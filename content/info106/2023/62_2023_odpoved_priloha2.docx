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EDF3" w14:textId="77777777" w:rsidR="00922FAB" w:rsidRDefault="004D3E4E" w:rsidP="00EC0CD7">
      <w:pPr>
        <w:pStyle w:val="Nadpis1"/>
      </w:pPr>
      <w:bookmarkStart w:id="0" w:name="_GoBack"/>
      <w:bookmarkEnd w:id="0"/>
      <w:r w:rsidRPr="004C25A8">
        <w:rPr>
          <w:b/>
        </w:rPr>
        <w:t>Žádost</w:t>
      </w:r>
      <w:r>
        <w:t xml:space="preserve"> o uplatnění opatření proti nečinnost</w:t>
      </w:r>
      <w:r w:rsidR="00247320">
        <w:t>i</w:t>
      </w:r>
      <w:r>
        <w:t xml:space="preserve"> úřadu</w:t>
      </w:r>
    </w:p>
    <w:p w14:paraId="36F65B65" w14:textId="77777777" w:rsidR="004C25A8" w:rsidRPr="004C25A8" w:rsidRDefault="00247320" w:rsidP="004C25A8">
      <w:r w:rsidRPr="004C25A8">
        <w:t xml:space="preserve">podle </w:t>
      </w:r>
      <w:hyperlink r:id="rId11" w:anchor="p80" w:history="1">
        <w:r w:rsidRPr="004C25A8">
          <w:rPr>
            <w:rStyle w:val="Hypertextovodkaz"/>
          </w:rPr>
          <w:t>§ 80 odst. 3 správního řádu</w:t>
        </w:r>
      </w:hyperlink>
      <w:r w:rsidR="00CF2041">
        <w:rPr>
          <w:rStyle w:val="Hypertextovodkaz"/>
        </w:rPr>
        <w:t>,</w:t>
      </w:r>
    </w:p>
    <w:p w14:paraId="241CFC8C" w14:textId="77777777" w:rsidR="00247320" w:rsidRDefault="004C25A8" w:rsidP="00247320">
      <w:pPr>
        <w:pStyle w:val="Nadpis1"/>
      </w:pPr>
      <w:r w:rsidRPr="004C25A8">
        <w:t xml:space="preserve">nebo </w:t>
      </w:r>
      <w:r w:rsidRPr="004C25A8">
        <w:rPr>
          <w:b/>
        </w:rPr>
        <w:t>podnět</w:t>
      </w:r>
      <w:r>
        <w:t xml:space="preserve"> k uplatnění opatření proti nečinnosti úřadu</w:t>
      </w:r>
    </w:p>
    <w:p w14:paraId="07114BF2" w14:textId="77777777" w:rsidR="004D3E4E" w:rsidRDefault="004D3E4E" w:rsidP="00FA544F">
      <w:pPr>
        <w:pStyle w:val="Zkladntext"/>
        <w:spacing w:before="120"/>
        <w:rPr>
          <w:rStyle w:val="Zdraznn"/>
        </w:rPr>
      </w:pPr>
      <w:r>
        <w:t xml:space="preserve">Podrobnosti v letáku </w:t>
      </w:r>
      <w:hyperlink r:id="rId12" w:history="1">
        <w:r w:rsidRPr="004C25A8">
          <w:rPr>
            <w:rStyle w:val="Hypertextovodkaz"/>
          </w:rPr>
          <w:t>Nečinnost úřadu</w:t>
        </w:r>
      </w:hyperlink>
      <w:r>
        <w:t xml:space="preserve"> na </w:t>
      </w:r>
      <w:hyperlink r:id="rId13" w:history="1">
        <w:r w:rsidRPr="000274A8">
          <w:rPr>
            <w:rStyle w:val="Hypertextovodkaz"/>
          </w:rPr>
          <w:t>www.ochrance.cz</w:t>
        </w:r>
      </w:hyperlink>
      <w:r>
        <w:t xml:space="preserve"> → </w:t>
      </w:r>
      <w:hyperlink r:id="rId14" w:history="1">
        <w:r w:rsidRPr="00E269CC">
          <w:rPr>
            <w:rStyle w:val="Hypertextovodkaz"/>
          </w:rPr>
          <w:t>Nevím si rady se svou životní situací</w:t>
        </w:r>
      </w:hyperlink>
      <w:r>
        <w:t>.</w:t>
      </w:r>
    </w:p>
    <w:p w14:paraId="3D9B4886" w14:textId="77777777" w:rsidR="004D3E4E" w:rsidRDefault="004D3E4E" w:rsidP="00247320">
      <w:pPr>
        <w:pStyle w:val="Nadpis2"/>
        <w:tabs>
          <w:tab w:val="left" w:pos="6330"/>
        </w:tabs>
      </w:pPr>
      <w:r>
        <w:t>Úřad nadřízený nečinnému úřadu</w:t>
      </w:r>
    </w:p>
    <w:sdt>
      <w:sdtPr>
        <w:id w:val="-1664610444"/>
        <w:placeholder>
          <w:docPart w:val="3D9D0D4143AF480581C246C5C7F21718"/>
        </w:placeholder>
        <w:showingPlcHdr/>
      </w:sdtPr>
      <w:sdtEndPr/>
      <w:sdtContent>
        <w:p w14:paraId="093A0CB5" w14:textId="77777777" w:rsidR="004C25A8" w:rsidRPr="004C25A8" w:rsidRDefault="004C25A8" w:rsidP="004C25A8"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 nadřízeného tomu úřadu, který je nečinný.</w:t>
          </w:r>
        </w:p>
      </w:sdtContent>
    </w:sdt>
    <w:p w14:paraId="13062EEF" w14:textId="77777777" w:rsidR="004D3E4E" w:rsidRDefault="004D3E4E" w:rsidP="004D3E4E">
      <w:pPr>
        <w:pStyle w:val="Nadpis2"/>
      </w:pPr>
      <w:r>
        <w:t>Kdo žádá o uplatnění opatření proti nečinnosti?</w:t>
      </w:r>
    </w:p>
    <w:p w14:paraId="6F433C9F" w14:textId="77777777" w:rsidR="00271DC4" w:rsidRPr="00C91A6A" w:rsidRDefault="00271DC4" w:rsidP="00C91A6A">
      <w:pPr>
        <w:pStyle w:val="Nadpis4"/>
      </w:pPr>
      <w:r w:rsidRPr="00C91A6A">
        <w:t>člověk – fyzická osoba</w:t>
      </w:r>
    </w:p>
    <w:p w14:paraId="017989A4" w14:textId="77777777" w:rsidR="00271DC4" w:rsidRDefault="00271DC4" w:rsidP="00C878DA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C0CF437730E149F793285886BCDD4E42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C878DA" w:rsidRPr="001A60CA">
            <w:rPr>
              <w:color w:val="727272"/>
            </w:rPr>
            <w:t>lepněte sem a pište.</w:t>
          </w:r>
        </w:sdtContent>
      </w:sdt>
    </w:p>
    <w:p w14:paraId="2EA1FF05" w14:textId="77777777" w:rsidR="004D3E4E" w:rsidRDefault="004D3E4E" w:rsidP="004D3E4E">
      <w:pPr>
        <w:pStyle w:val="Zkladntext"/>
      </w:pPr>
      <w:r>
        <w:t xml:space="preserve">datum narození: </w:t>
      </w:r>
      <w:sdt>
        <w:sdtPr>
          <w:id w:val="2101059052"/>
          <w:placeholder>
            <w:docPart w:val="F344B1B6626B4335B4021111829BE06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7C11D44" w14:textId="77777777" w:rsidR="00271DC4" w:rsidRDefault="0065316B" w:rsidP="00C878DA">
      <w:pPr>
        <w:pStyle w:val="Zkladntext"/>
      </w:pPr>
      <w:r>
        <w:t xml:space="preserve">ohlášená </w:t>
      </w:r>
      <w:r w:rsidR="004D3E4E">
        <w:t>adresa trvalého pobytu</w:t>
      </w:r>
      <w:r w:rsidR="00271DC4">
        <w:t xml:space="preserve">: </w:t>
      </w:r>
      <w:sdt>
        <w:sdtPr>
          <w:id w:val="1499618336"/>
          <w:placeholder>
            <w:docPart w:val="801F408B239B44269412950CDCB4B517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FD5A19" w:rsidRPr="001A60CA">
            <w:rPr>
              <w:color w:val="727272"/>
            </w:rPr>
            <w:t>lepněte sem a pište.</w:t>
          </w:r>
        </w:sdtContent>
      </w:sdt>
    </w:p>
    <w:p w14:paraId="668C6C64" w14:textId="77777777" w:rsidR="00E1522F" w:rsidRDefault="00E1522F" w:rsidP="00E1522F">
      <w:pPr>
        <w:pStyle w:val="Zkladntext"/>
      </w:pPr>
      <w:r>
        <w:t xml:space="preserve">adresa pro doručování, pokud je jiná: </w:t>
      </w:r>
      <w:sdt>
        <w:sdtPr>
          <w:id w:val="-607197854"/>
          <w:placeholder>
            <w:docPart w:val="52B6D796511743F186C53533338EF6D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342720BE" w14:textId="77777777" w:rsidR="0065316B" w:rsidRPr="004C25A8" w:rsidRDefault="0065316B" w:rsidP="004C25A8">
      <w:pPr>
        <w:pStyle w:val="Nadpis4"/>
      </w:pPr>
      <w:r w:rsidRPr="004C25A8">
        <w:t>člověk – podnikající fyzická osoba</w:t>
      </w:r>
    </w:p>
    <w:p w14:paraId="5C1FE41A" w14:textId="77777777" w:rsidR="0065316B" w:rsidRDefault="0065316B" w:rsidP="0065316B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911734161"/>
          <w:placeholder>
            <w:docPart w:val="09CEC72E1C4D451A865A2CBE4858BDDA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4E7E936F" w14:textId="77777777" w:rsidR="0065316B" w:rsidRDefault="0065316B" w:rsidP="0065316B">
      <w:pPr>
        <w:pStyle w:val="Zkladntext"/>
      </w:pPr>
      <w:r>
        <w:t xml:space="preserve">identifikační číslo osoby (IČO): </w:t>
      </w:r>
      <w:sdt>
        <w:sdtPr>
          <w:id w:val="687178510"/>
          <w:placeholder>
            <w:docPart w:val="E1E5EAEF96D9466B818B9360EDF86D9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68EAE8EE" w14:textId="77777777" w:rsidR="0065316B" w:rsidRDefault="0065316B" w:rsidP="0065316B">
      <w:pPr>
        <w:pStyle w:val="Zkladntext"/>
      </w:pPr>
      <w:r>
        <w:t xml:space="preserve">zapsaná adresa místa podnikání: </w:t>
      </w:r>
      <w:sdt>
        <w:sdtPr>
          <w:id w:val="493303465"/>
          <w:placeholder>
            <w:docPart w:val="D790718B323445D09ABD974E27D17A5A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6F6E9F9" w14:textId="77777777" w:rsidR="0065316B" w:rsidRDefault="0065316B" w:rsidP="0065316B">
      <w:pPr>
        <w:pStyle w:val="Zkladntext"/>
      </w:pPr>
      <w:r>
        <w:t xml:space="preserve">adresa pro doručování, pokud je jiná: </w:t>
      </w:r>
      <w:sdt>
        <w:sdtPr>
          <w:id w:val="1412810684"/>
          <w:placeholder>
            <w:docPart w:val="06EF9631F1EF4B839F10A926177BF874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197AC46F" w14:textId="77777777" w:rsidR="00271DC4" w:rsidRPr="00C91A6A" w:rsidRDefault="00271DC4" w:rsidP="00C91A6A">
      <w:pPr>
        <w:pStyle w:val="Nadpis4"/>
      </w:pPr>
      <w:r w:rsidRPr="00C91A6A">
        <w:t>právnická osoba</w:t>
      </w:r>
    </w:p>
    <w:p w14:paraId="15CE9B09" w14:textId="77777777" w:rsidR="00271DC4" w:rsidRDefault="00271DC4" w:rsidP="00C878DA">
      <w:pPr>
        <w:pStyle w:val="Zkladntext"/>
      </w:pPr>
      <w:r>
        <w:t>název</w:t>
      </w:r>
      <w:r w:rsidR="004D3E4E">
        <w:t xml:space="preserve"> (obchodní firma)</w:t>
      </w:r>
      <w:r>
        <w:t xml:space="preserve">: </w:t>
      </w:r>
      <w:sdt>
        <w:sdtPr>
          <w:id w:val="-779482375"/>
          <w:placeholder>
            <w:docPart w:val="F0AAB3EF862A43399125CBD789ED6ABA"/>
          </w:placeholder>
          <w:showingPlcHdr/>
        </w:sdtPr>
        <w:sdtEndPr/>
        <w:sdtContent>
          <w:r w:rsidR="00AE44C9" w:rsidRPr="001A60CA">
            <w:rPr>
              <w:color w:val="727272"/>
            </w:rPr>
            <w:t>Kl</w:t>
          </w:r>
          <w:r w:rsidR="00FD5A19" w:rsidRPr="001A60CA">
            <w:rPr>
              <w:color w:val="727272"/>
            </w:rPr>
            <w:t>epněte sem a pište.</w:t>
          </w:r>
        </w:sdtContent>
      </w:sdt>
    </w:p>
    <w:p w14:paraId="321E7167" w14:textId="77777777" w:rsidR="004D3E4E" w:rsidRDefault="004D3E4E" w:rsidP="00C878DA">
      <w:pPr>
        <w:pStyle w:val="Zkladntext"/>
      </w:pPr>
      <w:r>
        <w:t>identifikační číslo</w:t>
      </w:r>
      <w:r w:rsidR="0065316B">
        <w:t xml:space="preserve"> osoby (IČO)</w:t>
      </w:r>
      <w:r>
        <w:t xml:space="preserve">: </w:t>
      </w:r>
      <w:sdt>
        <w:sdtPr>
          <w:id w:val="601532967"/>
          <w:placeholder>
            <w:docPart w:val="DE20E71BD7C04CE8BAA37B33AC0EF6A2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54F13AAF" w14:textId="77777777" w:rsidR="00271DC4" w:rsidRDefault="00626116" w:rsidP="00C878DA">
      <w:pPr>
        <w:pStyle w:val="Zkladntext"/>
      </w:pPr>
      <w:r>
        <w:t xml:space="preserve">adresa </w:t>
      </w:r>
      <w:r w:rsidR="00271DC4">
        <w:t>sídl</w:t>
      </w:r>
      <w:r>
        <w:t>a</w:t>
      </w:r>
      <w:r w:rsidR="00271DC4">
        <w:t xml:space="preserve">: </w:t>
      </w:r>
      <w:sdt>
        <w:sdtPr>
          <w:id w:val="896246991"/>
          <w:placeholder>
            <w:docPart w:val="E4B2D490312B47158275DFF4D427F09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4565233E" w14:textId="77777777" w:rsidR="001A4FEF" w:rsidRDefault="001A4FEF" w:rsidP="001A4FEF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p w14:paraId="5405C8EE" w14:textId="77777777" w:rsidR="001A4FEF" w:rsidRDefault="001A4FEF" w:rsidP="001A4FEF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9E16E19C3EFE4F938BBF53E2380D81E2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7CFA3045" w14:textId="77777777" w:rsidR="001A4FEF" w:rsidRDefault="001A4FEF" w:rsidP="001A4FEF">
      <w:pPr>
        <w:pStyle w:val="Zkladntext"/>
      </w:pPr>
      <w:r>
        <w:t xml:space="preserve">datum narození: </w:t>
      </w:r>
      <w:sdt>
        <w:sdtPr>
          <w:id w:val="641546476"/>
          <w:placeholder>
            <w:docPart w:val="05513234AAAB4FBA8C9898CF84D2427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251AB0CB" w14:textId="77777777" w:rsidR="001A4FEF" w:rsidRDefault="001A4FEF" w:rsidP="001A4FEF">
      <w:pPr>
        <w:pStyle w:val="Zkladntext"/>
      </w:pPr>
      <w:r>
        <w:t xml:space="preserve">ohlášená adresa trvalého pobytu: </w:t>
      </w:r>
      <w:sdt>
        <w:sdtPr>
          <w:id w:val="373198797"/>
          <w:placeholder>
            <w:docPart w:val="038F63A25DB6427A8FB58BDFBE4C30FD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0BFD1A9D" w14:textId="77777777" w:rsidR="001A4FEF" w:rsidRPr="00001E84" w:rsidRDefault="001A4FEF" w:rsidP="001A4FEF">
      <w:pPr>
        <w:pStyle w:val="Zkladntext"/>
      </w:pPr>
      <w:r>
        <w:t xml:space="preserve">adresa pro doručování, pokud je jiná: </w:t>
      </w:r>
      <w:sdt>
        <w:sdtPr>
          <w:id w:val="2952521"/>
          <w:placeholder>
            <w:docPart w:val="EF2F29EE84E84BAE929499A0139058C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14:paraId="07F2BBBA" w14:textId="77777777" w:rsidR="001A4FEF" w:rsidRDefault="001A4FEF" w:rsidP="001A4FEF">
      <w:pPr>
        <w:pStyle w:val="Nadpis2"/>
        <w:pBdr>
          <w:top w:val="single" w:sz="4" w:space="1" w:color="auto"/>
        </w:pBdr>
      </w:pPr>
      <w:r>
        <w:t>Plná moc (pokud žádost po vyplnění vytisknete a podepíšete)</w:t>
      </w:r>
    </w:p>
    <w:p w14:paraId="06187503" w14:textId="77777777" w:rsidR="001A4FEF" w:rsidRDefault="001A4FEF" w:rsidP="001A4FEF">
      <w:pPr>
        <w:pStyle w:val="Zkladntext"/>
      </w:pPr>
      <w:r>
        <w:t xml:space="preserve">Já, </w:t>
      </w:r>
      <w:sdt>
        <w:sdtPr>
          <w:id w:val="2096126480"/>
          <w:placeholder>
            <w:docPart w:val="F8701A5261504E29A5EAF70992954120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</w:t>
      </w:r>
      <w:proofErr w:type="gramStart"/>
      <w:r>
        <w:t xml:space="preserve">zmocňuji </w:t>
      </w:r>
      <w:sdt>
        <w:sdtPr>
          <w:id w:val="522827911"/>
          <w:placeholder>
            <w:docPart w:val="76D76DAA2EE44FFCB76879B459BA70EF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proofErr w:type="gramEnd"/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aby za mě podal/a žádost o </w:t>
      </w:r>
      <w:r w:rsidRPr="001A4FEF">
        <w:t>uplatnění opatření proti nečinnost</w:t>
      </w:r>
      <w:r>
        <w:t>i úřadu</w:t>
      </w:r>
      <w:r w:rsidRPr="001A4FEF">
        <w:t xml:space="preserve"> </w:t>
      </w:r>
      <w:r>
        <w:t>a jednal/a za mě s úřady až do vyřízení této žádosti.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1A4FEF" w14:paraId="5CD9CC29" w14:textId="77777777" w:rsidTr="0068169B">
        <w:tc>
          <w:tcPr>
            <w:tcW w:w="4395" w:type="dxa"/>
            <w:tcBorders>
              <w:top w:val="nil"/>
            </w:tcBorders>
          </w:tcPr>
          <w:p w14:paraId="734DAE88" w14:textId="77777777" w:rsidR="001A4FEF" w:rsidRDefault="001A4FEF" w:rsidP="0068169B">
            <w:pPr>
              <w:pStyle w:val="Zkladntext"/>
            </w:pPr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E2FB06E76D244BF9AE3DD7B1BF477C9F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82E19587E0B540108EF8CC6B3D306D4A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62D8B53" w14:textId="77777777" w:rsidR="001A4FEF" w:rsidRDefault="001A4FEF" w:rsidP="0068169B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14:paraId="1C46A2A1" w14:textId="77777777" w:rsidR="001A4FEF" w:rsidRDefault="001A4FEF" w:rsidP="0068169B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E2E03C412E2941EF9AA0F0EB7C534B23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F1F9658C7592435FA913D464BD6C469F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>.</w:t>
            </w:r>
          </w:p>
        </w:tc>
      </w:tr>
      <w:tr w:rsidR="001A4FEF" w14:paraId="1C80B9F9" w14:textId="77777777" w:rsidTr="0068169B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2A7A1A49" w14:textId="77777777" w:rsidR="001A4FEF" w:rsidRDefault="001A4FEF" w:rsidP="0068169B"/>
          <w:p w14:paraId="294F30BF" w14:textId="77777777" w:rsidR="001A4FEF" w:rsidRDefault="001A4FEF" w:rsidP="0068169B"/>
        </w:tc>
        <w:tc>
          <w:tcPr>
            <w:tcW w:w="425" w:type="dxa"/>
            <w:tcBorders>
              <w:top w:val="nil"/>
              <w:bottom w:val="nil"/>
            </w:tcBorders>
          </w:tcPr>
          <w:p w14:paraId="5E0DDB23" w14:textId="77777777" w:rsidR="001A4FEF" w:rsidRDefault="001A4FEF" w:rsidP="0068169B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14:paraId="549CC00E" w14:textId="77777777" w:rsidR="001A4FEF" w:rsidRDefault="001A4FEF" w:rsidP="0068169B"/>
        </w:tc>
      </w:tr>
      <w:tr w:rsidR="001A4FEF" w14:paraId="08849FEA" w14:textId="77777777" w:rsidTr="0068169B">
        <w:tc>
          <w:tcPr>
            <w:tcW w:w="4395" w:type="dxa"/>
            <w:tcBorders>
              <w:top w:val="single" w:sz="4" w:space="0" w:color="auto"/>
            </w:tcBorders>
          </w:tcPr>
          <w:p w14:paraId="116B339E" w14:textId="77777777" w:rsidR="001A4FEF" w:rsidRDefault="001A4FEF" w:rsidP="0068169B">
            <w:pPr>
              <w:jc w:val="center"/>
            </w:pPr>
            <w:r>
              <w:t>zastoupený/á</w:t>
            </w:r>
          </w:p>
          <w:p w14:paraId="65224E17" w14:textId="72BAFB29" w:rsidR="001A4FEF" w:rsidRPr="00992953" w:rsidRDefault="001A4FEF" w:rsidP="00992953">
            <w:pPr>
              <w:jc w:val="center"/>
            </w:pPr>
            <w:r>
              <w:t>ten, kdo dává plnou moc</w:t>
            </w:r>
          </w:p>
        </w:tc>
        <w:tc>
          <w:tcPr>
            <w:tcW w:w="425" w:type="dxa"/>
            <w:tcBorders>
              <w:top w:val="nil"/>
            </w:tcBorders>
          </w:tcPr>
          <w:p w14:paraId="3BD6554A" w14:textId="77777777" w:rsidR="001A4FEF" w:rsidRDefault="001A4FEF" w:rsidP="0068169B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14:paraId="2892D1E0" w14:textId="77777777" w:rsidR="001A4FEF" w:rsidRDefault="001A4FEF" w:rsidP="0068169B">
            <w:pPr>
              <w:jc w:val="center"/>
            </w:pPr>
            <w:r>
              <w:t>zástupce/zástupkyně</w:t>
            </w:r>
          </w:p>
          <w:p w14:paraId="238A379F" w14:textId="77777777" w:rsidR="001A4FEF" w:rsidRDefault="001A4FEF" w:rsidP="0068169B">
            <w:pPr>
              <w:jc w:val="center"/>
            </w:pPr>
            <w:r>
              <w:t>ten, kdo za jiného jedná na základě plné moci</w:t>
            </w:r>
          </w:p>
        </w:tc>
      </w:tr>
    </w:tbl>
    <w:p w14:paraId="62F77C9E" w14:textId="77777777" w:rsidR="002533E6" w:rsidRDefault="005B5E7F" w:rsidP="0065316B">
      <w:pPr>
        <w:pStyle w:val="Nadpis2"/>
      </w:pPr>
      <w:r>
        <w:lastRenderedPageBreak/>
        <w:t>Úřad, který je nečinný (název a adresa)</w:t>
      </w:r>
    </w:p>
    <w:sdt>
      <w:sdtPr>
        <w:id w:val="698750069"/>
        <w:placeholder>
          <w:docPart w:val="3694D7A852A84280B91A4CB179DD6281"/>
        </w:placeholder>
        <w:showingPlcHdr/>
      </w:sdtPr>
      <w:sdtEndPr/>
      <w:sdtContent>
        <w:p w14:paraId="4B74A478" w14:textId="77777777" w:rsidR="00AF7539" w:rsidRPr="00AF7539" w:rsidRDefault="00AF7539" w:rsidP="00AF7539"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úřadu, který je nečinný.</w:t>
          </w:r>
        </w:p>
      </w:sdtContent>
    </w:sdt>
    <w:p w14:paraId="54D67F16" w14:textId="77777777" w:rsidR="00862465" w:rsidRDefault="005B5E7F" w:rsidP="007E0CBB">
      <w:pPr>
        <w:pStyle w:val="Nadpis2"/>
      </w:pPr>
      <w:r>
        <w:t>Spisová značka řízení, v němž je úřad nečinný, a (nebo) popis případu</w:t>
      </w:r>
    </w:p>
    <w:sdt>
      <w:sdtPr>
        <w:id w:val="162438106"/>
        <w:placeholder>
          <w:docPart w:val="39A58E8E95C84B25B965F925035671A5"/>
        </w:placeholder>
        <w:showingPlcHdr/>
      </w:sdtPr>
      <w:sdtEndPr/>
      <w:sdtContent>
        <w:p w14:paraId="43D6539F" w14:textId="77777777" w:rsidR="00AF7539" w:rsidRPr="00AF7539" w:rsidRDefault="00AF7539" w:rsidP="00AF7539">
          <w:r w:rsidRPr="005B5E7F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</w:t>
          </w:r>
          <w:r w:rsidRPr="005B5E7F">
            <w:rPr>
              <w:color w:val="727272"/>
            </w:rPr>
            <w:t xml:space="preserve"> spisovou značku řízení, ve kterém </w:t>
          </w:r>
          <w:r>
            <w:rPr>
              <w:color w:val="727272"/>
            </w:rPr>
            <w:t>podle Vás</w:t>
          </w:r>
          <w:r w:rsidRPr="005B5E7F">
            <w:rPr>
              <w:color w:val="727272"/>
            </w:rPr>
            <w:t xml:space="preserve"> úřad </w:t>
          </w:r>
          <w:r>
            <w:rPr>
              <w:color w:val="727272"/>
            </w:rPr>
            <w:t xml:space="preserve">nejedná. Pokud řízení zatím neběží nebo </w:t>
          </w:r>
          <w:r w:rsidRPr="005B5E7F">
            <w:rPr>
              <w:color w:val="727272"/>
            </w:rPr>
            <w:t>neznáte</w:t>
          </w:r>
          <w:r>
            <w:rPr>
              <w:color w:val="727272"/>
            </w:rPr>
            <w:t xml:space="preserve"> spisovou značku</w:t>
          </w:r>
          <w:r w:rsidRPr="005B5E7F">
            <w:rPr>
              <w:color w:val="727272"/>
            </w:rPr>
            <w:t>, popište předmět řízení, např. vydání stavebního povolení, přiznání starobního důchodu a podobně.</w:t>
          </w:r>
        </w:p>
      </w:sdtContent>
    </w:sdt>
    <w:p w14:paraId="1052D26E" w14:textId="77777777" w:rsidR="00801555" w:rsidRDefault="00690914" w:rsidP="00801555">
      <w:pPr>
        <w:pStyle w:val="Nadpis2"/>
      </w:pPr>
      <w:r>
        <w:t>V čem je úřad nečinný – co neudělal</w:t>
      </w:r>
      <w:r w:rsidR="00564BB0">
        <w:t xml:space="preserve"> </w:t>
      </w:r>
      <w:r>
        <w:t>(zaškrtněte kliknutím)</w:t>
      </w:r>
      <w:r w:rsidR="00EE6EDE">
        <w:t>?</w:t>
      </w:r>
    </w:p>
    <w:p w14:paraId="545F8D5E" w14:textId="77777777" w:rsidR="00690914" w:rsidRDefault="00100496" w:rsidP="00AF7539">
      <w:pPr>
        <w:pStyle w:val="Zkladntext"/>
        <w:tabs>
          <w:tab w:val="left" w:pos="426"/>
        </w:tabs>
      </w:pPr>
      <w:sdt>
        <w:sdtPr>
          <w:id w:val="-654678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334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690914">
        <w:t>nevydal rozhodnutí</w:t>
      </w:r>
    </w:p>
    <w:p w14:paraId="70BF2CF5" w14:textId="77777777" w:rsidR="00CE71B6" w:rsidRDefault="00100496" w:rsidP="00AF7539">
      <w:pPr>
        <w:pStyle w:val="Zkladntext"/>
        <w:tabs>
          <w:tab w:val="left" w:pos="426"/>
        </w:tabs>
      </w:pPr>
      <w:sdt>
        <w:sdtPr>
          <w:id w:val="845672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1B6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CE71B6">
        <w:t>nezahájil řízení z moci úřední</w:t>
      </w:r>
    </w:p>
    <w:p w14:paraId="712C9CBA" w14:textId="77777777" w:rsidR="00690914" w:rsidRDefault="00100496" w:rsidP="00AF7539">
      <w:pPr>
        <w:pStyle w:val="Zkladntext"/>
        <w:tabs>
          <w:tab w:val="left" w:pos="426"/>
        </w:tabs>
      </w:pPr>
      <w:sdt>
        <w:sdtPr>
          <w:id w:val="-141735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0914">
            <w:rPr>
              <w:rFonts w:ascii="MS Gothic" w:eastAsia="MS Gothic" w:hAnsi="MS Gothic" w:hint="eastAsia"/>
            </w:rPr>
            <w:t>☐</w:t>
          </w:r>
        </w:sdtContent>
      </w:sdt>
      <w:r w:rsidR="00AF7539">
        <w:tab/>
      </w:r>
      <w:r w:rsidR="00564BB0">
        <w:t>je nečinný jinak</w:t>
      </w:r>
      <w:r w:rsidR="00CE71B6">
        <w:t xml:space="preserve">: </w:t>
      </w:r>
      <w:sdt>
        <w:sdtPr>
          <w:id w:val="1815685255"/>
          <w:placeholder>
            <w:docPart w:val="F2848A144CE7416CB0088B9F8EB8948C"/>
          </w:placeholder>
          <w:showingPlcHdr/>
        </w:sdtPr>
        <w:sdtEndPr/>
        <w:sdtContent>
          <w:r w:rsidR="00690914" w:rsidRPr="001A60CA">
            <w:rPr>
              <w:color w:val="727272"/>
            </w:rPr>
            <w:t>Klepněte sem a</w:t>
          </w:r>
          <w:r w:rsidR="00CE71B6">
            <w:rPr>
              <w:color w:val="727272"/>
            </w:rPr>
            <w:t xml:space="preserve"> uveďte</w:t>
          </w:r>
          <w:r w:rsidR="00690914" w:rsidRPr="001A60CA">
            <w:rPr>
              <w:color w:val="727272"/>
            </w:rPr>
            <w:t>.</w:t>
          </w:r>
        </w:sdtContent>
      </w:sdt>
    </w:p>
    <w:p w14:paraId="578570CC" w14:textId="77777777" w:rsidR="00D21884" w:rsidRDefault="00564BB0" w:rsidP="00D21884">
      <w:pPr>
        <w:pStyle w:val="Nadpis2"/>
      </w:pPr>
      <w:r>
        <w:t>Ř</w:t>
      </w:r>
      <w:r w:rsidR="00D21884">
        <w:t xml:space="preserve">ízení </w:t>
      </w:r>
      <w:r>
        <w:t xml:space="preserve">dosud </w:t>
      </w:r>
      <w:r w:rsidR="00D21884">
        <w:t>probíhalo</w:t>
      </w:r>
      <w:r>
        <w:t xml:space="preserve"> takto (u</w:t>
      </w:r>
      <w:r w:rsidR="00D21884">
        <w:t>veď</w:t>
      </w:r>
      <w:r>
        <w:t>te, co se hodí na Váš případ)</w:t>
      </w:r>
    </w:p>
    <w:p w14:paraId="35452B3C" w14:textId="77777777" w:rsidR="00D21884" w:rsidRDefault="00D21884" w:rsidP="00D21884">
      <w:pPr>
        <w:pStyle w:val="Zkladntext"/>
      </w:pPr>
      <w:r>
        <w:t xml:space="preserve">Žádost jsem podal/a dne </w:t>
      </w:r>
      <w:sdt>
        <w:sdtPr>
          <w:id w:val="-1318101935"/>
          <w:placeholder>
            <w:docPart w:val="E1B5406BA0F343C28993A42D035C4A38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39987091" w14:textId="77777777" w:rsidR="00D21884" w:rsidRDefault="00D21884" w:rsidP="00D21884">
      <w:pPr>
        <w:pStyle w:val="Zkladntext"/>
      </w:pPr>
      <w:r>
        <w:t xml:space="preserve">Úřad zahájil řízení sám (z moci úřední) dne </w:t>
      </w:r>
      <w:sdt>
        <w:sdtPr>
          <w:id w:val="931783098"/>
          <w:placeholder>
            <w:docPart w:val="B6F29823A8E14793BF676F4BB7FFDC98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2823475D" w14:textId="77777777" w:rsidR="00D21884" w:rsidRDefault="00D21884" w:rsidP="00D21884">
      <w:pPr>
        <w:pStyle w:val="Zkladntext"/>
      </w:pPr>
      <w:r>
        <w:t xml:space="preserve">Podnět k zahájení řízení z moci úřední jsem podal/a dne </w:t>
      </w:r>
      <w:sdt>
        <w:sdtPr>
          <w:id w:val="1401330005"/>
          <w:placeholder>
            <w:docPart w:val="CE2C1A2C9D944CBDA444B7FA92D7741A"/>
          </w:placeholder>
          <w:showingPlcHdr/>
        </w:sdtPr>
        <w:sdtEndPr/>
        <w:sdtContent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sdtContent>
      </w:sdt>
    </w:p>
    <w:p w14:paraId="6C7588B5" w14:textId="77777777" w:rsidR="00D21884" w:rsidRPr="00D21884" w:rsidRDefault="00D21884" w:rsidP="00D21884">
      <w:pPr>
        <w:pStyle w:val="Zkladntext"/>
      </w:pPr>
      <w:r>
        <w:t xml:space="preserve">Úřad je nečinný ode dne </w:t>
      </w:r>
      <w:sdt>
        <w:sdtPr>
          <w:id w:val="836273848"/>
          <w:placeholder>
            <w:docPart w:val="E9854AAF7262466BB6C2A973D252C573"/>
          </w:placeholder>
          <w:showingPlcHdr/>
        </w:sdtPr>
        <w:sdtEndPr/>
        <w:sdtContent>
          <w:r>
            <w:rPr>
              <w:color w:val="727272"/>
            </w:rPr>
            <w:t>Pokud víte. Jinak uveďte, kdy naposledy se Vám úřad ozval.</w:t>
          </w:r>
        </w:sdtContent>
      </w:sdt>
    </w:p>
    <w:p w14:paraId="740A845B" w14:textId="77777777" w:rsidR="00D21884" w:rsidRDefault="00D21884" w:rsidP="00A429D1">
      <w:pPr>
        <w:pStyle w:val="Nadpis2"/>
      </w:pPr>
      <w:r>
        <w:t>Už js</w:t>
      </w:r>
      <w:r w:rsidR="00564BB0">
        <w:t xml:space="preserve">em zkusil/a </w:t>
      </w:r>
      <w:r w:rsidR="00EE6EDE">
        <w:t>řízení urychlit.</w:t>
      </w:r>
    </w:p>
    <w:sdt>
      <w:sdtPr>
        <w:id w:val="-1583980867"/>
        <w:placeholder>
          <w:docPart w:val="BBA839FAD8E04745816D2B9DB26428C8"/>
        </w:placeholder>
        <w:showingPlcHdr/>
      </w:sdtPr>
      <w:sdtEndPr/>
      <w:sdtContent>
        <w:p w14:paraId="528499F5" w14:textId="77777777" w:rsidR="004C25A8" w:rsidRPr="004C25A8" w:rsidRDefault="004C25A8" w:rsidP="004C25A8">
          <w:r>
            <w:rPr>
              <w:color w:val="727272"/>
            </w:rPr>
            <w:t>Před podáním této žádosti nemusíte udělat nic dalšího. Pokud jste ale urgovali vyřízení věci, podali stížnost kvůli průtahům nebo něco dalšího, k</w:t>
          </w:r>
          <w:r w:rsidRPr="0084578C">
            <w:rPr>
              <w:color w:val="727272"/>
            </w:rPr>
            <w:t xml:space="preserve">lepněte sem a </w:t>
          </w:r>
          <w:r>
            <w:rPr>
              <w:color w:val="727272"/>
            </w:rPr>
            <w:t>napište, co jste udělali a jak to dopadlo</w:t>
          </w:r>
          <w:r w:rsidRPr="0084578C">
            <w:rPr>
              <w:color w:val="727272"/>
            </w:rPr>
            <w:t>.</w:t>
          </w:r>
        </w:p>
      </w:sdtContent>
    </w:sdt>
    <w:p w14:paraId="4413326E" w14:textId="77777777" w:rsidR="00A429D1" w:rsidRDefault="00564BB0" w:rsidP="00A429D1">
      <w:pPr>
        <w:pStyle w:val="Nadpis2"/>
      </w:pPr>
      <w:r>
        <w:t>Přiložené kopie písemností, které dokládají dos</w:t>
      </w:r>
      <w:r w:rsidR="00EE6EDE">
        <w:t>avadní snahu o urychlení řízení</w:t>
      </w:r>
    </w:p>
    <w:sdt>
      <w:sdtPr>
        <w:id w:val="2137289198"/>
        <w:placeholder>
          <w:docPart w:val="8BB1437F06FC4F4BB50DD13A7E9DC7A2"/>
        </w:placeholder>
        <w:showingPlcHdr/>
      </w:sdtPr>
      <w:sdtEndPr/>
      <w:sdtContent>
        <w:p w14:paraId="2F828B6A" w14:textId="77777777" w:rsidR="00552EE8" w:rsidRPr="00564BB0" w:rsidRDefault="00A429D1" w:rsidP="00A429D1">
          <w:pPr>
            <w:rPr>
              <w:color w:val="727272"/>
            </w:rPr>
          </w:pPr>
          <w:r w:rsidRPr="0084578C">
            <w:rPr>
              <w:color w:val="727272"/>
            </w:rPr>
            <w:t xml:space="preserve">Klepněte sem a napište seznam </w:t>
          </w:r>
          <w:r w:rsidR="00564BB0">
            <w:rPr>
              <w:color w:val="727272"/>
            </w:rPr>
            <w:t>listin</w:t>
          </w:r>
          <w:r w:rsidRPr="0084578C">
            <w:rPr>
              <w:color w:val="727272"/>
            </w:rPr>
            <w:t>, které k</w:t>
          </w:r>
          <w:r w:rsidR="00564BB0">
            <w:rPr>
              <w:color w:val="727272"/>
            </w:rPr>
            <w:t> žádosti přikládáte (</w:t>
          </w:r>
          <w:r w:rsidRPr="0084578C">
            <w:rPr>
              <w:color w:val="727272"/>
            </w:rPr>
            <w:t>posíláte</w:t>
          </w:r>
          <w:r w:rsidR="00564BB0">
            <w:rPr>
              <w:color w:val="727272"/>
            </w:rPr>
            <w:t>)</w:t>
          </w:r>
          <w:r w:rsidRPr="0084578C">
            <w:rPr>
              <w:color w:val="727272"/>
            </w:rPr>
            <w:t>.</w:t>
          </w:r>
        </w:p>
      </w:sdtContent>
    </w:sdt>
    <w:p w14:paraId="3E2B3919" w14:textId="77777777" w:rsidR="00564BB0" w:rsidRPr="00EE6EDE" w:rsidRDefault="00EE6EDE" w:rsidP="00257D6D">
      <w:pPr>
        <w:pStyle w:val="Nadpis2"/>
        <w:keepLines/>
      </w:pPr>
      <w:r w:rsidRPr="00EE6EDE">
        <w:t>Nadřízený úřad žádám, aby (zaškrtněte kliknutím</w:t>
      </w:r>
      <w:r>
        <w:t>, můžete i víc možností</w:t>
      </w:r>
      <w:r w:rsidRPr="00EE6EDE">
        <w:t>)</w:t>
      </w:r>
    </w:p>
    <w:p w14:paraId="1B3A5AE3" w14:textId="77777777" w:rsidR="00EE6EDE" w:rsidRPr="00394BB7" w:rsidRDefault="00100496" w:rsidP="004C25A8">
      <w:pPr>
        <w:pStyle w:val="Zkladntext"/>
        <w:tabs>
          <w:tab w:val="left" w:pos="426"/>
        </w:tabs>
      </w:pPr>
      <w:sdt>
        <w:sdtPr>
          <w:id w:val="504325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EE6EDE" w:rsidRPr="00394BB7">
        <w:rPr>
          <w:rStyle w:val="Siln"/>
          <w:b w:val="0"/>
        </w:rPr>
        <w:t>přikázal</w:t>
      </w:r>
      <w:r w:rsidR="00EE6EDE" w:rsidRPr="00394BB7">
        <w:t xml:space="preserve"> nečinnému úřadu, </w:t>
      </w:r>
      <w:r w:rsidR="00EE6EDE" w:rsidRPr="00394BB7">
        <w:rPr>
          <w:rStyle w:val="Siln"/>
          <w:b w:val="0"/>
        </w:rPr>
        <w:t xml:space="preserve">aby v určené lhůtě konal </w:t>
      </w:r>
      <w:r w:rsidR="00EE6EDE" w:rsidRPr="00394BB7">
        <w:t>(udělal určitý úkon nebo rozhodl),</w:t>
      </w:r>
    </w:p>
    <w:p w14:paraId="28BD7209" w14:textId="77777777" w:rsidR="00EE6EDE" w:rsidRPr="00394BB7" w:rsidRDefault="00100496" w:rsidP="004C25A8">
      <w:pPr>
        <w:pStyle w:val="Zkladntext"/>
        <w:tabs>
          <w:tab w:val="left" w:pos="426"/>
        </w:tabs>
      </w:pPr>
      <w:sdt>
        <w:sdtPr>
          <w:id w:val="1777516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EE6EDE" w:rsidRPr="00394BB7">
        <w:rPr>
          <w:rStyle w:val="Siln"/>
          <w:b w:val="0"/>
        </w:rPr>
        <w:t>převzal</w:t>
      </w:r>
      <w:r w:rsidR="00EE6EDE" w:rsidRPr="00394BB7">
        <w:t xml:space="preserve"> věc a sám o ní rozhodl</w:t>
      </w:r>
      <w:r w:rsidR="00257D6D" w:rsidRPr="00394BB7">
        <w:t>,</w:t>
      </w:r>
    </w:p>
    <w:p w14:paraId="06CC8642" w14:textId="77777777" w:rsidR="00257D6D" w:rsidRPr="00394BB7" w:rsidRDefault="00100496" w:rsidP="004C25A8">
      <w:pPr>
        <w:pStyle w:val="Zkladntext"/>
        <w:tabs>
          <w:tab w:val="left" w:pos="426"/>
        </w:tabs>
      </w:pPr>
      <w:sdt>
        <w:sdtPr>
          <w:id w:val="2066297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EDE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257D6D" w:rsidRPr="00394BB7">
        <w:rPr>
          <w:rStyle w:val="Siln"/>
          <w:b w:val="0"/>
        </w:rPr>
        <w:t>pověřil jiný úřad</w:t>
      </w:r>
      <w:r w:rsidR="00257D6D" w:rsidRPr="00394BB7">
        <w:t>, aby řízení dokončil,</w:t>
      </w:r>
    </w:p>
    <w:p w14:paraId="6F475449" w14:textId="77777777" w:rsidR="00257D6D" w:rsidRDefault="00100496" w:rsidP="004C25A8">
      <w:pPr>
        <w:pStyle w:val="Zkladntext"/>
        <w:tabs>
          <w:tab w:val="left" w:pos="426"/>
        </w:tabs>
      </w:pPr>
      <w:sdt>
        <w:sdtPr>
          <w:id w:val="22759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7D6D" w:rsidRPr="00394BB7">
            <w:rPr>
              <w:rFonts w:ascii="Segoe UI Symbol" w:hAnsi="Segoe UI Symbol" w:cs="Segoe UI Symbol"/>
            </w:rPr>
            <w:t>☐</w:t>
          </w:r>
        </w:sdtContent>
      </w:sdt>
      <w:r w:rsidR="004C25A8">
        <w:tab/>
      </w:r>
      <w:r w:rsidR="00257D6D" w:rsidRPr="00394BB7">
        <w:rPr>
          <w:rStyle w:val="Siln"/>
          <w:b w:val="0"/>
        </w:rPr>
        <w:t>prodloužil</w:t>
      </w:r>
      <w:r w:rsidR="00257D6D" w:rsidRPr="00394BB7">
        <w:t xml:space="preserve"> nečinnému úřadu </w:t>
      </w:r>
      <w:r w:rsidR="00257D6D" w:rsidRPr="00394BB7">
        <w:rPr>
          <w:rStyle w:val="Siln"/>
          <w:b w:val="0"/>
        </w:rPr>
        <w:t>lhůtu</w:t>
      </w:r>
      <w:r w:rsidR="00270D35">
        <w:t xml:space="preserve"> pro vydání rozhodnutí</w:t>
      </w:r>
      <w:r w:rsidR="006A0E44">
        <w:t>.</w:t>
      </w:r>
    </w:p>
    <w:p w14:paraId="1E796B35" w14:textId="77777777" w:rsidR="00257D6D" w:rsidRPr="00EE6EDE" w:rsidRDefault="00257D6D" w:rsidP="00257D6D">
      <w:pPr>
        <w:pStyle w:val="Nadpis2"/>
        <w:keepLines/>
      </w:pPr>
      <w:r>
        <w:t>K případu ještě uvádím:</w:t>
      </w:r>
    </w:p>
    <w:sdt>
      <w:sdtPr>
        <w:id w:val="539637594"/>
        <w:placeholder>
          <w:docPart w:val="0830F72679684619B2BE903DCA2B2E0E"/>
        </w:placeholder>
        <w:showingPlcHdr/>
      </w:sdtPr>
      <w:sdtEndPr/>
      <w:sdtContent>
        <w:p w14:paraId="33129F4E" w14:textId="77777777" w:rsidR="00257D6D" w:rsidRDefault="00257D6D" w:rsidP="00257D6D">
          <w:r w:rsidRPr="00257D6D">
            <w:rPr>
              <w:color w:val="727272"/>
            </w:rPr>
            <w:t>Sem můžete napsat cokoliv dalšího.</w:t>
          </w:r>
        </w:p>
      </w:sdtContent>
    </w:sdt>
    <w:p w14:paraId="6C763F03" w14:textId="77777777" w:rsidR="006A0E44" w:rsidRPr="006A0E44" w:rsidRDefault="006A0E44" w:rsidP="006A0E44">
      <w:pPr>
        <w:pStyle w:val="Zkladntext"/>
        <w:rPr>
          <w:rStyle w:val="Siln"/>
        </w:rPr>
      </w:pPr>
      <w:r w:rsidRPr="006A0E44">
        <w:rPr>
          <w:rStyle w:val="Nadpis2Char"/>
        </w:rPr>
        <w:t>V případě podnětu</w:t>
      </w:r>
      <w:r w:rsidRPr="006A0E44">
        <w:rPr>
          <w:rStyle w:val="Siln"/>
        </w:rPr>
        <w:t xml:space="preserve"> </w:t>
      </w:r>
      <w:r w:rsidRPr="006A0E44">
        <w:t xml:space="preserve">(kvůli neodůvodněným průtahům nebo nezahájení řízení z moci úřední) </w:t>
      </w:r>
      <w:r w:rsidRPr="006A0E44">
        <w:rPr>
          <w:rStyle w:val="Siln"/>
        </w:rPr>
        <w:t>žádám nadřízený úřad, aby mi sdělil, jak s podnětem naložil.</w:t>
      </w:r>
    </w:p>
    <w:p w14:paraId="0F5C4177" w14:textId="77777777" w:rsidR="0084578C" w:rsidRPr="0024647E" w:rsidRDefault="0071125F" w:rsidP="008B25AB">
      <w:pPr>
        <w:pStyle w:val="Zkladntext"/>
        <w:spacing w:before="240"/>
      </w:pPr>
      <w:r w:rsidRPr="0024647E">
        <w:rPr>
          <w:rStyle w:val="Siln"/>
        </w:rPr>
        <w:t>Datum</w:t>
      </w:r>
      <w:r w:rsidRPr="0024647E">
        <w:t xml:space="preserve">: </w:t>
      </w:r>
      <w:sdt>
        <w:sdtPr>
          <w:id w:val="-679509447"/>
          <w:placeholder>
            <w:docPart w:val="2B2A925D365349E3AF2974BF7A9D97F9"/>
          </w:placeholder>
          <w:showingPlcHdr/>
        </w:sdtPr>
        <w:sdtEndPr/>
        <w:sdtContent>
          <w:r w:rsidR="00B00175" w:rsidRPr="0024647E">
            <w:rPr>
              <w:color w:val="727272"/>
            </w:rPr>
            <w:t>K</w:t>
          </w:r>
          <w:r w:rsidRPr="0024647E">
            <w:rPr>
              <w:color w:val="727272"/>
            </w:rPr>
            <w:t>lepněte sem a napište datum.</w:t>
          </w:r>
        </w:sdtContent>
      </w:sdt>
    </w:p>
    <w:p w14:paraId="614830F2" w14:textId="77777777" w:rsidR="0071125F" w:rsidRPr="0024647E" w:rsidRDefault="0071125F" w:rsidP="00394BB7">
      <w:pPr>
        <w:pStyle w:val="Zkladntext"/>
        <w:spacing w:before="200"/>
      </w:pPr>
      <w:r w:rsidRPr="0024647E">
        <w:rPr>
          <w:rStyle w:val="Siln"/>
        </w:rPr>
        <w:t>Podpis</w:t>
      </w:r>
      <w:r w:rsidR="0024647E" w:rsidRPr="0024647E">
        <w:t xml:space="preserve"> (pokud podnět vytisknete)</w:t>
      </w:r>
      <w:r w:rsidRPr="0024647E">
        <w:t>:</w:t>
      </w:r>
    </w:p>
    <w:sectPr w:rsidR="0071125F" w:rsidRPr="0024647E" w:rsidSect="008548BE">
      <w:footerReference w:type="default" r:id="rId15"/>
      <w:footerReference w:type="first" r:id="rId16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14495" w14:textId="77777777" w:rsidR="00507AC9" w:rsidRDefault="00507AC9" w:rsidP="009179BD">
      <w:r>
        <w:separator/>
      </w:r>
    </w:p>
  </w:endnote>
  <w:endnote w:type="continuationSeparator" w:id="0">
    <w:p w14:paraId="065708A9" w14:textId="77777777" w:rsidR="00507AC9" w:rsidRDefault="00507AC9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439DD496" w14:textId="514ACFBD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49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992953" w:rsidRPr="00FE2413" w14:paraId="39236063" w14:textId="77777777" w:rsidTr="00DE2200">
      <w:tc>
        <w:tcPr>
          <w:tcW w:w="4962" w:type="dxa"/>
        </w:tcPr>
        <w:p w14:paraId="54536A59" w14:textId="77777777" w:rsidR="00992953" w:rsidRPr="00FE2413" w:rsidRDefault="00992953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1F23BD56" w14:textId="77777777" w:rsidR="00992953" w:rsidRPr="00FE2413" w:rsidRDefault="00992953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>
            <w:t>červenec</w:t>
          </w:r>
          <w:r w:rsidRPr="00FE2413">
            <w:t xml:space="preserve"> 202</w:t>
          </w:r>
          <w:r>
            <w:t>1</w:t>
          </w:r>
          <w:r w:rsidRPr="00FE2413">
            <w:t>]</w:t>
          </w:r>
        </w:p>
      </w:tc>
    </w:tr>
    <w:tr w:rsidR="00992953" w:rsidRPr="00FE2413" w14:paraId="2AC0C4AC" w14:textId="77777777" w:rsidTr="00DE2200">
      <w:tc>
        <w:tcPr>
          <w:tcW w:w="9356" w:type="dxa"/>
          <w:gridSpan w:val="2"/>
        </w:tcPr>
        <w:p w14:paraId="1D358F22" w14:textId="77777777" w:rsidR="00992953" w:rsidRPr="00FE2413" w:rsidRDefault="00100496" w:rsidP="00992953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992953" w:rsidRPr="00FE2413">
              <w:rPr>
                <w:rStyle w:val="Hypertextovodkaz"/>
              </w:rPr>
              <w:t>www.ochrance.cz</w:t>
            </w:r>
          </w:hyperlink>
          <w:r w:rsidR="00992953" w:rsidRPr="00FE2413">
            <w:t xml:space="preserve"> | </w:t>
          </w:r>
          <w:hyperlink r:id="rId2" w:history="1">
            <w:r w:rsidR="00992953" w:rsidRPr="00FE2413">
              <w:rPr>
                <w:rStyle w:val="Hypertextovodkaz"/>
              </w:rPr>
              <w:t>podatelna@ochrance.cz</w:t>
            </w:r>
          </w:hyperlink>
          <w:r w:rsidR="00992953" w:rsidRPr="00FE2413">
            <w:t xml:space="preserve"> | (+420) 542 542 888 - informační linka každý pracovní den 8:00–16:00</w:t>
          </w:r>
        </w:p>
      </w:tc>
    </w:tr>
  </w:tbl>
  <w:p w14:paraId="25BEF106" w14:textId="77777777" w:rsidR="00992953" w:rsidRPr="00992953" w:rsidRDefault="00992953">
    <w:pPr>
      <w:pStyle w:val="Zpa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7AE16" w14:textId="77777777" w:rsidR="00507AC9" w:rsidRDefault="00507AC9" w:rsidP="009179BD">
      <w:r>
        <w:separator/>
      </w:r>
    </w:p>
  </w:footnote>
  <w:footnote w:type="continuationSeparator" w:id="0">
    <w:p w14:paraId="5E1FE6F3" w14:textId="77777777" w:rsidR="00507AC9" w:rsidRDefault="00507AC9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1E84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3334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496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442"/>
    <w:rsid w:val="001679F8"/>
    <w:rsid w:val="00167CB0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FEF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636"/>
    <w:rsid w:val="001D7FB8"/>
    <w:rsid w:val="001E0CC1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2E18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403"/>
    <w:rsid w:val="00244A61"/>
    <w:rsid w:val="00245951"/>
    <w:rsid w:val="00245A8F"/>
    <w:rsid w:val="002462F0"/>
    <w:rsid w:val="0024647E"/>
    <w:rsid w:val="002464A3"/>
    <w:rsid w:val="00247320"/>
    <w:rsid w:val="0025041A"/>
    <w:rsid w:val="0025108E"/>
    <w:rsid w:val="00251800"/>
    <w:rsid w:val="00252ED6"/>
    <w:rsid w:val="00253231"/>
    <w:rsid w:val="002533E6"/>
    <w:rsid w:val="00253682"/>
    <w:rsid w:val="002557A0"/>
    <w:rsid w:val="00256126"/>
    <w:rsid w:val="00256BA0"/>
    <w:rsid w:val="00257D6D"/>
    <w:rsid w:val="00257E98"/>
    <w:rsid w:val="00260593"/>
    <w:rsid w:val="00262051"/>
    <w:rsid w:val="0026756C"/>
    <w:rsid w:val="00270208"/>
    <w:rsid w:val="002708CC"/>
    <w:rsid w:val="00270D35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E3806"/>
    <w:rsid w:val="002E42AF"/>
    <w:rsid w:val="002E4DE3"/>
    <w:rsid w:val="002E5625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4BB7"/>
    <w:rsid w:val="00397DD9"/>
    <w:rsid w:val="003A01D3"/>
    <w:rsid w:val="003A090B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B7B1F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E747C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05F8D"/>
    <w:rsid w:val="0041251C"/>
    <w:rsid w:val="004125E7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F55"/>
    <w:rsid w:val="00460BC5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25A8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3E4E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07AC9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2EE8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4BB0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B5E7F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6116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16B"/>
    <w:rsid w:val="006533F8"/>
    <w:rsid w:val="00655292"/>
    <w:rsid w:val="00655E71"/>
    <w:rsid w:val="00656631"/>
    <w:rsid w:val="00661C68"/>
    <w:rsid w:val="00661F47"/>
    <w:rsid w:val="00662D3B"/>
    <w:rsid w:val="00664B88"/>
    <w:rsid w:val="0066613F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503F"/>
    <w:rsid w:val="00690914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0E44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571C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288B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0E36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B7607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4230"/>
    <w:rsid w:val="008E52C8"/>
    <w:rsid w:val="008E5D2C"/>
    <w:rsid w:val="008E6827"/>
    <w:rsid w:val="008E6BF5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2953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7C76"/>
    <w:rsid w:val="009D018A"/>
    <w:rsid w:val="009D06A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CF2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20B12"/>
    <w:rsid w:val="00A21397"/>
    <w:rsid w:val="00A239E8"/>
    <w:rsid w:val="00A2453B"/>
    <w:rsid w:val="00A2494D"/>
    <w:rsid w:val="00A25451"/>
    <w:rsid w:val="00A25EF9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AF7539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345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4F17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1B6"/>
    <w:rsid w:val="00CE73B6"/>
    <w:rsid w:val="00CF05C3"/>
    <w:rsid w:val="00CF0979"/>
    <w:rsid w:val="00CF178D"/>
    <w:rsid w:val="00CF203E"/>
    <w:rsid w:val="00CF2041"/>
    <w:rsid w:val="00CF2932"/>
    <w:rsid w:val="00CF5879"/>
    <w:rsid w:val="00CF6F4F"/>
    <w:rsid w:val="00D00C31"/>
    <w:rsid w:val="00D0145E"/>
    <w:rsid w:val="00D016D4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884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42C8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F0A68"/>
    <w:rsid w:val="00DF0CAE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76B2"/>
    <w:rsid w:val="00E51AE5"/>
    <w:rsid w:val="00E52BA4"/>
    <w:rsid w:val="00E52CBF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6EDE"/>
    <w:rsid w:val="00EE7C41"/>
    <w:rsid w:val="00EF03DA"/>
    <w:rsid w:val="00EF2459"/>
    <w:rsid w:val="00EF3A2B"/>
    <w:rsid w:val="00EF4C25"/>
    <w:rsid w:val="00EF580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44F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E70111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DF0CAE"/>
    <w:pPr>
      <w:spacing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7B1F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C25A8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F0CAE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qFormat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B7B1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4C25A8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4C25A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4C25A8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/letaky/necinnost-uradu/necinnost-uradu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04-50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chrance.cz/situac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F437730E149F793285886BCDD4E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91F366-8F2A-42B6-9B6F-79844B9A4BA3}"/>
      </w:docPartPr>
      <w:docPartBody>
        <w:p w:rsidR="0062079D" w:rsidRDefault="00346B2A" w:rsidP="00346B2A">
          <w:pPr>
            <w:pStyle w:val="C0CF437730E149F793285886BCDD4E42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01F408B239B44269412950CDCB4B5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71DAC5-4B71-4808-9727-E996AA41191F}"/>
      </w:docPartPr>
      <w:docPartBody>
        <w:p w:rsidR="0062079D" w:rsidRDefault="00346B2A" w:rsidP="00346B2A">
          <w:pPr>
            <w:pStyle w:val="801F408B239B44269412950CDCB4B517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0AAB3EF862A43399125CBD789ED6A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E626D0-CC6E-4422-AB1E-33C07B84A972}"/>
      </w:docPartPr>
      <w:docPartBody>
        <w:p w:rsidR="0062079D" w:rsidRDefault="00346B2A" w:rsidP="00346B2A">
          <w:pPr>
            <w:pStyle w:val="F0AAB3EF862A43399125CBD789ED6ABA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4B2D490312B47158275DFF4D427F0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9AF9AC-E910-41E1-9AB7-845E9A5E93EE}"/>
      </w:docPartPr>
      <w:docPartBody>
        <w:p w:rsidR="0062079D" w:rsidRDefault="00346B2A" w:rsidP="00346B2A">
          <w:pPr>
            <w:pStyle w:val="E4B2D490312B47158275DFF4D427F0976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62079D" w:rsidRDefault="00346B2A" w:rsidP="00346B2A">
          <w:pPr>
            <w:pStyle w:val="8BB1437F06FC4F4BB50DD13A7E9DC7A246"/>
          </w:pPr>
          <w:r w:rsidRPr="0084578C">
            <w:rPr>
              <w:color w:val="727272"/>
            </w:rPr>
            <w:t xml:space="preserve">Klepněte sem a napište seznam </w:t>
          </w:r>
          <w:r>
            <w:rPr>
              <w:color w:val="727272"/>
            </w:rPr>
            <w:t>listin</w:t>
          </w:r>
          <w:r w:rsidRPr="0084578C">
            <w:rPr>
              <w:color w:val="727272"/>
            </w:rPr>
            <w:t>, které k</w:t>
          </w:r>
          <w:r>
            <w:rPr>
              <w:color w:val="727272"/>
            </w:rPr>
            <w:t> žádosti přikládáte (</w:t>
          </w:r>
          <w:r w:rsidRPr="0084578C">
            <w:rPr>
              <w:color w:val="727272"/>
            </w:rPr>
            <w:t>posíláte</w:t>
          </w:r>
          <w:r>
            <w:rPr>
              <w:color w:val="727272"/>
            </w:rPr>
            <w:t>)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52B6D796511743F186C53533338EF6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CF129D7-EF15-4D1F-A50E-B3CA0992BEA7}"/>
      </w:docPartPr>
      <w:docPartBody>
        <w:p w:rsidR="004C6FE7" w:rsidRDefault="00346B2A" w:rsidP="00346B2A">
          <w:pPr>
            <w:pStyle w:val="52B6D796511743F186C53533338EF6D12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2B2A925D365349E3AF2974BF7A9D97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210E042-F734-45D9-B648-1FE4926492EE}"/>
      </w:docPartPr>
      <w:docPartBody>
        <w:p w:rsidR="004C6FE7" w:rsidRDefault="00346B2A" w:rsidP="00346B2A">
          <w:pPr>
            <w:pStyle w:val="2B2A925D365349E3AF2974BF7A9D97F927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F344B1B6626B4335B4021111829BE06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C0C445-8923-4D4C-BE01-577CFCD6366F}"/>
      </w:docPartPr>
      <w:docPartBody>
        <w:p w:rsidR="00903DA5" w:rsidRDefault="00346B2A" w:rsidP="00346B2A">
          <w:pPr>
            <w:pStyle w:val="F344B1B6626B4335B4021111829BE061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E20E71BD7C04CE8BAA37B33AC0EF6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23187F-73C1-4D68-801A-A2A9CC98339B}"/>
      </w:docPartPr>
      <w:docPartBody>
        <w:p w:rsidR="00903DA5" w:rsidRDefault="00346B2A" w:rsidP="00346B2A">
          <w:pPr>
            <w:pStyle w:val="DE20E71BD7C04CE8BAA37B33AC0EF6A2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9CEC72E1C4D451A865A2CBE4858BD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4E1054-AEEA-4A95-94A8-D348A52B3A3A}"/>
      </w:docPartPr>
      <w:docPartBody>
        <w:p w:rsidR="00903DA5" w:rsidRDefault="00346B2A" w:rsidP="00346B2A">
          <w:pPr>
            <w:pStyle w:val="09CEC72E1C4D451A865A2CBE4858BDDA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1E5EAEF96D9466B818B9360EDF86D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FEFCC2-9E59-4C34-BD1F-03CD1F3AB9B9}"/>
      </w:docPartPr>
      <w:docPartBody>
        <w:p w:rsidR="00903DA5" w:rsidRDefault="00346B2A" w:rsidP="00346B2A">
          <w:pPr>
            <w:pStyle w:val="E1E5EAEF96D9466B818B9360EDF86D91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790718B323445D09ABD974E27D17A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DBCB219-35A3-4E6E-AF3B-5F4D7E938116}"/>
      </w:docPartPr>
      <w:docPartBody>
        <w:p w:rsidR="00903DA5" w:rsidRDefault="00346B2A" w:rsidP="00346B2A">
          <w:pPr>
            <w:pStyle w:val="D790718B323445D09ABD974E27D17A5A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6EF9631F1EF4B839F10A926177BF8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E81694-0371-4DD7-8803-09E46C2214DA}"/>
      </w:docPartPr>
      <w:docPartBody>
        <w:p w:rsidR="00903DA5" w:rsidRDefault="00346B2A" w:rsidP="00346B2A">
          <w:pPr>
            <w:pStyle w:val="06EF9631F1EF4B839F10A926177BF874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E16E19C3EFE4F938BBF53E2380D81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9DC876-E0EB-4799-9291-ED64CF48C29C}"/>
      </w:docPartPr>
      <w:docPartBody>
        <w:p w:rsidR="00903DA5" w:rsidRDefault="00346B2A" w:rsidP="00346B2A">
          <w:pPr>
            <w:pStyle w:val="9E16E19C3EFE4F938BBF53E2380D81E2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8701A5261504E29A5EAF709929541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38B57B-1A05-4694-B52B-F57B682C7E35}"/>
      </w:docPartPr>
      <w:docPartBody>
        <w:p w:rsidR="00903DA5" w:rsidRDefault="00346B2A" w:rsidP="00346B2A">
          <w:pPr>
            <w:pStyle w:val="F8701A5261504E29A5EAF70992954120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76D76DAA2EE44FFCB76879B459BA70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671643B-A00F-456B-9B0D-2BAA0F4F7063}"/>
      </w:docPartPr>
      <w:docPartBody>
        <w:p w:rsidR="00903DA5" w:rsidRDefault="00346B2A" w:rsidP="00346B2A">
          <w:pPr>
            <w:pStyle w:val="76D76DAA2EE44FFCB76879B459BA70E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2FB06E76D244BF9AE3DD7B1BF477C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2467A8-DA37-4CAC-AFA8-540CAC5686BB}"/>
      </w:docPartPr>
      <w:docPartBody>
        <w:p w:rsidR="00903DA5" w:rsidRDefault="00346B2A" w:rsidP="00346B2A">
          <w:pPr>
            <w:pStyle w:val="E2FB06E76D244BF9AE3DD7B1BF477C9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82E19587E0B540108EF8CC6B3D306D4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DD2CE95-D7FF-4F8C-BFE9-F8F4D7606874}"/>
      </w:docPartPr>
      <w:docPartBody>
        <w:p w:rsidR="00903DA5" w:rsidRDefault="00346B2A" w:rsidP="00346B2A">
          <w:pPr>
            <w:pStyle w:val="82E19587E0B540108EF8CC6B3D306D4A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2E03C412E2941EF9AA0F0EB7C534B2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0156FCB-1DDA-4F2C-AB14-D3956C2A042A}"/>
      </w:docPartPr>
      <w:docPartBody>
        <w:p w:rsidR="00903DA5" w:rsidRDefault="00346B2A" w:rsidP="00346B2A">
          <w:pPr>
            <w:pStyle w:val="E2E03C412E2941EF9AA0F0EB7C534B23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F1F9658C7592435FA913D464BD6C46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ABB14C-ACE5-4F52-BA5E-4FC24C01860C}"/>
      </w:docPartPr>
      <w:docPartBody>
        <w:p w:rsidR="00903DA5" w:rsidRDefault="00346B2A" w:rsidP="00346B2A">
          <w:pPr>
            <w:pStyle w:val="F1F9658C7592435FA913D464BD6C469F1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05513234AAAB4FBA8C9898CF84D2427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EA93EF-15DB-4AE2-A328-6D9D1B8C4B79}"/>
      </w:docPartPr>
      <w:docPartBody>
        <w:p w:rsidR="00903DA5" w:rsidRDefault="00346B2A" w:rsidP="00346B2A">
          <w:pPr>
            <w:pStyle w:val="05513234AAAB4FBA8C9898CF84D2427C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038F63A25DB6427A8FB58BDFBE4C30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32747CF-B3D3-4398-BBFE-CEE1B5BE7151}"/>
      </w:docPartPr>
      <w:docPartBody>
        <w:p w:rsidR="00903DA5" w:rsidRDefault="00346B2A" w:rsidP="00346B2A">
          <w:pPr>
            <w:pStyle w:val="038F63A25DB6427A8FB58BDFBE4C30FD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F2F29EE84E84BAE929499A0139058C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1D1BE1-3EA2-4F02-8646-28134BE2FE96}"/>
      </w:docPartPr>
      <w:docPartBody>
        <w:p w:rsidR="00903DA5" w:rsidRDefault="00346B2A" w:rsidP="00346B2A">
          <w:pPr>
            <w:pStyle w:val="EF2F29EE84E84BAE929499A0139058CC1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2848A144CE7416CB0088B9F8EB894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2B22A0-14E2-4D77-8FDE-4D8F3B07778C}"/>
      </w:docPartPr>
      <w:docPartBody>
        <w:p w:rsidR="00903DA5" w:rsidRDefault="00346B2A" w:rsidP="00346B2A">
          <w:pPr>
            <w:pStyle w:val="F2848A144CE7416CB0088B9F8EB8948C9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E1B5406BA0F343C28993A42D035C4A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866EB4-7973-4DDA-842A-A6695C9C0E43}"/>
      </w:docPartPr>
      <w:docPartBody>
        <w:p w:rsidR="00903DA5" w:rsidRDefault="00346B2A" w:rsidP="00346B2A">
          <w:pPr>
            <w:pStyle w:val="E1B5406BA0F343C28993A42D035C4A38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B6F29823A8E14793BF676F4BB7FFDC9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8677D5E-F10A-4666-8B1A-EF27DE9DAB15}"/>
      </w:docPartPr>
      <w:docPartBody>
        <w:p w:rsidR="00903DA5" w:rsidRDefault="00346B2A" w:rsidP="00346B2A">
          <w:pPr>
            <w:pStyle w:val="B6F29823A8E14793BF676F4BB7FFDC98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CE2C1A2C9D944CBDA444B7FA92D7741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0B393-4A77-4E27-ABA5-47AF0EECEF4A}"/>
      </w:docPartPr>
      <w:docPartBody>
        <w:p w:rsidR="00903DA5" w:rsidRDefault="00346B2A" w:rsidP="00346B2A">
          <w:pPr>
            <w:pStyle w:val="CE2C1A2C9D944CBDA444B7FA92D7741A8"/>
          </w:pPr>
          <w:r w:rsidRPr="001A60CA">
            <w:rPr>
              <w:color w:val="727272"/>
            </w:rPr>
            <w:t>Klepněte sem a</w:t>
          </w:r>
          <w:r>
            <w:rPr>
              <w:color w:val="727272"/>
            </w:rPr>
            <w:t xml:space="preserve"> uveďte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E9854AAF7262466BB6C2A973D252C5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15246-2CBC-44AE-972D-49A70BBDA197}"/>
      </w:docPartPr>
      <w:docPartBody>
        <w:p w:rsidR="00903DA5" w:rsidRDefault="00346B2A" w:rsidP="00346B2A">
          <w:pPr>
            <w:pStyle w:val="E9854AAF7262466BB6C2A973D252C5738"/>
          </w:pPr>
          <w:r>
            <w:rPr>
              <w:color w:val="727272"/>
            </w:rPr>
            <w:t>Pokud víte. Jinak uveďte, kdy naposledy se Vám úřad ozval.</w:t>
          </w:r>
        </w:p>
      </w:docPartBody>
    </w:docPart>
    <w:docPart>
      <w:docPartPr>
        <w:name w:val="0830F72679684619B2BE903DCA2B2E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B36576-E73C-41C1-8911-1B465F6AE6F3}"/>
      </w:docPartPr>
      <w:docPartBody>
        <w:p w:rsidR="00903DA5" w:rsidRDefault="00346B2A" w:rsidP="00346B2A">
          <w:pPr>
            <w:pStyle w:val="0830F72679684619B2BE903DCA2B2E0E7"/>
          </w:pPr>
          <w:r w:rsidRPr="00257D6D">
            <w:rPr>
              <w:color w:val="727272"/>
            </w:rPr>
            <w:t>Sem můžete napsat cokoliv dalšího.</w:t>
          </w:r>
        </w:p>
      </w:docPartBody>
    </w:docPart>
    <w:docPart>
      <w:docPartPr>
        <w:name w:val="3694D7A852A84280B91A4CB179DD62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0F04F37-C456-4BF5-87CF-F1615D4A1228}"/>
      </w:docPartPr>
      <w:docPartBody>
        <w:p w:rsidR="00690D2C" w:rsidRDefault="00346B2A" w:rsidP="00346B2A">
          <w:pPr>
            <w:pStyle w:val="3694D7A852A84280B91A4CB179DD62813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úřadu, který je nečinný.</w:t>
          </w:r>
        </w:p>
      </w:docPartBody>
    </w:docPart>
    <w:docPart>
      <w:docPartPr>
        <w:name w:val="39A58E8E95C84B25B965F925035671A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7A497B-84DF-4740-BB8B-90FA9B262092}"/>
      </w:docPartPr>
      <w:docPartBody>
        <w:p w:rsidR="00690D2C" w:rsidRDefault="00346B2A" w:rsidP="00346B2A">
          <w:pPr>
            <w:pStyle w:val="39A58E8E95C84B25B965F925035671A53"/>
          </w:pPr>
          <w:r w:rsidRPr="005B5E7F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</w:t>
          </w:r>
          <w:r w:rsidRPr="005B5E7F">
            <w:rPr>
              <w:color w:val="727272"/>
            </w:rPr>
            <w:t xml:space="preserve"> spisovou značku řízení, ve kterém </w:t>
          </w:r>
          <w:r>
            <w:rPr>
              <w:color w:val="727272"/>
            </w:rPr>
            <w:t>podle Vás</w:t>
          </w:r>
          <w:r w:rsidRPr="005B5E7F">
            <w:rPr>
              <w:color w:val="727272"/>
            </w:rPr>
            <w:t xml:space="preserve"> úřad </w:t>
          </w:r>
          <w:r>
            <w:rPr>
              <w:color w:val="727272"/>
            </w:rPr>
            <w:t xml:space="preserve">nejedná. Pokud řízení zatím neběží nebo </w:t>
          </w:r>
          <w:r w:rsidRPr="005B5E7F">
            <w:rPr>
              <w:color w:val="727272"/>
            </w:rPr>
            <w:t>neznáte</w:t>
          </w:r>
          <w:r>
            <w:rPr>
              <w:color w:val="727272"/>
            </w:rPr>
            <w:t xml:space="preserve"> spisovou značku</w:t>
          </w:r>
          <w:r w:rsidRPr="005B5E7F">
            <w:rPr>
              <w:color w:val="727272"/>
            </w:rPr>
            <w:t>, popište předmět řízení, např. vydání stavebního povolení, přiznání starobního důchodu a podobně.</w:t>
          </w:r>
        </w:p>
      </w:docPartBody>
    </w:docPart>
    <w:docPart>
      <w:docPartPr>
        <w:name w:val="BBA839FAD8E04745816D2B9DB26428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869F8B-973E-47EA-913F-DBE84A9DB5DC}"/>
      </w:docPartPr>
      <w:docPartBody>
        <w:p w:rsidR="00690D2C" w:rsidRDefault="00346B2A" w:rsidP="00346B2A">
          <w:pPr>
            <w:pStyle w:val="BBA839FAD8E04745816D2B9DB26428C82"/>
          </w:pPr>
          <w:r>
            <w:rPr>
              <w:color w:val="727272"/>
            </w:rPr>
            <w:t>Před podáním této žádosti nemusíte udělat nic dalšího. Pokud jste ale urgovali vyřízení věci, podali stížnost kvůli průtahům nebo něco dalšího, k</w:t>
          </w:r>
          <w:r w:rsidRPr="0084578C">
            <w:rPr>
              <w:color w:val="727272"/>
            </w:rPr>
            <w:t xml:space="preserve">lepněte sem a </w:t>
          </w:r>
          <w:r>
            <w:rPr>
              <w:color w:val="727272"/>
            </w:rPr>
            <w:t>napište, co jste udělali a jak to dopadlo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3D9D0D4143AF480581C246C5C7F217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8AD4F1C-206C-4F6F-96BE-E781FCC85489}"/>
      </w:docPartPr>
      <w:docPartBody>
        <w:p w:rsidR="00690D2C" w:rsidRDefault="00346B2A" w:rsidP="00346B2A">
          <w:pPr>
            <w:pStyle w:val="3D9D0D4143AF480581C246C5C7F217181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 sídla úřadu nadřízeného tomu úřadu, který je nečinný.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33427D"/>
    <w:rsid w:val="00346B2A"/>
    <w:rsid w:val="004622C4"/>
    <w:rsid w:val="004C6FE7"/>
    <w:rsid w:val="0062079D"/>
    <w:rsid w:val="00690D2C"/>
    <w:rsid w:val="00903DA5"/>
    <w:rsid w:val="00AB3E38"/>
    <w:rsid w:val="00B27010"/>
    <w:rsid w:val="00D57ECF"/>
    <w:rsid w:val="00F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346B2A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427D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C012C67346F47ECB683397CA8CA8437">
    <w:name w:val="0C012C67346F47ECB683397CA8CA8437"/>
    <w:rsid w:val="0033427D"/>
  </w:style>
  <w:style w:type="paragraph" w:customStyle="1" w:styleId="27218E80EB7D4D0C9DFB3C5C2C2BA59C">
    <w:name w:val="27218E80EB7D4D0C9DFB3C5C2C2BA59C"/>
    <w:rsid w:val="0033427D"/>
  </w:style>
  <w:style w:type="paragraph" w:customStyle="1" w:styleId="BD5DAD43907346D0AF331E0BCB57417D">
    <w:name w:val="BD5DAD43907346D0AF331E0BCB57417D"/>
    <w:rsid w:val="0033427D"/>
  </w:style>
  <w:style w:type="paragraph" w:customStyle="1" w:styleId="C0CF437730E149F793285886BCDD4E4239">
    <w:name w:val="C0CF437730E149F793285886BCDD4E42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1">
    <w:name w:val="0C012C67346F47ECB683397CA8CA8437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1">
    <w:name w:val="27218E80EB7D4D0C9DFB3C5C2C2BA59C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1">
    <w:name w:val="BD5DAD43907346D0AF331E0BCB57417D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4">
    <w:name w:val="F3EBE04ECB4E413A8BBC04110AB54E04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33427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2">
    <w:name w:val="0C012C67346F47ECB683397CA8CA8437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2">
    <w:name w:val="27218E80EB7D4D0C9DFB3C5C2C2BA59C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2">
    <w:name w:val="BD5DAD43907346D0AF331E0BCB57417D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5">
    <w:name w:val="F3EBE04ECB4E413A8BBC04110AB54E04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1">
    <w:name w:val="C0CF437730E149F793285886BCDD4E42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3">
    <w:name w:val="0C012C67346F47ECB683397CA8CA8437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3">
    <w:name w:val="27218E80EB7D4D0C9DFB3C5C2C2BA59C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3">
    <w:name w:val="BD5DAD43907346D0AF331E0BCB57417D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6">
    <w:name w:val="F3EBE04ECB4E413A8BBC04110AB54E04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">
    <w:name w:val="92B86364E5314EA2AB10BC4DB793FE25"/>
    <w:rsid w:val="00B27010"/>
  </w:style>
  <w:style w:type="paragraph" w:customStyle="1" w:styleId="C0CF437730E149F793285886BCDD4E4242">
    <w:name w:val="C0CF437730E149F793285886BCDD4E42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1">
    <w:name w:val="92B86364E5314EA2AB10BC4DB793FE25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4">
    <w:name w:val="27218E80EB7D4D0C9DFB3C5C2C2BA59C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4">
    <w:name w:val="BD5DAD43907346D0AF331E0BCB57417D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7">
    <w:name w:val="F3EBE04ECB4E413A8BBC04110AB54E04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7">
    <w:name w:val="C09706CA7A5C43EAA1FBC15E3523FAA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">
    <w:name w:val="DA45A84C50454F13BD5B94772012A1EE"/>
    <w:rsid w:val="00B27010"/>
  </w:style>
  <w:style w:type="paragraph" w:customStyle="1" w:styleId="A6D1F9199F024011AFAC89C046F1E8A1">
    <w:name w:val="A6D1F9199F024011AFAC89C046F1E8A1"/>
    <w:rsid w:val="00B27010"/>
  </w:style>
  <w:style w:type="paragraph" w:customStyle="1" w:styleId="9CAAF4FF4AAA4AC6B782A6E6C08C23BB">
    <w:name w:val="9CAAF4FF4AAA4AC6B782A6E6C08C23BB"/>
    <w:rsid w:val="00B27010"/>
  </w:style>
  <w:style w:type="paragraph" w:customStyle="1" w:styleId="E3821F2E32DB42A38AD9D46E49415E99">
    <w:name w:val="E3821F2E32DB42A38AD9D46E49415E99"/>
    <w:rsid w:val="00B27010"/>
  </w:style>
  <w:style w:type="paragraph" w:customStyle="1" w:styleId="5CACB6AA85614787ACB667FA706B2F2A">
    <w:name w:val="5CACB6AA85614787ACB667FA706B2F2A"/>
    <w:rsid w:val="00B27010"/>
  </w:style>
  <w:style w:type="paragraph" w:customStyle="1" w:styleId="877405924CED4CA582DBA9CA98A3280A">
    <w:name w:val="877405924CED4CA582DBA9CA98A3280A"/>
    <w:rsid w:val="00B27010"/>
  </w:style>
  <w:style w:type="paragraph" w:customStyle="1" w:styleId="C0CF437730E149F793285886BCDD4E4243">
    <w:name w:val="C0CF437730E149F793285886BCDD4E42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1">
    <w:name w:val="DA45A84C50454F13BD5B94772012A1EE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2">
    <w:name w:val="92B86364E5314EA2AB10BC4DB793FE25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1">
    <w:name w:val="A6D1F9199F024011AFAC89C046F1E8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1">
    <w:name w:val="9CAAF4FF4AAA4AC6B782A6E6C08C23BB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1">
    <w:name w:val="E3821F2E32DB42A38AD9D46E49415E99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1">
    <w:name w:val="5CACB6AA85614787ACB667FA706B2F2A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8">
    <w:name w:val="F3EBE04ECB4E413A8BBC04110AB54E04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8">
    <w:name w:val="C09706CA7A5C43EAA1FBC15E3523FAA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4">
    <w:name w:val="C0CF437730E149F793285886BCDD4E42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2">
    <w:name w:val="DA45A84C50454F13BD5B94772012A1EE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3">
    <w:name w:val="92B86364E5314EA2AB10BC4DB793FE25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2">
    <w:name w:val="A6D1F9199F024011AFAC89C046F1E8A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2">
    <w:name w:val="9CAAF4FF4AAA4AC6B782A6E6C08C23BB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2">
    <w:name w:val="E3821F2E32DB42A38AD9D46E49415E99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2">
    <w:name w:val="5CACB6AA85614787ACB667FA706B2F2A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9">
    <w:name w:val="F3EBE04ECB4E413A8BBC04110AB54E04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9">
    <w:name w:val="C09706CA7A5C43EAA1FBC15E3523FAA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">
    <w:name w:val="F5E679AAC3D44AB4BACB7A0D640BC564"/>
    <w:rsid w:val="00D57ECF"/>
  </w:style>
  <w:style w:type="paragraph" w:customStyle="1" w:styleId="F5E679AAC3D44AB4BACB7A0D640BC5641">
    <w:name w:val="F5E679AAC3D44AB4BACB7A0D640BC564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5">
    <w:name w:val="C0CF437730E149F793285886BCDD4E42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3">
    <w:name w:val="DA45A84C50454F13BD5B94772012A1EE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4">
    <w:name w:val="92B86364E5314EA2AB10BC4DB793FE2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3">
    <w:name w:val="A6D1F9199F024011AFAC89C046F1E8A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3">
    <w:name w:val="9CAAF4FF4AAA4AC6B782A6E6C08C23BB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3">
    <w:name w:val="E3821F2E32DB42A38AD9D46E49415E99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3">
    <w:name w:val="5CACB6AA85614787ACB667FA706B2F2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0">
    <w:name w:val="F3EBE04ECB4E413A8BBC04110AB54E04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0">
    <w:name w:val="C09706CA7A5C43EAA1FBC15E3523FAA9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">
    <w:name w:val="F344B1B6626B4335B4021111829BE061"/>
    <w:rsid w:val="00D57ECF"/>
  </w:style>
  <w:style w:type="paragraph" w:customStyle="1" w:styleId="DE20E71BD7C04CE8BAA37B33AC0EF6A2">
    <w:name w:val="DE20E71BD7C04CE8BAA37B33AC0EF6A2"/>
    <w:rsid w:val="00D57ECF"/>
  </w:style>
  <w:style w:type="paragraph" w:customStyle="1" w:styleId="09CEC72E1C4D451A865A2CBE4858BDDA">
    <w:name w:val="09CEC72E1C4D451A865A2CBE4858BDDA"/>
    <w:rsid w:val="00D57ECF"/>
  </w:style>
  <w:style w:type="paragraph" w:customStyle="1" w:styleId="E1E5EAEF96D9466B818B9360EDF86D91">
    <w:name w:val="E1E5EAEF96D9466B818B9360EDF86D91"/>
    <w:rsid w:val="00D57ECF"/>
  </w:style>
  <w:style w:type="paragraph" w:customStyle="1" w:styleId="D790718B323445D09ABD974E27D17A5A">
    <w:name w:val="D790718B323445D09ABD974E27D17A5A"/>
    <w:rsid w:val="00D57ECF"/>
  </w:style>
  <w:style w:type="paragraph" w:customStyle="1" w:styleId="06EF9631F1EF4B839F10A926177BF874">
    <w:name w:val="06EF9631F1EF4B839F10A926177BF874"/>
    <w:rsid w:val="00D57ECF"/>
  </w:style>
  <w:style w:type="paragraph" w:customStyle="1" w:styleId="B41498AD5BB14A15B952C6AFC0073753">
    <w:name w:val="B41498AD5BB14A15B952C6AFC0073753"/>
    <w:rsid w:val="00D57ECF"/>
  </w:style>
  <w:style w:type="paragraph" w:customStyle="1" w:styleId="9E16E19C3EFE4F938BBF53E2380D81E2">
    <w:name w:val="9E16E19C3EFE4F938BBF53E2380D81E2"/>
    <w:rsid w:val="00D57ECF"/>
  </w:style>
  <w:style w:type="paragraph" w:customStyle="1" w:styleId="15B79FCCE67F4CFA9AA7C78322A034CF">
    <w:name w:val="15B79FCCE67F4CFA9AA7C78322A034CF"/>
    <w:rsid w:val="00D57ECF"/>
  </w:style>
  <w:style w:type="paragraph" w:customStyle="1" w:styleId="F5A78D4E01E24F64BED4823A5C9570B9">
    <w:name w:val="F5A78D4E01E24F64BED4823A5C9570B9"/>
    <w:rsid w:val="00D57ECF"/>
  </w:style>
  <w:style w:type="paragraph" w:customStyle="1" w:styleId="C505C91C9DA54E8ABA6A7D6AC22063BD">
    <w:name w:val="C505C91C9DA54E8ABA6A7D6AC22063BD"/>
    <w:rsid w:val="00D57ECF"/>
  </w:style>
  <w:style w:type="paragraph" w:customStyle="1" w:styleId="443CBE4591A641BBACD12561122AE645">
    <w:name w:val="443CBE4591A641BBACD12561122AE645"/>
    <w:rsid w:val="00D57ECF"/>
  </w:style>
  <w:style w:type="paragraph" w:customStyle="1" w:styleId="38864276B89E49EEA2EB82FE496E4A24">
    <w:name w:val="38864276B89E49EEA2EB82FE496E4A24"/>
    <w:rsid w:val="00D57ECF"/>
  </w:style>
  <w:style w:type="paragraph" w:customStyle="1" w:styleId="F8701A5261504E29A5EAF70992954120">
    <w:name w:val="F8701A5261504E29A5EAF70992954120"/>
    <w:rsid w:val="00D57ECF"/>
  </w:style>
  <w:style w:type="paragraph" w:customStyle="1" w:styleId="76D76DAA2EE44FFCB76879B459BA70EF">
    <w:name w:val="76D76DAA2EE44FFCB76879B459BA70EF"/>
    <w:rsid w:val="00D57ECF"/>
  </w:style>
  <w:style w:type="paragraph" w:customStyle="1" w:styleId="605E8F25824A49B1A6C5D6B902BECEEE">
    <w:name w:val="605E8F25824A49B1A6C5D6B902BECEEE"/>
    <w:rsid w:val="00D57ECF"/>
  </w:style>
  <w:style w:type="paragraph" w:customStyle="1" w:styleId="E2FB06E76D244BF9AE3DD7B1BF477C9F">
    <w:name w:val="E2FB06E76D244BF9AE3DD7B1BF477C9F"/>
    <w:rsid w:val="00D57ECF"/>
  </w:style>
  <w:style w:type="paragraph" w:customStyle="1" w:styleId="82E19587E0B540108EF8CC6B3D306D4A">
    <w:name w:val="82E19587E0B540108EF8CC6B3D306D4A"/>
    <w:rsid w:val="00D57ECF"/>
  </w:style>
  <w:style w:type="paragraph" w:customStyle="1" w:styleId="E2E03C412E2941EF9AA0F0EB7C534B23">
    <w:name w:val="E2E03C412E2941EF9AA0F0EB7C534B23"/>
    <w:rsid w:val="00D57ECF"/>
  </w:style>
  <w:style w:type="paragraph" w:customStyle="1" w:styleId="F1F9658C7592435FA913D464BD6C469F">
    <w:name w:val="F1F9658C7592435FA913D464BD6C469F"/>
    <w:rsid w:val="00D57ECF"/>
  </w:style>
  <w:style w:type="paragraph" w:customStyle="1" w:styleId="05513234AAAB4FBA8C9898CF84D2427C">
    <w:name w:val="05513234AAAB4FBA8C9898CF84D2427C"/>
    <w:rsid w:val="00D57ECF"/>
  </w:style>
  <w:style w:type="paragraph" w:customStyle="1" w:styleId="038F63A25DB6427A8FB58BDFBE4C30FD">
    <w:name w:val="038F63A25DB6427A8FB58BDFBE4C30FD"/>
    <w:rsid w:val="00D57ECF"/>
  </w:style>
  <w:style w:type="paragraph" w:customStyle="1" w:styleId="EF2F29EE84E84BAE929499A0139058CC">
    <w:name w:val="EF2F29EE84E84BAE929499A0139058CC"/>
    <w:rsid w:val="00D57ECF"/>
  </w:style>
  <w:style w:type="paragraph" w:customStyle="1" w:styleId="F5E679AAC3D44AB4BACB7A0D640BC5642">
    <w:name w:val="F5E679AAC3D44AB4BACB7A0D640BC564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6">
    <w:name w:val="C0CF437730E149F793285886BCDD4E42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">
    <w:name w:val="F344B1B6626B4335B4021111829BE06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4">
    <w:name w:val="52B6D796511743F186C53533338EF6D1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">
    <w:name w:val="09CEC72E1C4D451A865A2CBE4858BDD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">
    <w:name w:val="E1E5EAEF96D9466B818B9360EDF86D91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">
    <w:name w:val="D790718B323445D09ABD974E27D17A5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">
    <w:name w:val="06EF9631F1EF4B839F10A926177BF874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">
    <w:name w:val="DE20E71BD7C04CE8BAA37B33AC0EF6A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">
    <w:name w:val="9E16E19C3EFE4F938BBF53E2380D81E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">
    <w:name w:val="05513234AAAB4FBA8C9898CF84D2427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">
    <w:name w:val="038F63A25DB6427A8FB58BDFBE4C30FD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">
    <w:name w:val="EF2F29EE84E84BAE929499A0139058C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">
    <w:name w:val="F8701A5261504E29A5EAF70992954120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">
    <w:name w:val="76D76DAA2EE44FFCB76879B459BA70E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">
    <w:name w:val="E2FB06E76D244BF9AE3DD7B1BF477C9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">
    <w:name w:val="82E19587E0B540108EF8CC6B3D306D4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">
    <w:name w:val="E2E03C412E2941EF9AA0F0EB7C534B23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">
    <w:name w:val="F1F9658C7592435FA913D464BD6C469F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1">
    <w:name w:val="C09706CA7A5C43EAA1FBC15E3523FAA9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3">
    <w:name w:val="F5E679AAC3D44AB4BACB7A0D640BC564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7">
    <w:name w:val="C0CF437730E149F793285886BCDD4E42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2">
    <w:name w:val="F344B1B6626B4335B4021111829BE06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7">
    <w:name w:val="801F408B239B44269412950CDCB4B51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5">
    <w:name w:val="52B6D796511743F186C53533338EF6D1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2">
    <w:name w:val="09CEC72E1C4D451A865A2CBE4858BDD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2">
    <w:name w:val="E1E5EAEF96D9466B818B9360EDF86D91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2">
    <w:name w:val="D790718B323445D09ABD974E27D17A5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2">
    <w:name w:val="06EF9631F1EF4B839F10A926177BF874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7">
    <w:name w:val="F0AAB3EF862A43399125CBD789ED6ABA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2">
    <w:name w:val="DE20E71BD7C04CE8BAA37B33AC0EF6A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7">
    <w:name w:val="E4B2D490312B47158275DFF4D427F09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2">
    <w:name w:val="9E16E19C3EFE4F938BBF53E2380D81E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2">
    <w:name w:val="05513234AAAB4FBA8C9898CF84D2427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2">
    <w:name w:val="038F63A25DB6427A8FB58BDFBE4C30FD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2">
    <w:name w:val="EF2F29EE84E84BAE929499A0139058C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2">
    <w:name w:val="F8701A5261504E29A5EAF70992954120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2">
    <w:name w:val="76D76DAA2EE44FFCB76879B459BA70E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2">
    <w:name w:val="E2FB06E76D244BF9AE3DD7B1BF477C9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2">
    <w:name w:val="82E19587E0B540108EF8CC6B3D306D4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2">
    <w:name w:val="E2E03C412E2941EF9AA0F0EB7C534B23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2">
    <w:name w:val="F1F9658C7592435FA913D464BD6C469F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2">
    <w:name w:val="C09706CA7A5C43EAA1FBC15E3523FAA9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3">
    <w:name w:val="2B2A925D365349E3AF2974BF7A9D97F9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4">
    <w:name w:val="F5E679AAC3D44AB4BACB7A0D640BC564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8">
    <w:name w:val="C0CF437730E149F793285886BCDD4E42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3">
    <w:name w:val="F344B1B6626B4335B4021111829BE06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8">
    <w:name w:val="801F408B239B44269412950CDCB4B51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6">
    <w:name w:val="52B6D796511743F186C53533338EF6D1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3">
    <w:name w:val="09CEC72E1C4D451A865A2CBE4858BDD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3">
    <w:name w:val="E1E5EAEF96D9466B818B9360EDF86D91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3">
    <w:name w:val="D790718B323445D09ABD974E27D17A5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3">
    <w:name w:val="06EF9631F1EF4B839F10A926177BF874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8">
    <w:name w:val="F0AAB3EF862A43399125CBD789ED6ABA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3">
    <w:name w:val="DE20E71BD7C04CE8BAA37B33AC0EF6A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8">
    <w:name w:val="E4B2D490312B47158275DFF4D427F09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3">
    <w:name w:val="9E16E19C3EFE4F938BBF53E2380D81E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3">
    <w:name w:val="05513234AAAB4FBA8C9898CF84D2427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3">
    <w:name w:val="038F63A25DB6427A8FB58BDFBE4C30FD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3">
    <w:name w:val="EF2F29EE84E84BAE929499A0139058C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3">
    <w:name w:val="F8701A5261504E29A5EAF70992954120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3">
    <w:name w:val="76D76DAA2EE44FFCB76879B459BA70E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3">
    <w:name w:val="E2FB06E76D244BF9AE3DD7B1BF477C9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3">
    <w:name w:val="82E19587E0B540108EF8CC6B3D306D4A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3">
    <w:name w:val="E2E03C412E2941EF9AA0F0EB7C534B23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3">
    <w:name w:val="F1F9658C7592435FA913D464BD6C469F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3">
    <w:name w:val="C09706CA7A5C43EAA1FBC15E3523FAA9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4">
    <w:name w:val="2B2A925D365349E3AF2974BF7A9D97F9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5">
    <w:name w:val="F5E679AAC3D44AB4BACB7A0D640BC564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9">
    <w:name w:val="C0CF437730E149F793285886BCDD4E42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4">
    <w:name w:val="F344B1B6626B4335B4021111829BE06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9">
    <w:name w:val="801F408B239B44269412950CDCB4B51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7">
    <w:name w:val="52B6D796511743F186C53533338EF6D1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4">
    <w:name w:val="09CEC72E1C4D451A865A2CBE4858BDD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4">
    <w:name w:val="E1E5EAEF96D9466B818B9360EDF86D91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4">
    <w:name w:val="D790718B323445D09ABD974E27D17A5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4">
    <w:name w:val="06EF9631F1EF4B839F10A926177BF874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9">
    <w:name w:val="F0AAB3EF862A43399125CBD789ED6ABA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4">
    <w:name w:val="DE20E71BD7C04CE8BAA37B33AC0EF6A2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9">
    <w:name w:val="E4B2D490312B47158275DFF4D427F09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4">
    <w:name w:val="9E16E19C3EFE4F938BBF53E2380D81E2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4">
    <w:name w:val="05513234AAAB4FBA8C9898CF84D2427C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4">
    <w:name w:val="038F63A25DB6427A8FB58BDFBE4C30FD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4">
    <w:name w:val="EF2F29EE84E84BAE929499A0139058CC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4">
    <w:name w:val="F8701A5261504E29A5EAF70992954120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4">
    <w:name w:val="76D76DAA2EE44FFCB76879B459BA70E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4">
    <w:name w:val="E2FB06E76D244BF9AE3DD7B1BF477C9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4">
    <w:name w:val="82E19587E0B540108EF8CC6B3D306D4A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4">
    <w:name w:val="E2E03C412E2941EF9AA0F0EB7C534B23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4">
    <w:name w:val="F1F9658C7592435FA913D464BD6C469F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0">
    <w:name w:val="2D5BF2650E344B498A2429B292179BEA2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4">
    <w:name w:val="3E373BFC874441EE8A813DC4EF70F2F1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4">
    <w:name w:val="C09706CA7A5C43EAA1FBC15E3523FAA9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4">
    <w:name w:val="3342EA062CB645358BA24A25A5720E89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4">
    <w:name w:val="8BB1437F06FC4F4BB50DD13A7E9DC7A23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5">
    <w:name w:val="2B2A925D365349E3AF2974BF7A9D97F9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6">
    <w:name w:val="F5E679AAC3D44AB4BACB7A0D640BC564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0">
    <w:name w:val="C0CF437730E149F793285886BCDD4E42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5">
    <w:name w:val="F344B1B6626B4335B4021111829BE06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0">
    <w:name w:val="801F408B239B44269412950CDCB4B517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8">
    <w:name w:val="52B6D796511743F186C53533338EF6D1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5">
    <w:name w:val="09CEC72E1C4D451A865A2CBE4858BDD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5">
    <w:name w:val="E1E5EAEF96D9466B818B9360EDF86D91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5">
    <w:name w:val="D790718B323445D09ABD974E27D17A5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5">
    <w:name w:val="06EF9631F1EF4B839F10A926177BF874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0">
    <w:name w:val="F0AAB3EF862A43399125CBD789ED6ABA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5">
    <w:name w:val="DE20E71BD7C04CE8BAA37B33AC0EF6A2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0">
    <w:name w:val="E4B2D490312B47158275DFF4D427F0975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5">
    <w:name w:val="9E16E19C3EFE4F938BBF53E2380D81E2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5">
    <w:name w:val="05513234AAAB4FBA8C9898CF84D2427C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5">
    <w:name w:val="038F63A25DB6427A8FB58BDFBE4C30FD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5">
    <w:name w:val="EF2F29EE84E84BAE929499A0139058CC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5">
    <w:name w:val="F8701A5261504E29A5EAF70992954120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5">
    <w:name w:val="76D76DAA2EE44FFCB76879B459BA70E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5">
    <w:name w:val="E2FB06E76D244BF9AE3DD7B1BF477C9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5">
    <w:name w:val="82E19587E0B540108EF8CC6B3D306D4A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5">
    <w:name w:val="E2E03C412E2941EF9AA0F0EB7C534B23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5">
    <w:name w:val="F1F9658C7592435FA913D464BD6C469F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1">
    <w:name w:val="2D5BF2650E344B498A2429B292179BEA2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5">
    <w:name w:val="3E373BFC874441EE8A813DC4EF70F2F1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5">
    <w:name w:val="C09706CA7A5C43EAA1FBC15E3523FAA9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5">
    <w:name w:val="3342EA062CB645358BA24A25A5720E89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5">
    <w:name w:val="8BB1437F06FC4F4BB50DD13A7E9DC7A23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6">
    <w:name w:val="2B2A925D365349E3AF2974BF7A9D97F9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7">
    <w:name w:val="F5E679AAC3D44AB4BACB7A0D640BC564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1">
    <w:name w:val="C0CF437730E149F793285886BCDD4E42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6">
    <w:name w:val="F344B1B6626B4335B4021111829BE06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1">
    <w:name w:val="801F408B239B44269412950CDCB4B517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9">
    <w:name w:val="52B6D796511743F186C53533338EF6D1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6">
    <w:name w:val="09CEC72E1C4D451A865A2CBE4858BDD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6">
    <w:name w:val="E1E5EAEF96D9466B818B9360EDF86D91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6">
    <w:name w:val="D790718B323445D09ABD974E27D17A5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6">
    <w:name w:val="06EF9631F1EF4B839F10A926177BF874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1">
    <w:name w:val="F0AAB3EF862A43399125CBD789ED6ABA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6">
    <w:name w:val="DE20E71BD7C04CE8BAA37B33AC0EF6A2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1">
    <w:name w:val="E4B2D490312B47158275DFF4D427F0975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6">
    <w:name w:val="9E16E19C3EFE4F938BBF53E2380D81E2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6">
    <w:name w:val="05513234AAAB4FBA8C9898CF84D2427C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6">
    <w:name w:val="038F63A25DB6427A8FB58BDFBE4C30FD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6">
    <w:name w:val="EF2F29EE84E84BAE929499A0139058CC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6">
    <w:name w:val="F8701A5261504E29A5EAF70992954120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6">
    <w:name w:val="76D76DAA2EE44FFCB76879B459BA70E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6">
    <w:name w:val="E2FB06E76D244BF9AE3DD7B1BF477C9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6">
    <w:name w:val="82E19587E0B540108EF8CC6B3D306D4A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6">
    <w:name w:val="E2E03C412E2941EF9AA0F0EB7C534B23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6">
    <w:name w:val="F1F9658C7592435FA913D464BD6C469F6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2">
    <w:name w:val="2D5BF2650E344B498A2429B292179BEA22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6">
    <w:name w:val="3E373BFC874441EE8A813DC4EF70F2F1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6">
    <w:name w:val="C09706CA7A5C43EAA1FBC15E3523FAA9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6">
    <w:name w:val="3342EA062CB645358BA24A25A5720E89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6">
    <w:name w:val="8BB1437F06FC4F4BB50DD13A7E9DC7A23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7">
    <w:name w:val="2B2A925D365349E3AF2974BF7A9D97F9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8">
    <w:name w:val="F5E679AAC3D44AB4BACB7A0D640BC564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2">
    <w:name w:val="C0CF437730E149F793285886BCDD4E42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7">
    <w:name w:val="F344B1B6626B4335B4021111829BE06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2">
    <w:name w:val="801F408B239B44269412950CDCB4B517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0">
    <w:name w:val="52B6D796511743F186C53533338EF6D12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7">
    <w:name w:val="09CEC72E1C4D451A865A2CBE4858BDD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7">
    <w:name w:val="E1E5EAEF96D9466B818B9360EDF86D91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7">
    <w:name w:val="D790718B323445D09ABD974E27D17A5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7">
    <w:name w:val="06EF9631F1EF4B839F10A926177BF874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2">
    <w:name w:val="F0AAB3EF862A43399125CBD789ED6ABA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7">
    <w:name w:val="DE20E71BD7C04CE8BAA37B33AC0EF6A2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2">
    <w:name w:val="E4B2D490312B47158275DFF4D427F0975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7">
    <w:name w:val="9E16E19C3EFE4F938BBF53E2380D81E2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7">
    <w:name w:val="05513234AAAB4FBA8C9898CF84D2427C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7">
    <w:name w:val="038F63A25DB6427A8FB58BDFBE4C30FD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7">
    <w:name w:val="EF2F29EE84E84BAE929499A0139058CC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7">
    <w:name w:val="F8701A5261504E29A5EAF70992954120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7">
    <w:name w:val="76D76DAA2EE44FFCB76879B459BA70E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7">
    <w:name w:val="E2FB06E76D244BF9AE3DD7B1BF477C9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7">
    <w:name w:val="82E19587E0B540108EF8CC6B3D306D4A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7">
    <w:name w:val="E2E03C412E2941EF9AA0F0EB7C534B23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7">
    <w:name w:val="F1F9658C7592435FA913D464BD6C469F7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3">
    <w:name w:val="2D5BF2650E344B498A2429B292179BEA23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7">
    <w:name w:val="3E373BFC874441EE8A813DC4EF70F2F1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7">
    <w:name w:val="C09706CA7A5C43EAA1FBC15E3523FAA9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7">
    <w:name w:val="3342EA062CB645358BA24A25A5720E89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7">
    <w:name w:val="8BB1437F06FC4F4BB50DD13A7E9DC7A237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8">
    <w:name w:val="2B2A925D365349E3AF2974BF7A9D97F9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4991341C344AB4B295AA471A6B15F1">
    <w:name w:val="9C4991341C344AB4B295AA471A6B15F1"/>
    <w:rsid w:val="00D57ECF"/>
  </w:style>
  <w:style w:type="paragraph" w:customStyle="1" w:styleId="F2848A144CE7416CB0088B9F8EB8948C">
    <w:name w:val="F2848A144CE7416CB0088B9F8EB8948C"/>
    <w:rsid w:val="00D57ECF"/>
  </w:style>
  <w:style w:type="paragraph" w:customStyle="1" w:styleId="F5E679AAC3D44AB4BACB7A0D640BC5649">
    <w:name w:val="F5E679AAC3D44AB4BACB7A0D640BC564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3">
    <w:name w:val="C0CF437730E149F793285886BCDD4E42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8">
    <w:name w:val="F344B1B6626B4335B4021111829BE06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3">
    <w:name w:val="801F408B239B44269412950CDCB4B517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1">
    <w:name w:val="52B6D796511743F186C53533338EF6D1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8">
    <w:name w:val="09CEC72E1C4D451A865A2CBE4858BDD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8">
    <w:name w:val="E1E5EAEF96D9466B818B9360EDF86D91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8">
    <w:name w:val="D790718B323445D09ABD974E27D17A5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8">
    <w:name w:val="06EF9631F1EF4B839F10A926177BF874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3">
    <w:name w:val="F0AAB3EF862A43399125CBD789ED6ABA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8">
    <w:name w:val="DE20E71BD7C04CE8BAA37B33AC0EF6A2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3">
    <w:name w:val="E4B2D490312B47158275DFF4D427F0975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8">
    <w:name w:val="9E16E19C3EFE4F938BBF53E2380D81E2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8">
    <w:name w:val="05513234AAAB4FBA8C9898CF84D2427C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8">
    <w:name w:val="038F63A25DB6427A8FB58BDFBE4C30FD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8">
    <w:name w:val="EF2F29EE84E84BAE929499A0139058CC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8">
    <w:name w:val="F8701A5261504E29A5EAF70992954120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8">
    <w:name w:val="76D76DAA2EE44FFCB76879B459BA70E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8">
    <w:name w:val="E2FB06E76D244BF9AE3DD7B1BF477C9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8">
    <w:name w:val="82E19587E0B540108EF8CC6B3D306D4A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8">
    <w:name w:val="E2E03C412E2941EF9AA0F0EB7C534B23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8">
    <w:name w:val="F1F9658C7592435FA913D464BD6C469F8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4">
    <w:name w:val="2D5BF2650E344B498A2429B292179BEA24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8">
    <w:name w:val="3E373BFC874441EE8A813DC4EF70F2F1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1">
    <w:name w:val="F2848A144CE7416CB0088B9F8EB8948C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8">
    <w:name w:val="C09706CA7A5C43EAA1FBC15E3523FAA9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8">
    <w:name w:val="3342EA062CB645358BA24A25A5720E89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8">
    <w:name w:val="8BB1437F06FC4F4BB50DD13A7E9DC7A238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9">
    <w:name w:val="2B2A925D365349E3AF2974BF7A9D97F9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">
    <w:name w:val="E1B5406BA0F343C28993A42D035C4A38"/>
    <w:rsid w:val="00D57ECF"/>
  </w:style>
  <w:style w:type="paragraph" w:customStyle="1" w:styleId="B6F29823A8E14793BF676F4BB7FFDC98">
    <w:name w:val="B6F29823A8E14793BF676F4BB7FFDC98"/>
    <w:rsid w:val="00D57ECF"/>
  </w:style>
  <w:style w:type="paragraph" w:customStyle="1" w:styleId="CE2C1A2C9D944CBDA444B7FA92D7741A">
    <w:name w:val="CE2C1A2C9D944CBDA444B7FA92D7741A"/>
    <w:rsid w:val="00D57ECF"/>
  </w:style>
  <w:style w:type="paragraph" w:customStyle="1" w:styleId="E9854AAF7262466BB6C2A973D252C573">
    <w:name w:val="E9854AAF7262466BB6C2A973D252C573"/>
    <w:rsid w:val="00D57ECF"/>
  </w:style>
  <w:style w:type="paragraph" w:customStyle="1" w:styleId="03E80E15C00747699F91E8FCEFCECF19">
    <w:name w:val="03E80E15C00747699F91E8FCEFCECF19"/>
    <w:rsid w:val="00D57ECF"/>
  </w:style>
  <w:style w:type="paragraph" w:customStyle="1" w:styleId="F5E679AAC3D44AB4BACB7A0D640BC56410">
    <w:name w:val="F5E679AAC3D44AB4BACB7A0D640BC5641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4">
    <w:name w:val="C0CF437730E149F793285886BCDD4E42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9">
    <w:name w:val="F344B1B6626B4335B4021111829BE06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4">
    <w:name w:val="801F408B239B44269412950CDCB4B517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2">
    <w:name w:val="52B6D796511743F186C53533338EF6D12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9">
    <w:name w:val="09CEC72E1C4D451A865A2CBE4858BDD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9">
    <w:name w:val="E1E5EAEF96D9466B818B9360EDF86D91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9">
    <w:name w:val="D790718B323445D09ABD974E27D17A5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9">
    <w:name w:val="06EF9631F1EF4B839F10A926177BF874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4">
    <w:name w:val="F0AAB3EF862A43399125CBD789ED6ABA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9">
    <w:name w:val="DE20E71BD7C04CE8BAA37B33AC0EF6A2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4">
    <w:name w:val="E4B2D490312B47158275DFF4D427F09754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9">
    <w:name w:val="9E16E19C3EFE4F938BBF53E2380D81E2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9">
    <w:name w:val="05513234AAAB4FBA8C9898CF84D2427C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9">
    <w:name w:val="038F63A25DB6427A8FB58BDFBE4C30FD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9">
    <w:name w:val="EF2F29EE84E84BAE929499A0139058CC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9">
    <w:name w:val="F8701A5261504E29A5EAF70992954120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9">
    <w:name w:val="76D76DAA2EE44FFCB76879B459BA70E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9">
    <w:name w:val="E2FB06E76D244BF9AE3DD7B1BF477C9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9">
    <w:name w:val="82E19587E0B540108EF8CC6B3D306D4A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9">
    <w:name w:val="E2E03C412E2941EF9AA0F0EB7C534B23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9">
    <w:name w:val="F1F9658C7592435FA913D464BD6C469F9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5">
    <w:name w:val="2D5BF2650E344B498A2429B292179BEA25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9">
    <w:name w:val="3E373BFC874441EE8A813DC4EF70F2F1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2">
    <w:name w:val="F2848A144CE7416CB0088B9F8EB8948C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1">
    <w:name w:val="E1B5406BA0F343C28993A42D035C4A38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1">
    <w:name w:val="B6F29823A8E14793BF676F4BB7FFDC98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1">
    <w:name w:val="CE2C1A2C9D944CBDA444B7FA92D7741A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1">
    <w:name w:val="E9854AAF7262466BB6C2A973D252C573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9">
    <w:name w:val="3342EA062CB645358BA24A25A5720E89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9">
    <w:name w:val="8BB1437F06FC4F4BB50DD13A7E9DC7A239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E80E15C00747699F91E8FCEFCECF191">
    <w:name w:val="03E80E15C00747699F91E8FCEFCECF19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0">
    <w:name w:val="2B2A925D365349E3AF2974BF7A9D97F92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">
    <w:name w:val="0830F72679684619B2BE903DCA2B2E0E"/>
    <w:rsid w:val="00D57ECF"/>
  </w:style>
  <w:style w:type="paragraph" w:customStyle="1" w:styleId="F5E679AAC3D44AB4BACB7A0D640BC56411">
    <w:name w:val="F5E679AAC3D44AB4BACB7A0D640BC5641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5">
    <w:name w:val="C0CF437730E149F793285886BCDD4E42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0">
    <w:name w:val="F344B1B6626B4335B4021111829BE061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5">
    <w:name w:val="801F408B239B44269412950CDCB4B517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3">
    <w:name w:val="52B6D796511743F186C53533338EF6D12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0">
    <w:name w:val="09CEC72E1C4D451A865A2CBE4858BDD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0">
    <w:name w:val="E1E5EAEF96D9466B818B9360EDF86D91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0">
    <w:name w:val="D790718B323445D09ABD974E27D17A5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0">
    <w:name w:val="06EF9631F1EF4B839F10A926177BF874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5">
    <w:name w:val="F0AAB3EF862A43399125CBD789ED6ABA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0">
    <w:name w:val="DE20E71BD7C04CE8BAA37B33AC0EF6A2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5">
    <w:name w:val="E4B2D490312B47158275DFF4D427F09755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0">
    <w:name w:val="9E16E19C3EFE4F938BBF53E2380D81E2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0">
    <w:name w:val="05513234AAAB4FBA8C9898CF84D2427C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0">
    <w:name w:val="038F63A25DB6427A8FB58BDFBE4C30FD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0">
    <w:name w:val="EF2F29EE84E84BAE929499A0139058CC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0">
    <w:name w:val="F8701A5261504E29A5EAF70992954120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0">
    <w:name w:val="76D76DAA2EE44FFCB76879B459BA70E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0">
    <w:name w:val="E2FB06E76D244BF9AE3DD7B1BF477C9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0">
    <w:name w:val="82E19587E0B540108EF8CC6B3D306D4A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0">
    <w:name w:val="E2E03C412E2941EF9AA0F0EB7C534B23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0">
    <w:name w:val="F1F9658C7592435FA913D464BD6C469F10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6">
    <w:name w:val="2D5BF2650E344B498A2429B292179BEA26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0">
    <w:name w:val="3E373BFC874441EE8A813DC4EF70F2F1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3">
    <w:name w:val="F2848A144CE7416CB0088B9F8EB8948C3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2">
    <w:name w:val="E1B5406BA0F343C28993A42D035C4A38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2">
    <w:name w:val="B6F29823A8E14793BF676F4BB7FFDC98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2">
    <w:name w:val="CE2C1A2C9D944CBDA444B7FA92D7741A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2">
    <w:name w:val="E9854AAF7262466BB6C2A973D252C5732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0">
    <w:name w:val="3342EA062CB645358BA24A25A5720E89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0">
    <w:name w:val="8BB1437F06FC4F4BB50DD13A7E9DC7A240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1">
    <w:name w:val="0830F72679684619B2BE903DCA2B2E0E1"/>
    <w:rsid w:val="00D57ECF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1">
    <w:name w:val="2B2A925D365349E3AF2974BF7A9D97F921"/>
    <w:rsid w:val="00D57ECF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2">
    <w:name w:val="F5E679AAC3D44AB4BACB7A0D640BC5641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6">
    <w:name w:val="C0CF437730E149F793285886BCDD4E42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1">
    <w:name w:val="F344B1B6626B4335B4021111829BE061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6">
    <w:name w:val="801F408B239B44269412950CDCB4B517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4">
    <w:name w:val="52B6D796511743F186C53533338EF6D12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1">
    <w:name w:val="09CEC72E1C4D451A865A2CBE4858BDD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1">
    <w:name w:val="E1E5EAEF96D9466B818B9360EDF86D91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1">
    <w:name w:val="D790718B323445D09ABD974E27D17A5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1">
    <w:name w:val="06EF9631F1EF4B839F10A926177BF874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6">
    <w:name w:val="F0AAB3EF862A43399125CBD789ED6ABA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1">
    <w:name w:val="DE20E71BD7C04CE8BAA37B33AC0EF6A2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6">
    <w:name w:val="E4B2D490312B47158275DFF4D427F09756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1">
    <w:name w:val="9E16E19C3EFE4F938BBF53E2380D81E2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1">
    <w:name w:val="05513234AAAB4FBA8C9898CF84D2427C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1">
    <w:name w:val="038F63A25DB6427A8FB58BDFBE4C30FD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1">
    <w:name w:val="EF2F29EE84E84BAE929499A0139058CC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1">
    <w:name w:val="F8701A5261504E29A5EAF70992954120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1">
    <w:name w:val="76D76DAA2EE44FFCB76879B459BA70E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1">
    <w:name w:val="E2FB06E76D244BF9AE3DD7B1BF477C9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1">
    <w:name w:val="82E19587E0B540108EF8CC6B3D306D4A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1">
    <w:name w:val="E2E03C412E2941EF9AA0F0EB7C534B23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1">
    <w:name w:val="F1F9658C7592435FA913D464BD6C469F11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7">
    <w:name w:val="2D5BF2650E344B498A2429B292179BEA27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1">
    <w:name w:val="3E373BFC874441EE8A813DC4EF70F2F1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4">
    <w:name w:val="F2848A144CE7416CB0088B9F8EB8948C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3">
    <w:name w:val="E1B5406BA0F343C28993A42D035C4A38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3">
    <w:name w:val="B6F29823A8E14793BF676F4BB7FFDC98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3">
    <w:name w:val="CE2C1A2C9D944CBDA444B7FA92D7741A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3">
    <w:name w:val="E9854AAF7262466BB6C2A973D252C573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1">
    <w:name w:val="3342EA062CB645358BA24A25A5720E89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1">
    <w:name w:val="8BB1437F06FC4F4BB50DD13A7E9DC7A241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2">
    <w:name w:val="0830F72679684619B2BE903DCA2B2E0E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2">
    <w:name w:val="2B2A925D365349E3AF2974BF7A9D97F92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3">
    <w:name w:val="F5E679AAC3D44AB4BACB7A0D640BC56413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7">
    <w:name w:val="C0CF437730E149F793285886BCDD4E42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2">
    <w:name w:val="F344B1B6626B4335B4021111829BE061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7">
    <w:name w:val="801F408B239B44269412950CDCB4B517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5">
    <w:name w:val="52B6D796511743F186C53533338EF6D125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2">
    <w:name w:val="09CEC72E1C4D451A865A2CBE4858BDD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2">
    <w:name w:val="E1E5EAEF96D9466B818B9360EDF86D91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2">
    <w:name w:val="D790718B323445D09ABD974E27D17A5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2">
    <w:name w:val="06EF9631F1EF4B839F10A926177BF874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7">
    <w:name w:val="F0AAB3EF862A43399125CBD789ED6ABA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2">
    <w:name w:val="DE20E71BD7C04CE8BAA37B33AC0EF6A2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7">
    <w:name w:val="E4B2D490312B47158275DFF4D427F09757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2">
    <w:name w:val="9E16E19C3EFE4F938BBF53E2380D81E2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2">
    <w:name w:val="05513234AAAB4FBA8C9898CF84D2427C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2">
    <w:name w:val="038F63A25DB6427A8FB58BDFBE4C30FD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2">
    <w:name w:val="EF2F29EE84E84BAE929499A0139058CC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2">
    <w:name w:val="F8701A5261504E29A5EAF70992954120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2">
    <w:name w:val="76D76DAA2EE44FFCB76879B459BA70E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2">
    <w:name w:val="E2FB06E76D244BF9AE3DD7B1BF477C9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2">
    <w:name w:val="82E19587E0B540108EF8CC6B3D306D4A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2">
    <w:name w:val="E2E03C412E2941EF9AA0F0EB7C534B23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2">
    <w:name w:val="F1F9658C7592435FA913D464BD6C469F12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8">
    <w:name w:val="2D5BF2650E344B498A2429B292179BEA28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2">
    <w:name w:val="3E373BFC874441EE8A813DC4EF70F2F1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5">
    <w:name w:val="F2848A144CE7416CB0088B9F8EB8948C5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4">
    <w:name w:val="E1B5406BA0F343C28993A42D035C4A38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4">
    <w:name w:val="B6F29823A8E14793BF676F4BB7FFDC98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4">
    <w:name w:val="CE2C1A2C9D944CBDA444B7FA92D7741A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4">
    <w:name w:val="E9854AAF7262466BB6C2A973D252C5734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2">
    <w:name w:val="3342EA062CB645358BA24A25A5720E89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2">
    <w:name w:val="8BB1437F06FC4F4BB50DD13A7E9DC7A242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3">
    <w:name w:val="0830F72679684619B2BE903DCA2B2E0E3"/>
    <w:rsid w:val="00903DA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3">
    <w:name w:val="2B2A925D365349E3AF2974BF7A9D97F923"/>
    <w:rsid w:val="00903DA5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4">
    <w:name w:val="F5E679AAC3D44AB4BACB7A0D640BC5641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8">
    <w:name w:val="C0CF437730E149F793285886BCDD4E42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3">
    <w:name w:val="F344B1B6626B4335B4021111829BE061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8">
    <w:name w:val="801F408B239B44269412950CDCB4B517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6">
    <w:name w:val="52B6D796511743F186C53533338EF6D12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3">
    <w:name w:val="09CEC72E1C4D451A865A2CBE4858BDD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3">
    <w:name w:val="E1E5EAEF96D9466B818B9360EDF86D91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3">
    <w:name w:val="D790718B323445D09ABD974E27D17A5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3">
    <w:name w:val="06EF9631F1EF4B839F10A926177BF874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8">
    <w:name w:val="F0AAB3EF862A43399125CBD789ED6ABA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3">
    <w:name w:val="DE20E71BD7C04CE8BAA37B33AC0EF6A2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8">
    <w:name w:val="E4B2D490312B47158275DFF4D427F09758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3">
    <w:name w:val="9E16E19C3EFE4F938BBF53E2380D81E2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3">
    <w:name w:val="05513234AAAB4FBA8C9898CF84D2427C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3">
    <w:name w:val="038F63A25DB6427A8FB58BDFBE4C30FD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3">
    <w:name w:val="EF2F29EE84E84BAE929499A0139058CC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3">
    <w:name w:val="F8701A5261504E29A5EAF70992954120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3">
    <w:name w:val="76D76DAA2EE44FFCB76879B459BA70E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3">
    <w:name w:val="E2FB06E76D244BF9AE3DD7B1BF477C9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3">
    <w:name w:val="82E19587E0B540108EF8CC6B3D306D4A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3">
    <w:name w:val="E2E03C412E2941EF9AA0F0EB7C534B23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3">
    <w:name w:val="F1F9658C7592435FA913D464BD6C469F13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">
    <w:name w:val="3694D7A852A84280B91A4CB179DD62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">
    <w:name w:val="39A58E8E95C84B25B965F925035671A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6">
    <w:name w:val="F2848A144CE7416CB0088B9F8EB8948C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5">
    <w:name w:val="E1B5406BA0F343C28993A42D035C4A38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5">
    <w:name w:val="B6F29823A8E14793BF676F4BB7FFDC98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5">
    <w:name w:val="CE2C1A2C9D944CBDA444B7FA92D7741A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5">
    <w:name w:val="E9854AAF7262466BB6C2A973D252C573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3">
    <w:name w:val="3342EA062CB645358BA24A25A5720E894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3">
    <w:name w:val="8BB1437F06FC4F4BB50DD13A7E9DC7A24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4">
    <w:name w:val="0830F72679684619B2BE903DCA2B2E0E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4">
    <w:name w:val="2B2A925D365349E3AF2974BF7A9D97F92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5E679AAC3D44AB4BACB7A0D640BC56415">
    <w:name w:val="F5E679AAC3D44AB4BACB7A0D640BC5641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9">
    <w:name w:val="C0CF437730E149F793285886BCDD4E42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4">
    <w:name w:val="F344B1B6626B4335B4021111829BE061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9">
    <w:name w:val="801F408B239B44269412950CDCB4B517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7">
    <w:name w:val="52B6D796511743F186C53533338EF6D127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4">
    <w:name w:val="09CEC72E1C4D451A865A2CBE4858BDD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4">
    <w:name w:val="E1E5EAEF96D9466B818B9360EDF86D91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4">
    <w:name w:val="D790718B323445D09ABD974E27D17A5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4">
    <w:name w:val="06EF9631F1EF4B839F10A926177BF874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9">
    <w:name w:val="F0AAB3EF862A43399125CBD789ED6ABA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4">
    <w:name w:val="DE20E71BD7C04CE8BAA37B33AC0EF6A2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9">
    <w:name w:val="E4B2D490312B47158275DFF4D427F09759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4">
    <w:name w:val="9E16E19C3EFE4F938BBF53E2380D81E2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4">
    <w:name w:val="05513234AAAB4FBA8C9898CF84D2427C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4">
    <w:name w:val="038F63A25DB6427A8FB58BDFBE4C30FD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4">
    <w:name w:val="EF2F29EE84E84BAE929499A0139058CC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4">
    <w:name w:val="F8701A5261504E29A5EAF70992954120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4">
    <w:name w:val="76D76DAA2EE44FFCB76879B459BA70E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4">
    <w:name w:val="E2FB06E76D244BF9AE3DD7B1BF477C9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4">
    <w:name w:val="82E19587E0B540108EF8CC6B3D306D4A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4">
    <w:name w:val="E2E03C412E2941EF9AA0F0EB7C534B23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4">
    <w:name w:val="F1F9658C7592435FA913D464BD6C469F14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1">
    <w:name w:val="3694D7A852A84280B91A4CB179DD6281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1">
    <w:name w:val="39A58E8E95C84B25B965F925035671A5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7">
    <w:name w:val="F2848A144CE7416CB0088B9F8EB8948C7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6">
    <w:name w:val="E1B5406BA0F343C28993A42D035C4A38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6">
    <w:name w:val="B6F29823A8E14793BF676F4BB7FFDC98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6">
    <w:name w:val="CE2C1A2C9D944CBDA444B7FA92D7741A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6">
    <w:name w:val="E9854AAF7262466BB6C2A973D252C5736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">
    <w:name w:val="BBA839FAD8E04745816D2B9DB26428C8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4">
    <w:name w:val="8BB1437F06FC4F4BB50DD13A7E9DC7A244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5">
    <w:name w:val="0830F72679684619B2BE903DCA2B2E0E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5">
    <w:name w:val="2B2A925D365349E3AF2974BF7A9D97F925"/>
    <w:rsid w:val="00346B2A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9D0D4143AF480581C246C5C7F21718">
    <w:name w:val="3D9D0D4143AF480581C246C5C7F21718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0">
    <w:name w:val="C0CF437730E149F793285886BCDD4E42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5">
    <w:name w:val="F344B1B6626B4335B4021111829BE061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0">
    <w:name w:val="801F408B239B44269412950CDCB4B517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8">
    <w:name w:val="52B6D796511743F186C53533338EF6D12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5">
    <w:name w:val="09CEC72E1C4D451A865A2CBE4858BDD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5">
    <w:name w:val="E1E5EAEF96D9466B818B9360EDF86D91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5">
    <w:name w:val="D790718B323445D09ABD974E27D17A5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5">
    <w:name w:val="06EF9631F1EF4B839F10A926177BF874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0">
    <w:name w:val="F0AAB3EF862A43399125CBD789ED6ABA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5">
    <w:name w:val="DE20E71BD7C04CE8BAA37B33AC0EF6A2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0">
    <w:name w:val="E4B2D490312B47158275DFF4D427F09760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5">
    <w:name w:val="9E16E19C3EFE4F938BBF53E2380D81E2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5">
    <w:name w:val="05513234AAAB4FBA8C9898CF84D2427C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5">
    <w:name w:val="038F63A25DB6427A8FB58BDFBE4C30FD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5">
    <w:name w:val="EF2F29EE84E84BAE929499A0139058CC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5">
    <w:name w:val="F8701A5261504E29A5EAF70992954120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5">
    <w:name w:val="76D76DAA2EE44FFCB76879B459BA70E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5">
    <w:name w:val="E2FB06E76D244BF9AE3DD7B1BF477C9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5">
    <w:name w:val="82E19587E0B540108EF8CC6B3D306D4A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5">
    <w:name w:val="E2E03C412E2941EF9AA0F0EB7C534B23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5">
    <w:name w:val="F1F9658C7592435FA913D464BD6C469F15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2">
    <w:name w:val="3694D7A852A84280B91A4CB179DD6281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2">
    <w:name w:val="39A58E8E95C84B25B965F925035671A5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8">
    <w:name w:val="F2848A144CE7416CB0088B9F8EB8948C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7">
    <w:name w:val="E1B5406BA0F343C28993A42D035C4A38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7">
    <w:name w:val="B6F29823A8E14793BF676F4BB7FFDC98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7">
    <w:name w:val="CE2C1A2C9D944CBDA444B7FA92D7741A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7">
    <w:name w:val="E9854AAF7262466BB6C2A973D252C573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1">
    <w:name w:val="BBA839FAD8E04745816D2B9DB26428C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5">
    <w:name w:val="8BB1437F06FC4F4BB50DD13A7E9DC7A245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6">
    <w:name w:val="0830F72679684619B2BE903DCA2B2E0E6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6">
    <w:name w:val="2B2A925D365349E3AF2974BF7A9D97F92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D9D0D4143AF480581C246C5C7F217181">
    <w:name w:val="3D9D0D4143AF480581C246C5C7F217181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1">
    <w:name w:val="C0CF437730E149F793285886BCDD4E42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44B1B6626B4335B4021111829BE06116">
    <w:name w:val="F344B1B6626B4335B4021111829BE061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1">
    <w:name w:val="801F408B239B44269412950CDCB4B517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9">
    <w:name w:val="52B6D796511743F186C53533338EF6D129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9CEC72E1C4D451A865A2CBE4858BDDA16">
    <w:name w:val="09CEC72E1C4D451A865A2CBE4858BDD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E5EAEF96D9466B818B9360EDF86D9116">
    <w:name w:val="E1E5EAEF96D9466B818B9360EDF86D91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90718B323445D09ABD974E27D17A5A16">
    <w:name w:val="D790718B323445D09ABD974E27D17A5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6EF9631F1EF4B839F10A926177BF87416">
    <w:name w:val="06EF9631F1EF4B839F10A926177BF874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1">
    <w:name w:val="F0AAB3EF862A43399125CBD789ED6ABA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20E71BD7C04CE8BAA37B33AC0EF6A216">
    <w:name w:val="DE20E71BD7C04CE8BAA37B33AC0EF6A2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1">
    <w:name w:val="E4B2D490312B47158275DFF4D427F09761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16E19C3EFE4F938BBF53E2380D81E216">
    <w:name w:val="9E16E19C3EFE4F938BBF53E2380D81E2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5513234AAAB4FBA8C9898CF84D2427C16">
    <w:name w:val="05513234AAAB4FBA8C9898CF84D2427C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8F63A25DB6427A8FB58BDFBE4C30FD16">
    <w:name w:val="038F63A25DB6427A8FB58BDFBE4C30FD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F2F29EE84E84BAE929499A0139058CC16">
    <w:name w:val="EF2F29EE84E84BAE929499A0139058CC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701A5261504E29A5EAF7099295412016">
    <w:name w:val="F8701A5261504E29A5EAF70992954120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D76DAA2EE44FFCB76879B459BA70EF16">
    <w:name w:val="76D76DAA2EE44FFCB76879B459BA70E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FB06E76D244BF9AE3DD7B1BF477C9F16">
    <w:name w:val="E2FB06E76D244BF9AE3DD7B1BF477C9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E19587E0B540108EF8CC6B3D306D4A16">
    <w:name w:val="82E19587E0B540108EF8CC6B3D306D4A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2E03C412E2941EF9AA0F0EB7C534B2316">
    <w:name w:val="E2E03C412E2941EF9AA0F0EB7C534B23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1F9658C7592435FA913D464BD6C469F16">
    <w:name w:val="F1F9658C7592435FA913D464BD6C469F16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694D7A852A84280B91A4CB179DD62813">
    <w:name w:val="3694D7A852A84280B91A4CB179DD6281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9A58E8E95C84B25B965F925035671A53">
    <w:name w:val="39A58E8E95C84B25B965F925035671A53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2848A144CE7416CB0088B9F8EB8948C9">
    <w:name w:val="F2848A144CE7416CB0088B9F8EB8948C9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1B5406BA0F343C28993A42D035C4A388">
    <w:name w:val="E1B5406BA0F343C28993A42D035C4A38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6F29823A8E14793BF676F4BB7FFDC988">
    <w:name w:val="B6F29823A8E14793BF676F4BB7FFDC98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2C1A2C9D944CBDA444B7FA92D7741A8">
    <w:name w:val="CE2C1A2C9D944CBDA444B7FA92D7741A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854AAF7262466BB6C2A973D252C5738">
    <w:name w:val="E9854AAF7262466BB6C2A973D252C5738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A839FAD8E04745816D2B9DB26428C82">
    <w:name w:val="BBA839FAD8E04745816D2B9DB26428C82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6">
    <w:name w:val="8BB1437F06FC4F4BB50DD13A7E9DC7A246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30F72679684619B2BE903DCA2B2E0E7">
    <w:name w:val="0830F72679684619B2BE903DCA2B2E0E7"/>
    <w:rsid w:val="00346B2A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7">
    <w:name w:val="2B2A925D365349E3AF2974BF7A9D97F927"/>
    <w:rsid w:val="00346B2A"/>
    <w:pPr>
      <w:spacing w:before="60" w:after="6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A43D69-4854-44E2-988A-ECECB9E7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1</TotalTime>
  <Pages>2</Pages>
  <Words>585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Bádrová Pavlína, Mgr.</cp:lastModifiedBy>
  <cp:revision>2</cp:revision>
  <cp:lastPrinted>2021-03-17T09:23:00Z</cp:lastPrinted>
  <dcterms:created xsi:type="dcterms:W3CDTF">2024-01-22T09:29:00Z</dcterms:created>
  <dcterms:modified xsi:type="dcterms:W3CDTF">2024-01-22T09:29:00Z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