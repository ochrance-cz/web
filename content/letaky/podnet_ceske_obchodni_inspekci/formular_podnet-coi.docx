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DA2AC" w14:textId="77777777" w:rsidR="00D8207D" w:rsidRDefault="00D8207D" w:rsidP="00D8207D">
      <w:pPr>
        <w:pStyle w:val="Nadpis1"/>
        <w:spacing w:after="0"/>
      </w:pPr>
      <w:r>
        <w:t>Podnět České obchodní inspekci</w:t>
      </w:r>
    </w:p>
    <w:p w14:paraId="78A68496" w14:textId="77777777" w:rsidR="00D8207D" w:rsidRDefault="00D8207D" w:rsidP="00D8207D">
      <w:pPr>
        <w:rPr>
          <w:sz w:val="36"/>
          <w:szCs w:val="36"/>
        </w:rPr>
      </w:pPr>
      <w:r>
        <w:rPr>
          <w:sz w:val="36"/>
          <w:szCs w:val="36"/>
        </w:rPr>
        <w:t>ke kontrole rovného zacházení se spotřebiteli (nediskriminace)</w:t>
      </w:r>
    </w:p>
    <w:p w14:paraId="2739621C" w14:textId="77777777" w:rsidR="00D8207D" w:rsidRDefault="00D8207D" w:rsidP="00D8207D">
      <w:pPr>
        <w:pStyle w:val="Zkladntext"/>
        <w:rPr>
          <w:rStyle w:val="Siln"/>
        </w:rPr>
      </w:pPr>
      <w:r>
        <w:rPr>
          <w:rStyle w:val="Siln"/>
        </w:rPr>
        <w:t>Žádám, abyste podnikatele zkontrolovali a sdělili mi, jak jste s mým podnětem naložili.</w:t>
      </w:r>
    </w:p>
    <w:p w14:paraId="5F758A23" w14:textId="3C810007" w:rsidR="00D8207D" w:rsidRDefault="00D8207D" w:rsidP="00D8207D">
      <w:pPr>
        <w:pStyle w:val="Zkladntext"/>
      </w:pPr>
      <w:r>
        <w:t xml:space="preserve">Než podnět podáte, přečtěte si prosím vysvětlení </w:t>
      </w:r>
      <w:hyperlink w:anchor="_Před_podáním_podnětu" w:history="1">
        <w:r w:rsidR="008203BB" w:rsidRPr="008203BB">
          <w:rPr>
            <w:rStyle w:val="Hypertextovodkaz"/>
          </w:rPr>
          <w:t>na konci</w:t>
        </w:r>
      </w:hyperlink>
      <w:r>
        <w:t>.</w:t>
      </w:r>
    </w:p>
    <w:p w14:paraId="7B662D91" w14:textId="618402DC" w:rsidR="00034A99" w:rsidRDefault="00034A99" w:rsidP="00D17EA3">
      <w:pPr>
        <w:rPr>
          <w:color w:val="008576"/>
          <w:sz w:val="28"/>
        </w:rPr>
      </w:pPr>
      <w:r w:rsidRPr="00034A99">
        <w:rPr>
          <w:color w:val="008576"/>
          <w:sz w:val="28"/>
        </w:rPr>
        <w:t>Komu podnět podávám</w:t>
      </w:r>
      <w:r w:rsidR="009B0018">
        <w:rPr>
          <w:color w:val="008576"/>
          <w:sz w:val="28"/>
        </w:rPr>
        <w:t xml:space="preserve"> (</w:t>
      </w:r>
      <w:r w:rsidR="00D8207D">
        <w:rPr>
          <w:color w:val="008576"/>
          <w:sz w:val="28"/>
        </w:rPr>
        <w:t>kterému inspektorátu České obchodní inspekce</w:t>
      </w:r>
      <w:r w:rsidR="009B0018" w:rsidRPr="009B0018">
        <w:rPr>
          <w:color w:val="008576"/>
          <w:sz w:val="28"/>
        </w:rPr>
        <w:t>)</w:t>
      </w:r>
    </w:p>
    <w:sdt>
      <w:sdtPr>
        <w:tag w:val=" "/>
        <w:id w:val="276991060"/>
        <w:placeholder>
          <w:docPart w:val="23BB2239E4D74473B5ED429FB3D586C4"/>
        </w:placeholder>
        <w:showingPlcHdr/>
        <w:dropDownList>
          <w:listItem w:value="Zvolte položku."/>
          <w:listItem w:displayText="Inspektorát pro Středočeský kraj a hlavní město Prahu, Štěpánská 44, 110 00 Praha 1" w:value="Inspektorát pro Středočeský kraj a hlavní město Prahu, Štěpánská 44, 110 00 Praha 1"/>
          <w:listItem w:displayText="Inspektorát pro Jihočeský kraj a Vysočinu, Mánesova 1803/3a, 370 21 České Budějovice" w:value="Inspektorát pro Jihočeský kraj a Vysočinu, Mánesova 1803/3a, 370 21 České Budějovice"/>
          <w:listItem w:displayText="Inspektorát pro Plzeňský a Karlovarský kraj, Houškova 661/33, 326 00 Plzeň" w:value="Inspektorát pro Plzeňský a Karlovarský kraj, Houškova 661/33, 326 00 Plzeň"/>
          <w:listItem w:displayText="Inspektorát pro Ústecký a Liberecký kraj, Prokopa Diviše 1386/6, 400 01 Ústí nad Labem " w:value="Inspektorát pro Ústecký a Liberecký kraj, Prokopa Diviše 1386/6, 400 01 Ústí nad Labem "/>
          <w:listItem w:displayText="Inspektorát pro Královéhradecký a Pardubický kraj, Jižní 870/2, 500 03 Hradec Králové" w:value="Inspektorát pro Královéhradecký a Pardubický kraj, Jižní 870/2, 500 03 Hradec Králové"/>
          <w:listItem w:displayText="Inspektorát pro Jihomoravský a Zlínský kraj, třída Kapitána Jaroše 1924/5, 602 00 Brno" w:value="Inspektorát pro Jihomoravský a Zlínský kraj, třída Kapitána Jaroše 1924/5, 602 00 Brno"/>
          <w:listItem w:displayText="Inspektorát pro Olomoucký a Moravskoslezský kraj, Provozní 5491/1, 722 00 Ostrava – Třebovice" w:value="Inspektorát pro Olomoucký a Moravskoslezský kraj, Provozní 5491/1, 722 00 Ostrava – Třebovice"/>
        </w:dropDownList>
      </w:sdtPr>
      <w:sdtEndPr/>
      <w:sdtContent>
        <w:p w14:paraId="765B9AC1" w14:textId="2ABFD6D6" w:rsidR="00034A99" w:rsidRPr="00034A99" w:rsidRDefault="00EA070F" w:rsidP="009B0018">
          <w:pPr>
            <w:pStyle w:val="Zkladntext"/>
          </w:pPr>
          <w:r w:rsidRPr="00901B6C">
            <w:rPr>
              <w:rFonts w:cstheme="minorHAnsi"/>
              <w:color w:val="808080" w:themeColor="background1" w:themeShade="80"/>
            </w:rPr>
            <w:t>Klikněte sem, pak na šipku</w:t>
          </w:r>
          <w:r>
            <w:rPr>
              <w:rFonts w:cstheme="minorHAnsi"/>
              <w:color w:val="808080" w:themeColor="background1" w:themeShade="80"/>
            </w:rPr>
            <w:t xml:space="preserve"> vpravo</w:t>
          </w:r>
          <w:r w:rsidRPr="00901B6C">
            <w:rPr>
              <w:rFonts w:cstheme="minorHAnsi"/>
              <w:color w:val="808080" w:themeColor="background1" w:themeShade="80"/>
            </w:rPr>
            <w:t xml:space="preserve"> a v</w:t>
          </w:r>
          <w:r w:rsidRPr="00901B6C">
            <w:rPr>
              <w:rStyle w:val="Zstupntext"/>
              <w:rFonts w:eastAsiaTheme="majorEastAsia" w:cstheme="minorHAnsi"/>
              <w:iCs/>
              <w:color w:val="808080" w:themeColor="background1" w:themeShade="80"/>
            </w:rPr>
            <w:t>yberte</w:t>
          </w:r>
          <w:r>
            <w:rPr>
              <w:rStyle w:val="Zstupntext"/>
              <w:rFonts w:eastAsiaTheme="majorEastAsia" w:cstheme="minorHAnsi"/>
              <w:iCs/>
              <w:color w:val="808080" w:themeColor="background1" w:themeShade="80"/>
            </w:rPr>
            <w:t xml:space="preserve"> inspektorát podle místa (prodejny, provozovny), kde Vás diskriminovali</w:t>
          </w:r>
          <w:r w:rsidRPr="00901B6C">
            <w:rPr>
              <w:rStyle w:val="Zstupntext"/>
              <w:rFonts w:cstheme="minorHAnsi"/>
              <w:color w:val="808080" w:themeColor="background1" w:themeShade="80"/>
            </w:rPr>
            <w:t>.</w:t>
          </w:r>
          <w:r>
            <w:rPr>
              <w:rStyle w:val="Zstupntext"/>
              <w:rFonts w:cstheme="minorHAnsi"/>
              <w:color w:val="808080" w:themeColor="background1" w:themeShade="80"/>
            </w:rPr>
            <w:t xml:space="preserve"> </w:t>
          </w:r>
          <w:r>
            <w:rPr>
              <w:rStyle w:val="Zstupntext"/>
            </w:rPr>
            <w:t>V případě e-shopů či jiných objednávek na dálku vyberte podle sídla podnikatele.</w:t>
          </w:r>
        </w:p>
      </w:sdtContent>
    </w:sdt>
    <w:p w14:paraId="478EF214" w14:textId="046313A5" w:rsidR="00606D54" w:rsidRDefault="00494C67" w:rsidP="00606D54">
      <w:pPr>
        <w:pStyle w:val="Nadpis2"/>
      </w:pPr>
      <w:r>
        <w:t>Kdo podnět podává (to jste Vy</w:t>
      </w:r>
      <w:r w:rsidR="00606D54">
        <w:t>)</w:t>
      </w:r>
    </w:p>
    <w:p w14:paraId="51E9CD12" w14:textId="0C3236C9" w:rsidR="00606D54" w:rsidRPr="00707968" w:rsidRDefault="00494C67" w:rsidP="00606D54">
      <w:pPr>
        <w:pStyle w:val="Nadpis4"/>
        <w:rPr>
          <w:b w:val="0"/>
        </w:rPr>
      </w:pPr>
      <w:r>
        <w:t>j</w:t>
      </w:r>
      <w:r w:rsidR="00606D54" w:rsidRPr="00707968">
        <w:t>méno, příjmení</w:t>
      </w:r>
      <w:r w:rsidR="00DD0E34">
        <w:t xml:space="preserve"> a </w:t>
      </w:r>
      <w:r w:rsidR="00606D54" w:rsidRPr="00707968">
        <w:t>titul:</w:t>
      </w:r>
      <w:r w:rsidR="00707968" w:rsidRPr="00707968">
        <w:rPr>
          <w:b w:val="0"/>
        </w:rPr>
        <w:t xml:space="preserve"> </w:t>
      </w:r>
      <w:sdt>
        <w:sdtPr>
          <w:rPr>
            <w:b w:val="0"/>
          </w:rPr>
          <w:id w:val="46575513"/>
          <w:lock w:val="sdtLocked"/>
          <w:placeholder>
            <w:docPart w:val="E4A34078297947BC90C834C180A75317"/>
          </w:placeholder>
          <w:showingPlcHdr/>
          <w15:color w:val="000000"/>
          <w:text/>
        </w:sdtPr>
        <w:sdtEndPr/>
        <w:sdtContent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 w:rsidR="00DA295D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sdtContent>
      </w:sdt>
    </w:p>
    <w:p w14:paraId="116D0349" w14:textId="4086DE74" w:rsidR="00606D54" w:rsidRPr="00707968" w:rsidRDefault="00494C67" w:rsidP="00606D54">
      <w:pPr>
        <w:pStyle w:val="Nadpis4"/>
        <w:rPr>
          <w:b w:val="0"/>
        </w:rPr>
      </w:pPr>
      <w:r>
        <w:t>b</w:t>
      </w:r>
      <w:r w:rsidR="00606D54" w:rsidRPr="00707968">
        <w:t>ydliště:</w:t>
      </w:r>
      <w:r w:rsidR="00707968" w:rsidRPr="00707968">
        <w:rPr>
          <w:b w:val="0"/>
        </w:rPr>
        <w:t xml:space="preserve"> </w:t>
      </w:r>
      <w:sdt>
        <w:sdtPr>
          <w:rPr>
            <w:b w:val="0"/>
          </w:rPr>
          <w:id w:val="-705569468"/>
          <w:placeholder>
            <w:docPart w:val="FB9B338EBC57406D95B578923BA6C0BE"/>
          </w:placeholder>
          <w:showingPlcHdr/>
          <w15:color w:val="000000"/>
          <w:text/>
        </w:sdtPr>
        <w:sdtEndPr>
          <w:rPr>
            <w:rStyle w:val="Zstupntext"/>
            <w:rFonts w:asciiTheme="minorHAnsi" w:eastAsiaTheme="minorHAnsi" w:hAnsiTheme="minorHAnsi" w:cstheme="minorBidi"/>
            <w:iCs w:val="0"/>
            <w:color w:val="808080"/>
          </w:rPr>
        </w:sdtEndPr>
        <w:sdtContent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 w:rsidR="00DA295D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sdtContent>
      </w:sdt>
    </w:p>
    <w:p w14:paraId="1E23AF89" w14:textId="51B9D4D6" w:rsidR="00606D54" w:rsidRPr="00707968" w:rsidRDefault="00494C67" w:rsidP="00606D54">
      <w:pPr>
        <w:pStyle w:val="Nadpis4"/>
        <w:rPr>
          <w:b w:val="0"/>
        </w:rPr>
      </w:pPr>
      <w:r>
        <w:t>d</w:t>
      </w:r>
      <w:r w:rsidR="00606D54" w:rsidRPr="00707968">
        <w:t>atum narození:</w:t>
      </w:r>
      <w:r w:rsidR="00707968" w:rsidRPr="00707968">
        <w:rPr>
          <w:b w:val="0"/>
        </w:rPr>
        <w:t xml:space="preserve"> </w:t>
      </w:r>
      <w:sdt>
        <w:sdtPr>
          <w:rPr>
            <w:b w:val="0"/>
          </w:rPr>
          <w:id w:val="-654608044"/>
          <w:placeholder>
            <w:docPart w:val="2C2320533AAB452483ECD702A933DCC2"/>
          </w:placeholder>
          <w:showingPlcHdr/>
          <w15:color w:val="000000"/>
          <w:text/>
        </w:sdtPr>
        <w:sdtEndPr/>
        <w:sdtContent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 w:rsidR="00DA295D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sdtContent>
      </w:sdt>
    </w:p>
    <w:p w14:paraId="5A11CE18" w14:textId="2CFE8199" w:rsidR="00606D54" w:rsidRDefault="00494C67" w:rsidP="00606D54">
      <w:pPr>
        <w:pStyle w:val="Nadpis4"/>
        <w:rPr>
          <w:b w:val="0"/>
        </w:rPr>
      </w:pPr>
      <w:r>
        <w:t>t</w:t>
      </w:r>
      <w:r w:rsidR="00606D54" w:rsidRPr="00707968">
        <w:t>elefon:</w:t>
      </w:r>
      <w:r w:rsidR="00DD0E34">
        <w:rPr>
          <w:b w:val="0"/>
        </w:rPr>
        <w:t xml:space="preserve"> </w:t>
      </w:r>
      <w:sdt>
        <w:sdtPr>
          <w:rPr>
            <w:b w:val="0"/>
          </w:rPr>
          <w:id w:val="-779719666"/>
          <w:placeholder>
            <w:docPart w:val="0DF2EC3F18E846EEA5C13A6F162AA10F"/>
          </w:placeholder>
          <w:showingPlcHdr/>
          <w15:color w:val="000000"/>
          <w:text/>
        </w:sdtPr>
        <w:sdtEndPr/>
        <w:sdtContent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 w:rsidR="00DA295D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sdtContent>
      </w:sdt>
    </w:p>
    <w:p w14:paraId="23C27D1B" w14:textId="77777777" w:rsidR="00494C67" w:rsidRDefault="00494C67" w:rsidP="00494C67">
      <w:pPr>
        <w:pStyle w:val="Zkladntext"/>
        <w:tabs>
          <w:tab w:val="left" w:pos="3261"/>
        </w:tabs>
        <w:spacing w:after="0"/>
      </w:pPr>
      <w:r>
        <w:t>Přeji si, abyste mi psali (vyberte)</w:t>
      </w:r>
    </w:p>
    <w:p w14:paraId="77462A14" w14:textId="202A78DE" w:rsidR="00494C67" w:rsidRDefault="003971A3" w:rsidP="00494C67">
      <w:pPr>
        <w:tabs>
          <w:tab w:val="left" w:pos="426"/>
        </w:tabs>
        <w:ind w:left="426" w:hanging="426"/>
      </w:pPr>
      <w:sdt>
        <w:sdtPr>
          <w:id w:val="-1103182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C67">
            <w:rPr>
              <w:rFonts w:ascii="MS Gothic" w:eastAsia="MS Gothic" w:hAnsi="MS Gothic" w:hint="eastAsia"/>
            </w:rPr>
            <w:t>☐</w:t>
          </w:r>
        </w:sdtContent>
      </w:sdt>
      <w:r w:rsidR="00DA295D">
        <w:tab/>
      </w:r>
      <w:r w:rsidR="00494C67" w:rsidRPr="0038726C">
        <w:t>poštou (adresa, pokud je jiná než bydliště</w:t>
      </w:r>
      <w:r w:rsidR="00494C67">
        <w:t>):</w:t>
      </w:r>
      <w:r w:rsidR="00494C67" w:rsidRPr="00B65127">
        <w:t xml:space="preserve"> </w:t>
      </w:r>
      <w:sdt>
        <w:sdtPr>
          <w:id w:val="764727404"/>
          <w:placeholder>
            <w:docPart w:val="93967953427B4166BF262DD2D64A43B1"/>
          </w:placeholder>
          <w:showingPlcHdr/>
        </w:sdtPr>
        <w:sdtEndPr/>
        <w:sdtContent>
          <w:r w:rsidR="00494C67" w:rsidRPr="00172B27">
            <w:rPr>
              <w:color w:val="808080" w:themeColor="background1" w:themeShade="80"/>
            </w:rPr>
            <w:t xml:space="preserve">Klikněte sem a </w:t>
          </w:r>
          <w:r w:rsidR="00DA295D">
            <w:rPr>
              <w:color w:val="808080" w:themeColor="background1" w:themeShade="80"/>
            </w:rPr>
            <w:t>napište</w:t>
          </w:r>
          <w:r w:rsidR="00494C67" w:rsidRPr="00172B27">
            <w:rPr>
              <w:color w:val="808080" w:themeColor="background1" w:themeShade="80"/>
            </w:rPr>
            <w:t>.</w:t>
          </w:r>
        </w:sdtContent>
      </w:sdt>
    </w:p>
    <w:p w14:paraId="59C94716" w14:textId="753F425C" w:rsidR="00494C67" w:rsidRPr="0038726C" w:rsidRDefault="003971A3" w:rsidP="00494C67">
      <w:pPr>
        <w:tabs>
          <w:tab w:val="left" w:pos="426"/>
        </w:tabs>
        <w:ind w:left="426" w:hanging="426"/>
      </w:pPr>
      <w:sdt>
        <w:sdtPr>
          <w:id w:val="1541480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C67" w:rsidRPr="0038726C">
            <w:rPr>
              <w:rFonts w:ascii="Segoe UI Symbol" w:hAnsi="Segoe UI Symbol" w:cs="Segoe UI Symbol"/>
            </w:rPr>
            <w:t>☐</w:t>
          </w:r>
        </w:sdtContent>
      </w:sdt>
      <w:r w:rsidR="00DA295D">
        <w:tab/>
      </w:r>
      <w:r w:rsidR="00494C67" w:rsidRPr="0038726C">
        <w:t>na e-mail:</w:t>
      </w:r>
      <w:r w:rsidR="00494C67">
        <w:t xml:space="preserve"> </w:t>
      </w:r>
      <w:sdt>
        <w:sdtPr>
          <w:id w:val="14656833"/>
          <w:placeholder>
            <w:docPart w:val="10CE8559B98F472FA470B8035E3A4172"/>
          </w:placeholder>
          <w:showingPlcHdr/>
        </w:sdtPr>
        <w:sdtEndPr/>
        <w:sdtContent>
          <w:r w:rsidR="00494C67" w:rsidRPr="00172B27">
            <w:rPr>
              <w:color w:val="808080" w:themeColor="background1" w:themeShade="80"/>
            </w:rPr>
            <w:t xml:space="preserve">Klikněte sem a </w:t>
          </w:r>
          <w:r w:rsidR="00DA295D">
            <w:rPr>
              <w:color w:val="808080" w:themeColor="background1" w:themeShade="80"/>
            </w:rPr>
            <w:t>napište</w:t>
          </w:r>
          <w:r w:rsidR="00494C67" w:rsidRPr="00172B27">
            <w:rPr>
              <w:color w:val="808080" w:themeColor="background1" w:themeShade="80"/>
            </w:rPr>
            <w:t>.</w:t>
          </w:r>
        </w:sdtContent>
      </w:sdt>
    </w:p>
    <w:p w14:paraId="53708E1A" w14:textId="0D66E0DC" w:rsidR="00494C67" w:rsidRPr="00494C67" w:rsidRDefault="003971A3" w:rsidP="00DA295D">
      <w:pPr>
        <w:ind w:left="426" w:hanging="426"/>
      </w:pPr>
      <w:sdt>
        <w:sdtPr>
          <w:id w:val="1740668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C67" w:rsidRPr="0038726C">
            <w:rPr>
              <w:rFonts w:ascii="Segoe UI Symbol" w:hAnsi="Segoe UI Symbol" w:cs="Segoe UI Symbol"/>
            </w:rPr>
            <w:t>☐</w:t>
          </w:r>
        </w:sdtContent>
      </w:sdt>
      <w:r w:rsidR="00494C67">
        <w:tab/>
        <w:t xml:space="preserve">do datové schránky: </w:t>
      </w:r>
      <w:sdt>
        <w:sdtPr>
          <w:id w:val="-1472597083"/>
          <w:placeholder>
            <w:docPart w:val="14763DEC1FC94942AA1B7D33BF4697B5"/>
          </w:placeholder>
          <w:showingPlcHdr/>
        </w:sdtPr>
        <w:sdtEndPr/>
        <w:sdtContent>
          <w:r w:rsidR="00494C67" w:rsidRPr="00172B27">
            <w:rPr>
              <w:color w:val="808080" w:themeColor="background1" w:themeShade="80"/>
            </w:rPr>
            <w:t xml:space="preserve">Klikněte sem a </w:t>
          </w:r>
          <w:r w:rsidR="00DA295D">
            <w:rPr>
              <w:color w:val="808080" w:themeColor="background1" w:themeShade="80"/>
            </w:rPr>
            <w:t>napište</w:t>
          </w:r>
          <w:r w:rsidR="00494C67" w:rsidRPr="00172B27">
            <w:rPr>
              <w:color w:val="808080" w:themeColor="background1" w:themeShade="80"/>
            </w:rPr>
            <w:t>.</w:t>
          </w:r>
        </w:sdtContent>
      </w:sdt>
    </w:p>
    <w:p w14:paraId="6CFBDA7F" w14:textId="1EEED63E" w:rsidR="00606D54" w:rsidRDefault="00494C67" w:rsidP="00D17EA3">
      <w:pPr>
        <w:pStyle w:val="Nadpis2"/>
      </w:pPr>
      <w:r>
        <w:t>Na koho podávám podnět – koho má inspekce zkontrolovat</w:t>
      </w:r>
      <w:r w:rsidR="001F202B">
        <w:t xml:space="preserve"> (podnikatel</w:t>
      </w:r>
      <w:r w:rsidR="00606D54">
        <w:t>)</w:t>
      </w:r>
    </w:p>
    <w:p w14:paraId="14FA3A58" w14:textId="5E26781A" w:rsidR="00606D54" w:rsidRPr="00707968" w:rsidRDefault="00417F7E" w:rsidP="00606D54">
      <w:pPr>
        <w:pStyle w:val="Nadpis4"/>
        <w:rPr>
          <w:b w:val="0"/>
        </w:rPr>
      </w:pPr>
      <w:r>
        <w:t>N</w:t>
      </w:r>
      <w:r w:rsidR="00606D54" w:rsidRPr="00707968">
        <w:t>ázev</w:t>
      </w:r>
      <w:r>
        <w:t xml:space="preserve"> (jméno)</w:t>
      </w:r>
      <w:r w:rsidR="00606D54" w:rsidRPr="00707968">
        <w:t>:</w:t>
      </w:r>
      <w:r w:rsidR="00707968" w:rsidRPr="00707968">
        <w:rPr>
          <w:b w:val="0"/>
        </w:rPr>
        <w:t xml:space="preserve"> </w:t>
      </w:r>
      <w:sdt>
        <w:sdtPr>
          <w:rPr>
            <w:b w:val="0"/>
          </w:rPr>
          <w:id w:val="-2051834267"/>
          <w:placeholder>
            <w:docPart w:val="E3ABB90BAAE84307A7E8871DAFBF818F"/>
          </w:placeholder>
          <w:showingPlcHdr/>
          <w15:color w:val="000000"/>
          <w:text/>
        </w:sdtPr>
        <w:sdtEndPr/>
        <w:sdtContent>
          <w:r w:rsidR="00494C67"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 w:rsidR="00DA295D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="00494C67"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sdtContent>
      </w:sdt>
    </w:p>
    <w:p w14:paraId="5E9CED5A" w14:textId="47A99950" w:rsidR="00606D54" w:rsidRPr="00707968" w:rsidRDefault="00494C67" w:rsidP="00606D54">
      <w:pPr>
        <w:pStyle w:val="Nadpis4"/>
        <w:rPr>
          <w:b w:val="0"/>
        </w:rPr>
      </w:pPr>
      <w:r>
        <w:t>s</w:t>
      </w:r>
      <w:r w:rsidR="00606D54" w:rsidRPr="00707968">
        <w:t>ídlo (adresa):</w:t>
      </w:r>
      <w:r w:rsidR="00707968" w:rsidRPr="00707968">
        <w:rPr>
          <w:b w:val="0"/>
        </w:rPr>
        <w:t xml:space="preserve"> </w:t>
      </w:r>
      <w:sdt>
        <w:sdtPr>
          <w:rPr>
            <w:b w:val="0"/>
          </w:rPr>
          <w:id w:val="1138607356"/>
          <w:placeholder>
            <w:docPart w:val="3EC4928CC6D641399E3FD0AD4CCD5DF9"/>
          </w:placeholder>
          <w:showingPlcHdr/>
          <w15:color w:val="000000"/>
          <w:text/>
        </w:sdtPr>
        <w:sdtEndPr/>
        <w:sdtContent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 w:rsidR="00DA295D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sdtContent>
      </w:sdt>
    </w:p>
    <w:p w14:paraId="454A760E" w14:textId="42BE5E1C" w:rsidR="00606D54" w:rsidRPr="00707968" w:rsidRDefault="00606D54" w:rsidP="00606D54">
      <w:pPr>
        <w:pStyle w:val="Nadpis4"/>
        <w:rPr>
          <w:b w:val="0"/>
        </w:rPr>
      </w:pPr>
      <w:r w:rsidRPr="00707968">
        <w:t>IČ</w:t>
      </w:r>
      <w:r w:rsidR="00494C67">
        <w:t>O</w:t>
      </w:r>
      <w:r w:rsidRPr="00707968">
        <w:t>:</w:t>
      </w:r>
      <w:r w:rsidR="00707968" w:rsidRPr="00707968">
        <w:rPr>
          <w:b w:val="0"/>
        </w:rPr>
        <w:t xml:space="preserve"> </w:t>
      </w:r>
      <w:sdt>
        <w:sdtPr>
          <w:rPr>
            <w:b w:val="0"/>
          </w:rPr>
          <w:id w:val="1331183591"/>
          <w:lock w:val="sdtLocked"/>
          <w:placeholder>
            <w:docPart w:val="998C8476121C4EE4A6D1D2FA208AD43C"/>
          </w:placeholder>
          <w:showingPlcHdr/>
          <w15:color w:val="000000"/>
          <w:text/>
        </w:sdtPr>
        <w:sdtEndPr/>
        <w:sdtContent>
          <w:r w:rsidR="00494C67"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 w:rsidR="00DA295D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="00494C67"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sdtContent>
      </w:sdt>
    </w:p>
    <w:p w14:paraId="42DE66B3" w14:textId="77777777" w:rsidR="008203BB" w:rsidRDefault="008203BB" w:rsidP="008203BB">
      <w:pPr>
        <w:pStyle w:val="Nadpis2"/>
      </w:pPr>
      <w:r>
        <w:t>Kdo a jak mě diskriminoval (zacházel se mnou hůř než s jinými)</w:t>
      </w:r>
    </w:p>
    <w:sdt>
      <w:sdtPr>
        <w:id w:val="-1938354139"/>
        <w:placeholder>
          <w:docPart w:val="AE840D2500DB495BBD92623013517E4D"/>
        </w:placeholder>
        <w:showingPlcHdr/>
        <w:text/>
      </w:sdtPr>
      <w:sdtEndPr/>
      <w:sdtContent>
        <w:p w14:paraId="600C8FB2" w14:textId="4E18BF38" w:rsidR="00D17EA3" w:rsidRDefault="00855030" w:rsidP="008203BB">
          <w:pPr>
            <w:spacing w:line="240" w:lineRule="auto"/>
          </w:pPr>
          <w:r>
            <w:rPr>
              <w:color w:val="808080" w:themeColor="background1" w:themeShade="80"/>
            </w:rPr>
            <w:t>Klikněte sem a napište, kdo Vás diskriminoval</w:t>
          </w:r>
          <w:r w:rsidR="00EE6CD4">
            <w:rPr>
              <w:color w:val="808080" w:themeColor="background1" w:themeShade="80"/>
            </w:rPr>
            <w:t xml:space="preserve"> a jak</w:t>
          </w:r>
          <w:r w:rsidR="00DA295D">
            <w:rPr>
              <w:color w:val="808080" w:themeColor="background1" w:themeShade="80"/>
            </w:rPr>
            <w:t>,</w:t>
          </w:r>
          <w:r>
            <w:rPr>
              <w:color w:val="808080" w:themeColor="background1" w:themeShade="80"/>
            </w:rPr>
            <w:t xml:space="preserve"> např. Vás</w:t>
          </w:r>
          <w:r w:rsidR="004D23DD">
            <w:rPr>
              <w:color w:val="808080" w:themeColor="background1" w:themeShade="80"/>
            </w:rPr>
            <w:t xml:space="preserve"> odmítli obsloužit v restauraci,</w:t>
          </w:r>
          <w:r>
            <w:rPr>
              <w:color w:val="808080" w:themeColor="background1" w:themeShade="80"/>
            </w:rPr>
            <w:t xml:space="preserve"> odmítli </w:t>
          </w:r>
          <w:r w:rsidR="00EE6CD4">
            <w:rPr>
              <w:color w:val="808080" w:themeColor="background1" w:themeShade="80"/>
            </w:rPr>
            <w:t xml:space="preserve">Vám </w:t>
          </w:r>
          <w:r w:rsidR="00592239">
            <w:rPr>
              <w:color w:val="808080" w:themeColor="background1" w:themeShade="80"/>
            </w:rPr>
            <w:t>pronajmout byt,</w:t>
          </w:r>
          <w:r w:rsidR="008529DE">
            <w:rPr>
              <w:color w:val="808080" w:themeColor="background1" w:themeShade="80"/>
            </w:rPr>
            <w:t xml:space="preserve"> měli jste problém s ubytováním v hotelu</w:t>
          </w:r>
          <w:r w:rsidR="004D23DD">
            <w:rPr>
              <w:color w:val="808080" w:themeColor="background1" w:themeShade="80"/>
            </w:rPr>
            <w:t>, naúčtovali Vám za zboží/službu vyšší cenu</w:t>
          </w:r>
          <w:r>
            <w:rPr>
              <w:color w:val="808080" w:themeColor="background1" w:themeShade="80"/>
            </w:rPr>
            <w:t xml:space="preserve"> než jinému zákazník</w:t>
          </w:r>
          <w:r w:rsidR="00DA295D">
            <w:rPr>
              <w:color w:val="808080" w:themeColor="background1" w:themeShade="80"/>
            </w:rPr>
            <w:t>ovi</w:t>
          </w:r>
          <w:r w:rsidR="00930E1E" w:rsidRPr="00E52219">
            <w:rPr>
              <w:color w:val="808080" w:themeColor="background1" w:themeShade="80"/>
            </w:rPr>
            <w:t>.</w:t>
          </w:r>
        </w:p>
      </w:sdtContent>
    </w:sdt>
    <w:p w14:paraId="19911404" w14:textId="77777777" w:rsidR="008203BB" w:rsidRDefault="008203BB" w:rsidP="00001EED">
      <w:pPr>
        <w:pStyle w:val="Nadpis2"/>
      </w:pPr>
      <w:r>
        <w:t>Jaké o tom mám důkazy / Kdo to viděl (zažil)</w:t>
      </w:r>
    </w:p>
    <w:sdt>
      <w:sdtPr>
        <w:id w:val="1243842601"/>
        <w:lock w:val="sdtLocked"/>
        <w:placeholder>
          <w:docPart w:val="0259C08B32374D4D8BFBB6D214FD535A"/>
        </w:placeholder>
        <w:showingPlcHdr/>
        <w:text w:multiLine="1"/>
      </w:sdtPr>
      <w:sdtEndPr/>
      <w:sdtContent>
        <w:p w14:paraId="215B121E" w14:textId="0AF553DF" w:rsidR="00DD0E34" w:rsidRDefault="00855030" w:rsidP="008203BB">
          <w:pPr>
            <w:spacing w:line="240" w:lineRule="auto"/>
          </w:pPr>
          <w:r w:rsidRPr="00901B6C">
            <w:rPr>
              <w:rFonts w:cstheme="minorHAnsi"/>
              <w:color w:val="808080" w:themeColor="background1" w:themeShade="80"/>
            </w:rPr>
            <w:t xml:space="preserve">Klikněte sem a </w:t>
          </w:r>
          <w:r w:rsidR="008203BB">
            <w:rPr>
              <w:rFonts w:cstheme="minorHAnsi"/>
              <w:color w:val="808080" w:themeColor="background1" w:themeShade="80"/>
            </w:rPr>
            <w:t>n</w:t>
          </w:r>
          <w:r w:rsidR="008203BB" w:rsidRPr="008203BB">
            <w:rPr>
              <w:rFonts w:cstheme="minorHAnsi"/>
              <w:color w:val="808080" w:themeColor="background1" w:themeShade="80"/>
            </w:rPr>
            <w:t>apište, které důkazy o diskriminaci máte. Pokud to jde, přiložte je k podnětu. Třeba písemnosti (např. e-mailová komunikace, účtenky), audio/videonahrávky (např. telefonického hovoru), fotografie a další. Pokud víte o svědkovi, napište, kdo to je a co by inspektorátu mohl</w:t>
          </w:r>
          <w:r w:rsidR="008203BB">
            <w:rPr>
              <w:rFonts w:cstheme="minorHAnsi"/>
              <w:color w:val="808080" w:themeColor="background1" w:themeShade="80"/>
            </w:rPr>
            <w:t xml:space="preserve"> sdělit</w:t>
          </w:r>
          <w:r>
            <w:rPr>
              <w:rFonts w:cstheme="minorHAnsi"/>
              <w:color w:val="808080" w:themeColor="background1" w:themeShade="80"/>
            </w:rPr>
            <w:t>.</w:t>
          </w:r>
        </w:p>
      </w:sdtContent>
    </w:sdt>
    <w:p w14:paraId="508D24F2" w14:textId="35E83E4E" w:rsidR="00855030" w:rsidRDefault="00855030" w:rsidP="00855030">
      <w:pPr>
        <w:pStyle w:val="Zkladntext"/>
      </w:pPr>
      <w:r>
        <w:t>Datum</w:t>
      </w:r>
      <w:r w:rsidRPr="00B2205B">
        <w:t xml:space="preserve">: </w:t>
      </w:r>
      <w:sdt>
        <w:sdtPr>
          <w:id w:val="459773087"/>
          <w:placeholder>
            <w:docPart w:val="E665DAAC9F804A5FBA53E1F3B3FCB159"/>
          </w:placeholder>
          <w:showingPlcHdr/>
          <w:date>
            <w:dateFormat w:val="dd.MM.yyyy"/>
            <w:lid w:val="cs-CZ"/>
            <w:storeMappedDataAs w:val="dateTime"/>
            <w:calendar w:val="gregorian"/>
          </w:date>
        </w:sdtPr>
        <w:sdtEndPr/>
        <w:sdtContent>
          <w:r w:rsidRPr="001B0353">
            <w:rPr>
              <w:rStyle w:val="Zstupntext"/>
            </w:rPr>
            <w:t>Klikněte sem</w:t>
          </w:r>
          <w:r>
            <w:rPr>
              <w:rStyle w:val="Zstupntext"/>
            </w:rPr>
            <w:t xml:space="preserve">, pak na šipku </w:t>
          </w:r>
          <w:r w:rsidR="00DA295D">
            <w:rPr>
              <w:rStyle w:val="Zstupntext"/>
            </w:rPr>
            <w:t xml:space="preserve">vpravo </w:t>
          </w:r>
          <w:r>
            <w:rPr>
              <w:rStyle w:val="Zstupntext"/>
            </w:rPr>
            <w:t>a vyberte</w:t>
          </w:r>
          <w:r w:rsidRPr="001B0353">
            <w:rPr>
              <w:rStyle w:val="Zstupntext"/>
            </w:rPr>
            <w:t xml:space="preserve"> datum.</w:t>
          </w:r>
        </w:sdtContent>
      </w:sdt>
    </w:p>
    <w:p w14:paraId="51CF27A3" w14:textId="77777777" w:rsidR="00855030" w:rsidRDefault="00855030" w:rsidP="00855030">
      <w:pPr>
        <w:pStyle w:val="Zkladntext"/>
      </w:pPr>
      <w:r w:rsidRPr="00B2205B">
        <w:t>P</w:t>
      </w:r>
      <w:r>
        <w:t>odpis:</w:t>
      </w:r>
    </w:p>
    <w:p w14:paraId="1B119248" w14:textId="6341F973" w:rsidR="00DD3E6C" w:rsidRDefault="00DD3E6C" w:rsidP="00DD3E6C">
      <w:pPr>
        <w:pStyle w:val="Nadpis2"/>
      </w:pPr>
      <w:r>
        <w:t>Přílohy (vypište jednotlivé přílohy, které připojujete</w:t>
      </w:r>
      <w:r w:rsidR="00DD0E34">
        <w:t xml:space="preserve"> k </w:t>
      </w:r>
      <w:r>
        <w:t>podnětu):</w:t>
      </w:r>
    </w:p>
    <w:sdt>
      <w:sdtPr>
        <w:rPr>
          <w:color w:val="808080" w:themeColor="background1" w:themeShade="80"/>
        </w:rPr>
        <w:id w:val="-94259213"/>
        <w:lock w:val="sdtLocked"/>
        <w:placeholder>
          <w:docPart w:val="0FE2A02DA39445E7B6FB5CEE7099A21E"/>
        </w:placeholder>
        <w:showingPlcHdr/>
      </w:sdtPr>
      <w:sdtEndPr>
        <w:rPr>
          <w:color w:val="auto"/>
        </w:rPr>
      </w:sdtEndPr>
      <w:sdtContent>
        <w:p w14:paraId="0C25A2FC" w14:textId="4D063F60" w:rsidR="00DD3E6C" w:rsidRPr="00DD1011" w:rsidRDefault="00DD1011" w:rsidP="008203BB">
          <w:pPr>
            <w:pStyle w:val="Odstavecseseznamem"/>
            <w:numPr>
              <w:ilvl w:val="0"/>
              <w:numId w:val="41"/>
            </w:numPr>
            <w:ind w:left="284" w:hanging="284"/>
            <w:rPr>
              <w:color w:val="808080" w:themeColor="background1" w:themeShade="80"/>
            </w:rPr>
          </w:pPr>
          <w:r w:rsidRPr="00DD1011">
            <w:rPr>
              <w:color w:val="808080" w:themeColor="background1" w:themeShade="80"/>
            </w:rPr>
            <w:t>Klikněte sem a napište.</w:t>
          </w:r>
        </w:p>
      </w:sdtContent>
    </w:sdt>
    <w:p w14:paraId="1AEA5452" w14:textId="217A1547" w:rsidR="00B2205B" w:rsidRPr="00F41335" w:rsidRDefault="00B2205B" w:rsidP="00F41335">
      <w:pPr>
        <w:pStyle w:val="Nadpis2"/>
      </w:pPr>
      <w:bookmarkStart w:id="0" w:name="_Před_podáním_podnětu"/>
      <w:bookmarkEnd w:id="0"/>
      <w:r w:rsidRPr="00F41335">
        <w:lastRenderedPageBreak/>
        <w:t>Před podáním podnětu</w:t>
      </w:r>
      <w:r w:rsidR="00855030">
        <w:t xml:space="preserve"> si prosím přečtěte toto vysvětlení:</w:t>
      </w:r>
    </w:p>
    <w:tbl>
      <w:tblPr>
        <w:tblStyle w:val="Mkatabulky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8611"/>
      </w:tblGrid>
      <w:tr w:rsidR="004E25AD" w14:paraId="322C9986" w14:textId="77777777" w:rsidTr="00D91C58">
        <w:trPr>
          <w:trHeight w:val="1662"/>
        </w:trPr>
        <w:tc>
          <w:tcPr>
            <w:tcW w:w="966" w:type="dxa"/>
          </w:tcPr>
          <w:p w14:paraId="3638D8A1" w14:textId="3A062120" w:rsidR="004E25AD" w:rsidRDefault="00855030" w:rsidP="005A2882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9264" behindDoc="0" locked="0" layoutInCell="1" allowOverlap="1" wp14:anchorId="1831932E" wp14:editId="40E81B4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360000" cy="360000"/>
                  <wp:effectExtent l="0" t="0" r="2540" b="0"/>
                  <wp:wrapNone/>
                  <wp:docPr id="201" name="Grafický objekt 201" descr="Prázdná bater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EmptyBattery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1" w:type="dxa"/>
          </w:tcPr>
          <w:p w14:paraId="7178AE4A" w14:textId="58815497" w:rsidR="00855030" w:rsidRPr="00DD620C" w:rsidRDefault="00DD3E6C" w:rsidP="00DD620C">
            <w:pPr>
              <w:pStyle w:val="Nadpis3"/>
              <w:outlineLvl w:val="2"/>
            </w:pPr>
            <w:r w:rsidRPr="00DD620C">
              <w:t xml:space="preserve">S čím </w:t>
            </w:r>
            <w:r w:rsidR="00DD1011" w:rsidRPr="00DD620C">
              <w:t xml:space="preserve">mi </w:t>
            </w:r>
            <w:r w:rsidRPr="00DD620C">
              <w:t>inspektorát nepomůže</w:t>
            </w:r>
            <w:r w:rsidR="00DD1011" w:rsidRPr="00DD620C">
              <w:t>?</w:t>
            </w:r>
          </w:p>
          <w:p w14:paraId="1BC9B994" w14:textId="2C8ECF5A" w:rsidR="007A5309" w:rsidRDefault="00855030" w:rsidP="00AF41E6">
            <w:pPr>
              <w:pStyle w:val="Zkladntext"/>
            </w:pPr>
            <w:r>
              <w:t>I</w:t>
            </w:r>
            <w:r w:rsidR="00A4043E">
              <w:t>nspektorát</w:t>
            </w:r>
            <w:r w:rsidR="00DD0E34">
              <w:t xml:space="preserve"> </w:t>
            </w:r>
            <w:r w:rsidR="00B2205B">
              <w:t>nemůže</w:t>
            </w:r>
            <w:r w:rsidR="00DD1011">
              <w:t xml:space="preserve"> podnikateli nařídit, aby Vám</w:t>
            </w:r>
            <w:r w:rsidR="002B2F64">
              <w:t xml:space="preserve"> nahradil způsobenou škodu nebo </w:t>
            </w:r>
            <w:bookmarkStart w:id="1" w:name="_GoBack"/>
            <w:bookmarkEnd w:id="1"/>
            <w:r w:rsidR="00DD1011">
              <w:t>aby Vás</w:t>
            </w:r>
            <w:r w:rsidR="007A5309">
              <w:t xml:space="preserve"> odškodnil za způsobené útrapy</w:t>
            </w:r>
            <w:r w:rsidR="00B2205B">
              <w:t xml:space="preserve">. </w:t>
            </w:r>
            <w:r w:rsidR="007A5309">
              <w:t xml:space="preserve">O těchto věcech rozhodují </w:t>
            </w:r>
            <w:r w:rsidR="007A5309" w:rsidRPr="008C3321">
              <w:rPr>
                <w:rStyle w:val="Siln"/>
              </w:rPr>
              <w:t>jen soudy</w:t>
            </w:r>
            <w:r w:rsidR="007A5309">
              <w:t>.</w:t>
            </w:r>
          </w:p>
          <w:p w14:paraId="620D9767" w14:textId="11496E53" w:rsidR="004E25AD" w:rsidRDefault="007A5309" w:rsidP="00AF41E6">
            <w:pPr>
              <w:pStyle w:val="Zkladntext"/>
              <w:rPr>
                <w:rStyle w:val="Siln"/>
              </w:rPr>
            </w:pPr>
            <w:r>
              <w:t xml:space="preserve">Podnět inspektorátu přitom </w:t>
            </w:r>
            <w:r>
              <w:rPr>
                <w:rStyle w:val="Siln"/>
              </w:rPr>
              <w:t xml:space="preserve">neovlivní </w:t>
            </w:r>
            <w:r w:rsidRPr="002314F6">
              <w:rPr>
                <w:rStyle w:val="Siln"/>
              </w:rPr>
              <w:t xml:space="preserve">lhůty, ve kterých se musíte </w:t>
            </w:r>
            <w:r>
              <w:rPr>
                <w:rStyle w:val="Siln"/>
              </w:rPr>
              <w:t xml:space="preserve">sami </w:t>
            </w:r>
            <w:r w:rsidR="00DD1011">
              <w:rPr>
                <w:rStyle w:val="Siln"/>
              </w:rPr>
              <w:t>obrátit na </w:t>
            </w:r>
            <w:r w:rsidRPr="002314F6">
              <w:rPr>
                <w:rStyle w:val="Siln"/>
              </w:rPr>
              <w:t>soud</w:t>
            </w:r>
            <w:r>
              <w:rPr>
                <w:rStyle w:val="Siln"/>
              </w:rPr>
              <w:t>.</w:t>
            </w:r>
          </w:p>
          <w:p w14:paraId="24D2484E" w14:textId="0D8D77A8" w:rsidR="007A5309" w:rsidRPr="00640AA9" w:rsidRDefault="007A5309" w:rsidP="0077774D">
            <w:pPr>
              <w:pStyle w:val="Zkladntext"/>
              <w:rPr>
                <w:rStyle w:val="Zdraznn"/>
                <w:b/>
                <w:i w:val="0"/>
                <w:iCs w:val="0"/>
              </w:rPr>
            </w:pPr>
            <w:r w:rsidRPr="00640AA9">
              <w:rPr>
                <w:rStyle w:val="Siln"/>
                <w:b w:val="0"/>
              </w:rPr>
              <w:t xml:space="preserve">Česká obchodní inspekce </w:t>
            </w:r>
            <w:r w:rsidR="00DD1011">
              <w:rPr>
                <w:rStyle w:val="Siln"/>
                <w:b w:val="0"/>
              </w:rPr>
              <w:t>není jediný úřad</w:t>
            </w:r>
            <w:r w:rsidR="00640AA9" w:rsidRPr="00640AA9">
              <w:rPr>
                <w:rStyle w:val="Siln"/>
                <w:b w:val="0"/>
              </w:rPr>
              <w:t>, který dohlíží nad ochranou spotřebitele před diskriminací</w:t>
            </w:r>
            <w:r w:rsidR="00640AA9">
              <w:rPr>
                <w:rStyle w:val="Siln"/>
                <w:b w:val="0"/>
              </w:rPr>
              <w:t>.</w:t>
            </w:r>
            <w:r w:rsidR="0077774D">
              <w:rPr>
                <w:rStyle w:val="Siln"/>
                <w:b w:val="0"/>
              </w:rPr>
              <w:t xml:space="preserve"> Například</w:t>
            </w:r>
            <w:r w:rsidR="00640AA9">
              <w:rPr>
                <w:rStyle w:val="Siln"/>
                <w:b w:val="0"/>
              </w:rPr>
              <w:t xml:space="preserve"> </w:t>
            </w:r>
            <w:r w:rsidR="00640AA9" w:rsidRPr="00640AA9">
              <w:rPr>
                <w:rStyle w:val="Siln"/>
              </w:rPr>
              <w:t>Česká národní banka</w:t>
            </w:r>
            <w:r w:rsidR="0077774D">
              <w:rPr>
                <w:rStyle w:val="Siln"/>
              </w:rPr>
              <w:t xml:space="preserve"> </w:t>
            </w:r>
            <w:r w:rsidR="0077774D" w:rsidRPr="0077774D">
              <w:rPr>
                <w:rStyle w:val="Siln"/>
                <w:b w:val="0"/>
              </w:rPr>
              <w:t>dohlíží na bank</w:t>
            </w:r>
            <w:r w:rsidR="0077774D">
              <w:rPr>
                <w:rStyle w:val="Siln"/>
                <w:b w:val="0"/>
              </w:rPr>
              <w:t>y</w:t>
            </w:r>
            <w:r w:rsidR="0077774D" w:rsidRPr="0077774D">
              <w:rPr>
                <w:rStyle w:val="Siln"/>
                <w:b w:val="0"/>
              </w:rPr>
              <w:t xml:space="preserve"> a pojišťov</w:t>
            </w:r>
            <w:r w:rsidR="0077774D">
              <w:rPr>
                <w:rStyle w:val="Siln"/>
                <w:b w:val="0"/>
              </w:rPr>
              <w:t>ny</w:t>
            </w:r>
            <w:r w:rsidR="0077774D" w:rsidRPr="0077774D">
              <w:rPr>
                <w:rStyle w:val="Siln"/>
                <w:b w:val="0"/>
              </w:rPr>
              <w:t xml:space="preserve"> (obecně na finanční trh)</w:t>
            </w:r>
            <w:r w:rsidR="00640AA9" w:rsidRPr="0077774D">
              <w:rPr>
                <w:rStyle w:val="Siln"/>
                <w:b w:val="0"/>
              </w:rPr>
              <w:t>,</w:t>
            </w:r>
            <w:r w:rsidR="00640AA9" w:rsidRPr="00640AA9">
              <w:rPr>
                <w:rStyle w:val="Siln"/>
              </w:rPr>
              <w:t xml:space="preserve"> </w:t>
            </w:r>
            <w:r w:rsidR="0077774D">
              <w:rPr>
                <w:rStyle w:val="Siln"/>
              </w:rPr>
              <w:t xml:space="preserve">Energetický regulační úřad </w:t>
            </w:r>
            <w:r w:rsidR="0077774D" w:rsidRPr="0077774D">
              <w:rPr>
                <w:rStyle w:val="Siln"/>
                <w:b w:val="0"/>
              </w:rPr>
              <w:t>na dodavatele energií (elektřina, plyn, teplo)</w:t>
            </w:r>
            <w:r w:rsidR="0077774D">
              <w:rPr>
                <w:rStyle w:val="Siln"/>
                <w:b w:val="0"/>
              </w:rPr>
              <w:t xml:space="preserve"> a</w:t>
            </w:r>
            <w:r w:rsidR="0077774D">
              <w:rPr>
                <w:rStyle w:val="Siln"/>
              </w:rPr>
              <w:t xml:space="preserve"> Český telekomunikační úřad </w:t>
            </w:r>
            <w:r w:rsidR="0077774D" w:rsidRPr="0077774D">
              <w:rPr>
                <w:rStyle w:val="Siln"/>
                <w:b w:val="0"/>
              </w:rPr>
              <w:t>na poskytov</w:t>
            </w:r>
            <w:r w:rsidR="0077774D">
              <w:rPr>
                <w:rStyle w:val="Siln"/>
                <w:b w:val="0"/>
              </w:rPr>
              <w:t>atele poštovních služeb a </w:t>
            </w:r>
            <w:r w:rsidR="0077774D" w:rsidRPr="0077774D">
              <w:rPr>
                <w:rStyle w:val="Siln"/>
                <w:b w:val="0"/>
              </w:rPr>
              <w:t>služeb elektronických komunikací</w:t>
            </w:r>
            <w:r w:rsidR="0077774D">
              <w:rPr>
                <w:rStyle w:val="Siln"/>
                <w:b w:val="0"/>
              </w:rPr>
              <w:t xml:space="preserve"> (</w:t>
            </w:r>
            <w:r w:rsidR="0077774D" w:rsidRPr="0077774D">
              <w:rPr>
                <w:rStyle w:val="Siln"/>
                <w:b w:val="0"/>
              </w:rPr>
              <w:t>telefon, internet).</w:t>
            </w:r>
          </w:p>
        </w:tc>
      </w:tr>
      <w:tr w:rsidR="004E25AD" w14:paraId="7643CBC4" w14:textId="77777777" w:rsidTr="00D91C58">
        <w:trPr>
          <w:trHeight w:val="1544"/>
        </w:trPr>
        <w:tc>
          <w:tcPr>
            <w:tcW w:w="966" w:type="dxa"/>
          </w:tcPr>
          <w:p w14:paraId="740A8491" w14:textId="74736A9B" w:rsidR="004E25AD" w:rsidRDefault="007A5309" w:rsidP="005A2882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1312" behindDoc="0" locked="0" layoutInCell="1" allowOverlap="1" wp14:anchorId="0ACDA211" wp14:editId="0DCF0D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8890</wp:posOffset>
                  </wp:positionV>
                  <wp:extent cx="360000" cy="360000"/>
                  <wp:effectExtent l="0" t="0" r="2540" b="2540"/>
                  <wp:wrapNone/>
                  <wp:docPr id="62" name="Grafický objekt 62" descr="Doručená pošta – zaškrtnu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nboxcheck.svg"/>
                          <pic:cNvPicPr/>
                        </pic:nvPicPr>
                        <pic:blipFill>
                          <a:blip r:embed="rId4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1" w:type="dxa"/>
          </w:tcPr>
          <w:p w14:paraId="57809DC2" w14:textId="3AB18D4D" w:rsidR="007A5309" w:rsidRPr="00DD620C" w:rsidRDefault="00DD3E6C" w:rsidP="00DD620C">
            <w:pPr>
              <w:pStyle w:val="Nadpis3"/>
              <w:outlineLvl w:val="2"/>
            </w:pPr>
            <w:r w:rsidRPr="00DD620C">
              <w:t>Jak inspektorát naloží</w:t>
            </w:r>
            <w:r w:rsidR="00DD0E34" w:rsidRPr="00DD620C">
              <w:t xml:space="preserve"> s </w:t>
            </w:r>
            <w:r w:rsidR="00DD1011" w:rsidRPr="00DD620C">
              <w:t>mým</w:t>
            </w:r>
            <w:r w:rsidR="000C3A8C" w:rsidRPr="00DD620C">
              <w:t xml:space="preserve"> </w:t>
            </w:r>
            <w:r w:rsidRPr="00DD620C">
              <w:t>podnětem</w:t>
            </w:r>
            <w:r w:rsidR="00DD1011" w:rsidRPr="00DD620C">
              <w:t>?</w:t>
            </w:r>
          </w:p>
          <w:p w14:paraId="528C952D" w14:textId="42348E67" w:rsidR="00D91C58" w:rsidRPr="000B78FC" w:rsidRDefault="007A5309" w:rsidP="00AF41E6">
            <w:pPr>
              <w:pStyle w:val="Zkladntext"/>
            </w:pPr>
            <w:r>
              <w:t xml:space="preserve">Inspektorát se podnětem musí </w:t>
            </w:r>
            <w:r w:rsidRPr="008C3321">
              <w:rPr>
                <w:rStyle w:val="Siln"/>
              </w:rPr>
              <w:t>zabývat</w:t>
            </w:r>
            <w:r>
              <w:t xml:space="preserve">. Pokud </w:t>
            </w:r>
            <w:r w:rsidRPr="008C3321">
              <w:rPr>
                <w:rStyle w:val="Siln"/>
              </w:rPr>
              <w:t>neprovede kontrolu</w:t>
            </w:r>
            <w:r>
              <w:t>,</w:t>
            </w:r>
            <w:r w:rsidR="00EE6CD4">
              <w:t xml:space="preserve"> musí Vám to sdělit a vysvětlit</w:t>
            </w:r>
            <w:r>
              <w:t xml:space="preserve"> proč. Pokud </w:t>
            </w:r>
            <w:r w:rsidR="00EA24F7">
              <w:t>podnikatele</w:t>
            </w:r>
            <w:r>
              <w:t xml:space="preserve"> </w:t>
            </w:r>
            <w:r w:rsidRPr="008C3321">
              <w:rPr>
                <w:rStyle w:val="Siln"/>
              </w:rPr>
              <w:t xml:space="preserve">zkontroluje </w:t>
            </w:r>
            <w:r>
              <w:t>na základě Vašeho podnětu, musí Vás pak písemně informovat o výsledku.</w:t>
            </w:r>
          </w:p>
        </w:tc>
      </w:tr>
      <w:tr w:rsidR="000C3A8C" w:rsidRPr="000B78FC" w14:paraId="737E462D" w14:textId="77777777" w:rsidTr="00D91C58">
        <w:trPr>
          <w:trHeight w:val="986"/>
        </w:trPr>
        <w:tc>
          <w:tcPr>
            <w:tcW w:w="966" w:type="dxa"/>
          </w:tcPr>
          <w:p w14:paraId="21ED180A" w14:textId="6EEA6614" w:rsidR="000C3A8C" w:rsidRDefault="007A5309" w:rsidP="000151AF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3360" behindDoc="0" locked="0" layoutInCell="1" allowOverlap="1" wp14:anchorId="315AF02C" wp14:editId="08BC98D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8890</wp:posOffset>
                  </wp:positionV>
                  <wp:extent cx="360000" cy="360000"/>
                  <wp:effectExtent l="0" t="0" r="0" b="2540"/>
                  <wp:wrapNone/>
                  <wp:docPr id="2" name="Grafický objekt 88" descr="Hlava s ozubenými ko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HeadWithGears.svg"/>
                          <pic:cNvPicPr/>
                        </pic:nvPicPr>
                        <pic:blipFill>
                          <a:blip r:embed="rId4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1" w:type="dxa"/>
          </w:tcPr>
          <w:p w14:paraId="752DB971" w14:textId="77777777" w:rsidR="0077774D" w:rsidRPr="00DD620C" w:rsidRDefault="0077774D" w:rsidP="00DD620C">
            <w:pPr>
              <w:pStyle w:val="Nadpis3"/>
              <w:outlineLvl w:val="2"/>
            </w:pPr>
            <w:r w:rsidRPr="00DD620C">
              <w:t>Co když nevím jistě, že zvládnu napsat vše důležité?</w:t>
            </w:r>
          </w:p>
          <w:p w14:paraId="22B0CB91" w14:textId="7480D60C" w:rsidR="00D91C58" w:rsidRPr="000B78FC" w:rsidRDefault="007A5309" w:rsidP="00CE31E1">
            <w:pPr>
              <w:pStyle w:val="Zkladntext"/>
            </w:pPr>
            <w:r w:rsidRPr="002314F6">
              <w:rPr>
                <w:rStyle w:val="Siln"/>
              </w:rPr>
              <w:t>Můžete zajít na inspektorát a tam podat podnět</w:t>
            </w:r>
            <w:r w:rsidR="00EE6CD4">
              <w:rPr>
                <w:rStyle w:val="Siln"/>
              </w:rPr>
              <w:t xml:space="preserve"> osobně</w:t>
            </w:r>
            <w:r w:rsidRPr="002314F6">
              <w:rPr>
                <w:rStyle w:val="Siln"/>
              </w:rPr>
              <w:t xml:space="preserve">. </w:t>
            </w:r>
            <w:r>
              <w:t>Konzultační hodiny si může každý inspektorát stanovit trochu jinak. Tyto hodiny najdete na </w:t>
            </w:r>
            <w:hyperlink r:id="rId416" w:history="1">
              <w:r w:rsidR="00CE31E1">
                <w:rPr>
                  <w:rStyle w:val="Hypertextovodkaz"/>
                </w:rPr>
                <w:t>www.coi.cz</w:t>
              </w:r>
            </w:hyperlink>
            <w:r>
              <w:t xml:space="preserve"> (</w:t>
            </w:r>
            <w:r w:rsidR="00CE31E1">
              <w:t xml:space="preserve">vlevo dole: O ČOI – </w:t>
            </w:r>
            <w:hyperlink r:id="rId417" w:history="1">
              <w:r w:rsidR="00CE31E1" w:rsidRPr="00A870F4">
                <w:rPr>
                  <w:rStyle w:val="Hypertextovodkaz"/>
                </w:rPr>
                <w:t>Kontakty, inspektoráty</w:t>
              </w:r>
            </w:hyperlink>
            <w:r w:rsidR="00CE31E1">
              <w:t xml:space="preserve"> </w:t>
            </w:r>
            <w:r w:rsidR="00CE31E1">
              <w:sym w:font="Wingdings" w:char="F0E0"/>
            </w:r>
            <w:r w:rsidR="00CE31E1">
              <w:t xml:space="preserve"> </w:t>
            </w:r>
            <w:r>
              <w:t xml:space="preserve">vyberte inspektorát </w:t>
            </w:r>
            <w:r>
              <w:sym w:font="Wingdings" w:char="F0E0"/>
            </w:r>
            <w:r>
              <w:t xml:space="preserve"> </w:t>
            </w:r>
            <w:r w:rsidR="00CE31E1">
              <w:t>Poradenská a </w:t>
            </w:r>
            <w:r w:rsidR="00EA24F7">
              <w:t>informační služba pro osobní návštěvy</w:t>
            </w:r>
            <w:r>
              <w:t>).</w:t>
            </w:r>
          </w:p>
        </w:tc>
      </w:tr>
      <w:tr w:rsidR="00D91C58" w:rsidRPr="000B78FC" w14:paraId="08DCBAA1" w14:textId="77777777" w:rsidTr="00D91C58">
        <w:trPr>
          <w:trHeight w:val="471"/>
        </w:trPr>
        <w:tc>
          <w:tcPr>
            <w:tcW w:w="966" w:type="dxa"/>
          </w:tcPr>
          <w:p w14:paraId="330AA698" w14:textId="4E5EA60D" w:rsidR="00D91C58" w:rsidRDefault="005B102A" w:rsidP="00D91C58">
            <w:pPr>
              <w:pStyle w:val="Zkladntext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5408" behindDoc="0" locked="0" layoutInCell="1" allowOverlap="1" wp14:anchorId="20151013" wp14:editId="63166A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360000" cy="360000"/>
                  <wp:effectExtent l="0" t="0" r="2540" b="2540"/>
                  <wp:wrapNone/>
                  <wp:docPr id="91" name="Grafický objekt 91" descr="Lu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MagnifyingGlass.svg"/>
                          <pic:cNvPicPr/>
                        </pic:nvPicPr>
                        <pic:blipFill>
                          <a:blip r:embed="rId4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1" w:type="dxa"/>
          </w:tcPr>
          <w:p w14:paraId="4272BD41" w14:textId="77777777" w:rsidR="00CE31E1" w:rsidRPr="00DD620C" w:rsidRDefault="00CE31E1" w:rsidP="00DD620C">
            <w:pPr>
              <w:pStyle w:val="Nadpis3"/>
              <w:outlineLvl w:val="2"/>
            </w:pPr>
            <w:r w:rsidRPr="00DD620C">
              <w:t>Kde najdu více informací?</w:t>
            </w:r>
          </w:p>
          <w:p w14:paraId="3AA5E205" w14:textId="74858389" w:rsidR="00D91C58" w:rsidRPr="00D91C58" w:rsidRDefault="007A5309" w:rsidP="00AF41E6">
            <w:pPr>
              <w:pStyle w:val="Zkladntext"/>
              <w:rPr>
                <w:rStyle w:val="Nadpis3Char"/>
                <w:b/>
                <w:color w:val="auto"/>
              </w:rPr>
            </w:pPr>
            <w:r>
              <w:t>P</w:t>
            </w:r>
            <w:r w:rsidR="00D91C58">
              <w:t xml:space="preserve">řečtěte si </w:t>
            </w:r>
            <w:r>
              <w:t xml:space="preserve">naše letáky </w:t>
            </w:r>
            <w:hyperlink r:id="rId419" w:history="1">
              <w:r w:rsidRPr="007A5309">
                <w:rPr>
                  <w:rStyle w:val="Hypertextovodkaz"/>
                </w:rPr>
                <w:t>Ochrana spotřebitele</w:t>
              </w:r>
            </w:hyperlink>
            <w:r w:rsidR="00AF41E6">
              <w:t xml:space="preserve"> </w:t>
            </w:r>
            <w:r w:rsidR="00DD0E34">
              <w:t>a </w:t>
            </w:r>
            <w:hyperlink r:id="rId420" w:history="1">
              <w:r w:rsidR="00D91C58" w:rsidRPr="000C3A8C">
                <w:rPr>
                  <w:rStyle w:val="Hypertextovodkaz"/>
                </w:rPr>
                <w:t>Rovné zacházení</w:t>
              </w:r>
              <w:r w:rsidR="00DD0E34">
                <w:rPr>
                  <w:rStyle w:val="Hypertextovodkaz"/>
                </w:rPr>
                <w:t xml:space="preserve"> a </w:t>
              </w:r>
              <w:r w:rsidR="00D91C58" w:rsidRPr="000C3A8C">
                <w:rPr>
                  <w:rStyle w:val="Hypertextovodkaz"/>
                </w:rPr>
                <w:t>ochrana před diskriminací</w:t>
              </w:r>
            </w:hyperlink>
            <w:r>
              <w:t xml:space="preserve"> na </w:t>
            </w:r>
            <w:hyperlink r:id="rId421" w:history="1">
              <w:r w:rsidRPr="00EE0EF2">
                <w:rPr>
                  <w:rStyle w:val="Hypertextovodkaz"/>
                </w:rPr>
                <w:t>www.ochrance.cz</w:t>
              </w:r>
            </w:hyperlink>
            <w:r>
              <w:t xml:space="preserve"> v části </w:t>
            </w:r>
            <w:hyperlink r:id="rId422" w:history="1">
              <w:r w:rsidRPr="00F553FD">
                <w:rPr>
                  <w:rStyle w:val="Hypertextovodkaz"/>
                </w:rPr>
                <w:t>Nevím si rady se svou životní situací</w:t>
              </w:r>
            </w:hyperlink>
            <w:r>
              <w:t>.</w:t>
            </w:r>
          </w:p>
        </w:tc>
      </w:tr>
    </w:tbl>
    <w:p w14:paraId="4E5717A5" w14:textId="101D1716" w:rsidR="004E25AD" w:rsidRPr="00CE31E1" w:rsidRDefault="004E25AD" w:rsidP="00CE31E1"/>
    <w:sectPr w:rsidR="004E25AD" w:rsidRPr="00CE31E1" w:rsidSect="00F10B7D">
      <w:footerReference w:type="default" r:id="rId423"/>
      <w:footerReference w:type="first" r:id="rId424"/>
      <w:pgSz w:w="11906" w:h="16838"/>
      <w:pgMar w:top="1134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B9505" w14:textId="77777777" w:rsidR="003971A3" w:rsidRDefault="003971A3" w:rsidP="009179BD">
      <w:r>
        <w:separator/>
      </w:r>
    </w:p>
  </w:endnote>
  <w:endnote w:type="continuationSeparator" w:id="0">
    <w:p w14:paraId="28BFCAD0" w14:textId="77777777" w:rsidR="003971A3" w:rsidRDefault="003971A3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6454B4" w:rsidRPr="00FE2413" w14:paraId="2CDA24E3" w14:textId="77777777" w:rsidTr="00007C64">
      <w:tc>
        <w:tcPr>
          <w:tcW w:w="4962" w:type="dxa"/>
        </w:tcPr>
        <w:p w14:paraId="4CCE3738" w14:textId="77777777" w:rsidR="006454B4" w:rsidRPr="00FE2413" w:rsidRDefault="006454B4" w:rsidP="006454B4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1E292E19" w14:textId="07C734CE" w:rsidR="006454B4" w:rsidRPr="00FE2413" w:rsidRDefault="006454B4" w:rsidP="008203BB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8203BB">
            <w:t>květen</w:t>
          </w:r>
          <w:r>
            <w:t xml:space="preserve"> 2023</w:t>
          </w:r>
          <w:r w:rsidRPr="00FE2413">
            <w:t>]</w:t>
          </w:r>
        </w:p>
      </w:tc>
    </w:tr>
    <w:tr w:rsidR="006454B4" w:rsidRPr="00FE2413" w14:paraId="0F46B383" w14:textId="77777777" w:rsidTr="00007C64">
      <w:tc>
        <w:tcPr>
          <w:tcW w:w="9356" w:type="dxa"/>
          <w:gridSpan w:val="2"/>
        </w:tcPr>
        <w:p w14:paraId="47C5EDF5" w14:textId="77777777" w:rsidR="006454B4" w:rsidRPr="00FE2413" w:rsidRDefault="003971A3" w:rsidP="006454B4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6454B4" w:rsidRPr="00FE2413">
              <w:rPr>
                <w:rStyle w:val="Hypertextovodkaz"/>
              </w:rPr>
              <w:t>www.ochrance.cz</w:t>
            </w:r>
          </w:hyperlink>
          <w:r w:rsidR="006454B4" w:rsidRPr="00FE2413">
            <w:t xml:space="preserve"> | </w:t>
          </w:r>
          <w:hyperlink r:id="rId2" w:history="1">
            <w:r w:rsidR="006454B4" w:rsidRPr="00FE2413">
              <w:rPr>
                <w:rStyle w:val="Hypertextovodkaz"/>
              </w:rPr>
              <w:t>podatelna@ochrance.cz</w:t>
            </w:r>
          </w:hyperlink>
          <w:r w:rsidR="006454B4" w:rsidRPr="00FE2413">
            <w:t xml:space="preserve"> | (+420) 542 542 888 - informační linka každý pracovní den 8:00–16:00</w:t>
          </w:r>
        </w:p>
      </w:tc>
    </w:tr>
  </w:tbl>
  <w:p w14:paraId="729DC7D6" w14:textId="77777777" w:rsidR="006454B4" w:rsidRDefault="006454B4" w:rsidP="009179BD">
    <w:pPr>
      <w:pStyle w:val="Zpat"/>
    </w:pPr>
  </w:p>
  <w:p w14:paraId="0EA8E5D3" w14:textId="78D5C273" w:rsidR="00974E0C" w:rsidRDefault="003971A3" w:rsidP="009179BD">
    <w:pPr>
      <w:pStyle w:val="Zpat"/>
    </w:pPr>
    <w:sdt>
      <w:sdtPr>
        <w:id w:val="1234051250"/>
        <w:docPartObj>
          <w:docPartGallery w:val="Page Numbers (Bottom of Page)"/>
          <w:docPartUnique/>
        </w:docPartObj>
      </w:sdtPr>
      <w:sdtEndPr/>
      <w:sdtContent>
        <w:r w:rsidR="00974E0C">
          <w:fldChar w:fldCharType="begin"/>
        </w:r>
        <w:r w:rsidR="00974E0C">
          <w:instrText>PAGE   \* MERGEFORMAT</w:instrText>
        </w:r>
        <w:r w:rsidR="00974E0C">
          <w:fldChar w:fldCharType="separate"/>
        </w:r>
        <w:r w:rsidR="002B2F64">
          <w:rPr>
            <w:noProof/>
          </w:rPr>
          <w:t>2</w:t>
        </w:r>
        <w:r w:rsidR="00974E0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DD1011" w:rsidRPr="00FE2413" w14:paraId="4DFC1DD9" w14:textId="77777777" w:rsidTr="00007C64">
      <w:tc>
        <w:tcPr>
          <w:tcW w:w="4962" w:type="dxa"/>
        </w:tcPr>
        <w:p w14:paraId="7794DA86" w14:textId="77777777" w:rsidR="00DD1011" w:rsidRPr="00FE2413" w:rsidRDefault="00DD1011" w:rsidP="00DD1011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249046E2" w14:textId="2F8B9355" w:rsidR="00DD1011" w:rsidRPr="00FE2413" w:rsidRDefault="00DD1011" w:rsidP="008203BB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8203BB">
            <w:t>květen</w:t>
          </w:r>
          <w:r>
            <w:t xml:space="preserve"> 2023</w:t>
          </w:r>
          <w:r w:rsidRPr="00FE2413">
            <w:t>]</w:t>
          </w:r>
        </w:p>
      </w:tc>
    </w:tr>
    <w:tr w:rsidR="00DD1011" w:rsidRPr="00FE2413" w14:paraId="36EB97E8" w14:textId="77777777" w:rsidTr="00007C64">
      <w:tc>
        <w:tcPr>
          <w:tcW w:w="9356" w:type="dxa"/>
          <w:gridSpan w:val="2"/>
        </w:tcPr>
        <w:p w14:paraId="5C11EE30" w14:textId="77777777" w:rsidR="00DD1011" w:rsidRPr="00FE2413" w:rsidRDefault="003971A3" w:rsidP="00DD1011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DD1011" w:rsidRPr="00FE2413">
              <w:rPr>
                <w:rStyle w:val="Hypertextovodkaz"/>
              </w:rPr>
              <w:t>www.ochrance.cz</w:t>
            </w:r>
          </w:hyperlink>
          <w:r w:rsidR="00DD1011" w:rsidRPr="00FE2413">
            <w:t xml:space="preserve"> | </w:t>
          </w:r>
          <w:hyperlink r:id="rId2" w:history="1">
            <w:r w:rsidR="00DD1011" w:rsidRPr="00FE2413">
              <w:rPr>
                <w:rStyle w:val="Hypertextovodkaz"/>
              </w:rPr>
              <w:t>podatelna@ochrance.cz</w:t>
            </w:r>
          </w:hyperlink>
          <w:r w:rsidR="00DD1011" w:rsidRPr="00FE2413">
            <w:t xml:space="preserve"> | (+420) 542 542 888 - informační linka každý pracovní den 8:00–16:00</w:t>
          </w:r>
        </w:p>
      </w:tc>
    </w:tr>
  </w:tbl>
  <w:p w14:paraId="7D68E4F8" w14:textId="2B51D739" w:rsidR="00F10B7D" w:rsidRPr="00DD1011" w:rsidRDefault="00F10B7D" w:rsidP="00DD1011">
    <w:pPr>
      <w:pStyle w:val="Zpa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E5F9C" w14:textId="77777777" w:rsidR="003971A3" w:rsidRDefault="003971A3" w:rsidP="009179BD">
      <w:r>
        <w:separator/>
      </w:r>
    </w:p>
  </w:footnote>
  <w:footnote w:type="continuationSeparator" w:id="0">
    <w:p w14:paraId="6CE49377" w14:textId="77777777" w:rsidR="003971A3" w:rsidRDefault="003971A3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13C60"/>
    <w:multiLevelType w:val="hybridMultilevel"/>
    <w:tmpl w:val="54F6D764"/>
    <w:lvl w:ilvl="0" w:tplc="1C74D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277CE"/>
    <w:multiLevelType w:val="hybridMultilevel"/>
    <w:tmpl w:val="084CA45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0FB4B56"/>
    <w:multiLevelType w:val="hybridMultilevel"/>
    <w:tmpl w:val="3F6A288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685BA3"/>
    <w:multiLevelType w:val="hybridMultilevel"/>
    <w:tmpl w:val="02F2493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E40B4"/>
    <w:multiLevelType w:val="hybridMultilevel"/>
    <w:tmpl w:val="01845CFA"/>
    <w:lvl w:ilvl="0" w:tplc="45DC8FC2">
      <w:start w:val="1"/>
      <w:numFmt w:val="bullet"/>
      <w:pStyle w:val="Styl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A232E"/>
    <w:multiLevelType w:val="hybridMultilevel"/>
    <w:tmpl w:val="AC34D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8975C4"/>
    <w:multiLevelType w:val="hybridMultilevel"/>
    <w:tmpl w:val="5BF42BBA"/>
    <w:lvl w:ilvl="0" w:tplc="DC7C45E4">
      <w:start w:val="1"/>
      <w:numFmt w:val="bullet"/>
      <w:pStyle w:val="Sty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2D2934"/>
    <w:multiLevelType w:val="hybridMultilevel"/>
    <w:tmpl w:val="15269B9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2"/>
  </w:num>
  <w:num w:numId="3">
    <w:abstractNumId w:val="34"/>
  </w:num>
  <w:num w:numId="4">
    <w:abstractNumId w:val="29"/>
  </w:num>
  <w:num w:numId="5">
    <w:abstractNumId w:val="38"/>
  </w:num>
  <w:num w:numId="6">
    <w:abstractNumId w:val="17"/>
  </w:num>
  <w:num w:numId="7">
    <w:abstractNumId w:val="14"/>
  </w:num>
  <w:num w:numId="8">
    <w:abstractNumId w:val="19"/>
  </w:num>
  <w:num w:numId="9">
    <w:abstractNumId w:val="13"/>
  </w:num>
  <w:num w:numId="10">
    <w:abstractNumId w:val="13"/>
  </w:num>
  <w:num w:numId="11">
    <w:abstractNumId w:val="28"/>
  </w:num>
  <w:num w:numId="12">
    <w:abstractNumId w:val="10"/>
  </w:num>
  <w:num w:numId="13">
    <w:abstractNumId w:val="18"/>
  </w:num>
  <w:num w:numId="14">
    <w:abstractNumId w:val="36"/>
  </w:num>
  <w:num w:numId="15">
    <w:abstractNumId w:val="2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5"/>
  </w:num>
  <w:num w:numId="27">
    <w:abstractNumId w:val="12"/>
  </w:num>
  <w:num w:numId="28">
    <w:abstractNumId w:val="21"/>
  </w:num>
  <w:num w:numId="29">
    <w:abstractNumId w:val="37"/>
  </w:num>
  <w:num w:numId="30">
    <w:abstractNumId w:val="39"/>
  </w:num>
  <w:num w:numId="31">
    <w:abstractNumId w:val="26"/>
  </w:num>
  <w:num w:numId="32">
    <w:abstractNumId w:val="22"/>
  </w:num>
  <w:num w:numId="33">
    <w:abstractNumId w:val="20"/>
  </w:num>
  <w:num w:numId="34">
    <w:abstractNumId w:val="31"/>
  </w:num>
  <w:num w:numId="35">
    <w:abstractNumId w:val="27"/>
  </w:num>
  <w:num w:numId="36">
    <w:abstractNumId w:val="30"/>
  </w:num>
  <w:num w:numId="37">
    <w:abstractNumId w:val="33"/>
  </w:num>
  <w:num w:numId="38">
    <w:abstractNumId w:val="11"/>
  </w:num>
  <w:num w:numId="39">
    <w:abstractNumId w:val="24"/>
  </w:num>
  <w:num w:numId="40">
    <w:abstractNumId w:val="25"/>
  </w:num>
  <w:num w:numId="41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54"/>
    <w:rsid w:val="0000082A"/>
    <w:rsid w:val="00000936"/>
    <w:rsid w:val="00000CC3"/>
    <w:rsid w:val="00001EED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4A99"/>
    <w:rsid w:val="0003641F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100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3A8C"/>
    <w:rsid w:val="000C404A"/>
    <w:rsid w:val="000C5DC9"/>
    <w:rsid w:val="000C64DC"/>
    <w:rsid w:val="000D0980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D66B3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E7FBE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071CA"/>
    <w:rsid w:val="00110760"/>
    <w:rsid w:val="0011163A"/>
    <w:rsid w:val="001118FC"/>
    <w:rsid w:val="0011514D"/>
    <w:rsid w:val="00116794"/>
    <w:rsid w:val="00116B4B"/>
    <w:rsid w:val="00117035"/>
    <w:rsid w:val="00122C22"/>
    <w:rsid w:val="00123EDD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133D"/>
    <w:rsid w:val="001E36FB"/>
    <w:rsid w:val="001E6E52"/>
    <w:rsid w:val="001F1401"/>
    <w:rsid w:val="001F202B"/>
    <w:rsid w:val="001F430C"/>
    <w:rsid w:val="001F4591"/>
    <w:rsid w:val="001F497F"/>
    <w:rsid w:val="001F5C86"/>
    <w:rsid w:val="001F5F40"/>
    <w:rsid w:val="001F6849"/>
    <w:rsid w:val="00201766"/>
    <w:rsid w:val="00202E64"/>
    <w:rsid w:val="00203B40"/>
    <w:rsid w:val="00203CB2"/>
    <w:rsid w:val="00204D0D"/>
    <w:rsid w:val="00205684"/>
    <w:rsid w:val="00205864"/>
    <w:rsid w:val="00206941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14EF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77D4"/>
    <w:rsid w:val="002878D1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2F64"/>
    <w:rsid w:val="002B6FE9"/>
    <w:rsid w:val="002B7924"/>
    <w:rsid w:val="002C0FE3"/>
    <w:rsid w:val="002C2837"/>
    <w:rsid w:val="002C4ED7"/>
    <w:rsid w:val="002C7171"/>
    <w:rsid w:val="002C71A1"/>
    <w:rsid w:val="002C7E87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C8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1A3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926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17F7E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C67"/>
    <w:rsid w:val="00494E75"/>
    <w:rsid w:val="00496117"/>
    <w:rsid w:val="00496ED5"/>
    <w:rsid w:val="004975C6"/>
    <w:rsid w:val="004A1018"/>
    <w:rsid w:val="004A273E"/>
    <w:rsid w:val="004A321A"/>
    <w:rsid w:val="004A3756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23DD"/>
    <w:rsid w:val="004D344F"/>
    <w:rsid w:val="004D36AA"/>
    <w:rsid w:val="004D4268"/>
    <w:rsid w:val="004D6DB2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45D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2239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25B0"/>
    <w:rsid w:val="005A3685"/>
    <w:rsid w:val="005A3847"/>
    <w:rsid w:val="005A4B5F"/>
    <w:rsid w:val="005B0015"/>
    <w:rsid w:val="005B102A"/>
    <w:rsid w:val="005B2B31"/>
    <w:rsid w:val="005B373B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D7332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D54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17EF5"/>
    <w:rsid w:val="00622F87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0AA9"/>
    <w:rsid w:val="0064173A"/>
    <w:rsid w:val="0064197F"/>
    <w:rsid w:val="00642D92"/>
    <w:rsid w:val="00644BBD"/>
    <w:rsid w:val="006454B4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576D8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483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6F77ED"/>
    <w:rsid w:val="0070008A"/>
    <w:rsid w:val="00700550"/>
    <w:rsid w:val="00703D88"/>
    <w:rsid w:val="00705CC9"/>
    <w:rsid w:val="007065AE"/>
    <w:rsid w:val="00706BFF"/>
    <w:rsid w:val="00707968"/>
    <w:rsid w:val="00710F15"/>
    <w:rsid w:val="00711077"/>
    <w:rsid w:val="007110D5"/>
    <w:rsid w:val="00713C2C"/>
    <w:rsid w:val="0071512B"/>
    <w:rsid w:val="00715B8E"/>
    <w:rsid w:val="007200C0"/>
    <w:rsid w:val="007202FB"/>
    <w:rsid w:val="007203FD"/>
    <w:rsid w:val="00720EAB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28D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3E42"/>
    <w:rsid w:val="007757B7"/>
    <w:rsid w:val="00776091"/>
    <w:rsid w:val="00776E2D"/>
    <w:rsid w:val="0077723E"/>
    <w:rsid w:val="0077774D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5309"/>
    <w:rsid w:val="007A6712"/>
    <w:rsid w:val="007A7156"/>
    <w:rsid w:val="007B03C6"/>
    <w:rsid w:val="007B1337"/>
    <w:rsid w:val="007B1B6C"/>
    <w:rsid w:val="007B1F37"/>
    <w:rsid w:val="007B2E1B"/>
    <w:rsid w:val="007B53E0"/>
    <w:rsid w:val="007C4BF1"/>
    <w:rsid w:val="007C60A6"/>
    <w:rsid w:val="007C65EF"/>
    <w:rsid w:val="007D021B"/>
    <w:rsid w:val="007D1380"/>
    <w:rsid w:val="007D1D58"/>
    <w:rsid w:val="007D55AA"/>
    <w:rsid w:val="007D5D91"/>
    <w:rsid w:val="007D69C8"/>
    <w:rsid w:val="007D6FCF"/>
    <w:rsid w:val="007D7389"/>
    <w:rsid w:val="007D7D05"/>
    <w:rsid w:val="007E11C8"/>
    <w:rsid w:val="007E1354"/>
    <w:rsid w:val="007E200E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706F"/>
    <w:rsid w:val="008203BB"/>
    <w:rsid w:val="00820F7C"/>
    <w:rsid w:val="00821273"/>
    <w:rsid w:val="00822355"/>
    <w:rsid w:val="00822D57"/>
    <w:rsid w:val="00822DD8"/>
    <w:rsid w:val="00823BCC"/>
    <w:rsid w:val="008244D5"/>
    <w:rsid w:val="00824742"/>
    <w:rsid w:val="00824C36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2F85"/>
    <w:rsid w:val="00845C52"/>
    <w:rsid w:val="00846145"/>
    <w:rsid w:val="00846525"/>
    <w:rsid w:val="00846DF4"/>
    <w:rsid w:val="00847071"/>
    <w:rsid w:val="00850879"/>
    <w:rsid w:val="00851658"/>
    <w:rsid w:val="008529DE"/>
    <w:rsid w:val="008530D6"/>
    <w:rsid w:val="00855030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683A"/>
    <w:rsid w:val="00877B4E"/>
    <w:rsid w:val="0088063B"/>
    <w:rsid w:val="00880EAA"/>
    <w:rsid w:val="00881F1F"/>
    <w:rsid w:val="008838EE"/>
    <w:rsid w:val="008841C7"/>
    <w:rsid w:val="008852CA"/>
    <w:rsid w:val="0088634F"/>
    <w:rsid w:val="0089071C"/>
    <w:rsid w:val="00891EA7"/>
    <w:rsid w:val="0089294A"/>
    <w:rsid w:val="00892D34"/>
    <w:rsid w:val="00892D5C"/>
    <w:rsid w:val="00893D9F"/>
    <w:rsid w:val="00894EF0"/>
    <w:rsid w:val="0089560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D4B"/>
    <w:rsid w:val="00923FDB"/>
    <w:rsid w:val="00926EB1"/>
    <w:rsid w:val="00930A0A"/>
    <w:rsid w:val="00930E1E"/>
    <w:rsid w:val="009310E2"/>
    <w:rsid w:val="00932073"/>
    <w:rsid w:val="00933430"/>
    <w:rsid w:val="00933C5A"/>
    <w:rsid w:val="00934230"/>
    <w:rsid w:val="00935F5F"/>
    <w:rsid w:val="00937079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321A"/>
    <w:rsid w:val="0098679C"/>
    <w:rsid w:val="009867FD"/>
    <w:rsid w:val="0098769B"/>
    <w:rsid w:val="00987FE6"/>
    <w:rsid w:val="00990F23"/>
    <w:rsid w:val="0099111D"/>
    <w:rsid w:val="00992480"/>
    <w:rsid w:val="00994FE8"/>
    <w:rsid w:val="00995837"/>
    <w:rsid w:val="00996CDB"/>
    <w:rsid w:val="009A1C51"/>
    <w:rsid w:val="009A4359"/>
    <w:rsid w:val="009A55D7"/>
    <w:rsid w:val="009A680D"/>
    <w:rsid w:val="009B0018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D018A"/>
    <w:rsid w:val="009D0BFC"/>
    <w:rsid w:val="009D54E0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494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16AC1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3A1"/>
    <w:rsid w:val="00A34EB6"/>
    <w:rsid w:val="00A364DC"/>
    <w:rsid w:val="00A36E0B"/>
    <w:rsid w:val="00A377EF"/>
    <w:rsid w:val="00A40155"/>
    <w:rsid w:val="00A4043E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70F4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4886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AF41E6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205B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CC5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12E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04A1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0CE9"/>
    <w:rsid w:val="00C21958"/>
    <w:rsid w:val="00C219E1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3D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7F9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6DF5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1E1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16DFA"/>
    <w:rsid w:val="00D17EA3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5E49"/>
    <w:rsid w:val="00D77DD4"/>
    <w:rsid w:val="00D803CB"/>
    <w:rsid w:val="00D8207D"/>
    <w:rsid w:val="00D84E49"/>
    <w:rsid w:val="00D87204"/>
    <w:rsid w:val="00D87534"/>
    <w:rsid w:val="00D91C58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295D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0E34"/>
    <w:rsid w:val="00DD1011"/>
    <w:rsid w:val="00DD2B1F"/>
    <w:rsid w:val="00DD35A1"/>
    <w:rsid w:val="00DD3D2D"/>
    <w:rsid w:val="00DD3E6C"/>
    <w:rsid w:val="00DD5811"/>
    <w:rsid w:val="00DD58E1"/>
    <w:rsid w:val="00DD620C"/>
    <w:rsid w:val="00DD647E"/>
    <w:rsid w:val="00DD7D1B"/>
    <w:rsid w:val="00DE0B51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0C2E"/>
    <w:rsid w:val="00E0384E"/>
    <w:rsid w:val="00E041D1"/>
    <w:rsid w:val="00E04EFB"/>
    <w:rsid w:val="00E0519F"/>
    <w:rsid w:val="00E057CF"/>
    <w:rsid w:val="00E05ADA"/>
    <w:rsid w:val="00E07653"/>
    <w:rsid w:val="00E07CB9"/>
    <w:rsid w:val="00E10337"/>
    <w:rsid w:val="00E10F7D"/>
    <w:rsid w:val="00E12190"/>
    <w:rsid w:val="00E121A2"/>
    <w:rsid w:val="00E14D55"/>
    <w:rsid w:val="00E1588A"/>
    <w:rsid w:val="00E16315"/>
    <w:rsid w:val="00E20EBB"/>
    <w:rsid w:val="00E22333"/>
    <w:rsid w:val="00E257FF"/>
    <w:rsid w:val="00E267D7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76B2"/>
    <w:rsid w:val="00E51AE5"/>
    <w:rsid w:val="00E52219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2C51"/>
    <w:rsid w:val="00E7483B"/>
    <w:rsid w:val="00E74EFA"/>
    <w:rsid w:val="00E75AD4"/>
    <w:rsid w:val="00E764B8"/>
    <w:rsid w:val="00E7774A"/>
    <w:rsid w:val="00E77B7E"/>
    <w:rsid w:val="00E80756"/>
    <w:rsid w:val="00E82396"/>
    <w:rsid w:val="00E85E41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070F"/>
    <w:rsid w:val="00EA1821"/>
    <w:rsid w:val="00EA24F7"/>
    <w:rsid w:val="00EA2C1B"/>
    <w:rsid w:val="00EA373F"/>
    <w:rsid w:val="00EA5290"/>
    <w:rsid w:val="00EA537D"/>
    <w:rsid w:val="00EA639B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C3DD4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6CD4"/>
    <w:rsid w:val="00EE7C41"/>
    <w:rsid w:val="00EF03DA"/>
    <w:rsid w:val="00EF2459"/>
    <w:rsid w:val="00EF3A2B"/>
    <w:rsid w:val="00EF4C25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350A"/>
    <w:rsid w:val="00F154DD"/>
    <w:rsid w:val="00F15936"/>
    <w:rsid w:val="00F159E3"/>
    <w:rsid w:val="00F17DEA"/>
    <w:rsid w:val="00F20F3B"/>
    <w:rsid w:val="00F21098"/>
    <w:rsid w:val="00F21173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1335"/>
    <w:rsid w:val="00F41CDF"/>
    <w:rsid w:val="00F4393E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3DA"/>
    <w:rsid w:val="00F64AA4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DA2F8"/>
  <w15:chartTrackingRefBased/>
  <w15:docId w15:val="{7A26175F-1A0A-4F56-996F-B6D407DA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DD620C"/>
    <w:pPr>
      <w:spacing w:before="120"/>
      <w:outlineLvl w:val="2"/>
    </w:p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paragraph" w:styleId="Odstavecseseznamem">
    <w:name w:val="List Paragraph"/>
    <w:basedOn w:val="Normln"/>
    <w:uiPriority w:val="34"/>
    <w:semiHidden/>
    <w:rsid w:val="00123EDD"/>
    <w:pPr>
      <w:ind w:left="720"/>
      <w:contextualSpacing/>
    </w:p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DD620C"/>
    <w:rPr>
      <w:color w:val="008576"/>
      <w:sz w:val="28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06D54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06D5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606D5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606D54"/>
    <w:rPr>
      <w:color w:val="808080"/>
    </w:rPr>
  </w:style>
  <w:style w:type="character" w:customStyle="1" w:styleId="Styl1">
    <w:name w:val="Styl1"/>
    <w:basedOn w:val="ZkladntextChar"/>
    <w:uiPriority w:val="1"/>
    <w:rsid w:val="00606D54"/>
    <w:rPr>
      <w:rFonts w:asciiTheme="minorHAnsi" w:hAnsiTheme="minorHAnsi"/>
      <w:b w:val="0"/>
      <w:color w:val="auto"/>
      <w:sz w:val="24"/>
      <w:szCs w:val="23"/>
    </w:rPr>
  </w:style>
  <w:style w:type="paragraph" w:customStyle="1" w:styleId="Styl2">
    <w:name w:val="Styl2"/>
    <w:basedOn w:val="Normln"/>
    <w:link w:val="Styl2Char"/>
    <w:rsid w:val="00D17EA3"/>
    <w:pPr>
      <w:numPr>
        <w:numId w:val="34"/>
      </w:numPr>
    </w:pPr>
  </w:style>
  <w:style w:type="paragraph" w:customStyle="1" w:styleId="Styl3">
    <w:name w:val="Styl3"/>
    <w:basedOn w:val="Normln"/>
    <w:link w:val="Styl3Char"/>
    <w:rsid w:val="00D17EA3"/>
    <w:pPr>
      <w:numPr>
        <w:numId w:val="35"/>
      </w:numPr>
    </w:pPr>
  </w:style>
  <w:style w:type="character" w:customStyle="1" w:styleId="Styl2Char">
    <w:name w:val="Styl2 Char"/>
    <w:basedOn w:val="Standardnpsmoodstavce"/>
    <w:link w:val="Styl2"/>
    <w:rsid w:val="00D17EA3"/>
    <w:rPr>
      <w:sz w:val="24"/>
      <w:szCs w:val="23"/>
    </w:rPr>
  </w:style>
  <w:style w:type="character" w:customStyle="1" w:styleId="Styl3Char">
    <w:name w:val="Styl3 Char"/>
    <w:basedOn w:val="Standardnpsmoodstavce"/>
    <w:link w:val="Styl3"/>
    <w:rsid w:val="00D17EA3"/>
    <w:rPr>
      <w:sz w:val="24"/>
      <w:szCs w:val="23"/>
    </w:rPr>
  </w:style>
  <w:style w:type="character" w:styleId="Siln">
    <w:name w:val="Strong"/>
    <w:basedOn w:val="Standardnpsmoodstavce"/>
    <w:uiPriority w:val="1"/>
    <w:qFormat/>
    <w:rsid w:val="00763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413" Type="http://schemas.openxmlformats.org/officeDocument/2006/relationships/image" Target="media/image402.svg"/><Relationship Id="rId418" Type="http://schemas.openxmlformats.org/officeDocument/2006/relationships/image" Target="media/image4.png"/><Relationship Id="rId192" Type="http://schemas.openxmlformats.org/officeDocument/2006/relationships/image" Target="media/image182.svg"/><Relationship Id="rId4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421" Type="http://schemas.openxmlformats.org/officeDocument/2006/relationships/hyperlink" Target="http://www.ochrance.cz" TargetMode="External"/><Relationship Id="rId7" Type="http://schemas.openxmlformats.org/officeDocument/2006/relationships/settings" Target="settings.xml"/><Relationship Id="rId183" Type="http://schemas.openxmlformats.org/officeDocument/2006/relationships/image" Target="media/image176.svg"/><Relationship Id="rId417" Type="http://schemas.openxmlformats.org/officeDocument/2006/relationships/hyperlink" Target="https://www.coi.cz/kontakty-inspektoraty/" TargetMode="External"/><Relationship Id="rId420" Type="http://schemas.openxmlformats.org/officeDocument/2006/relationships/hyperlink" Target="https://www.ochrance.cz/fileadmin/user_upload/Letaky/Rovne-zachazeni.pdf" TargetMode="External"/><Relationship Id="rId425" Type="http://schemas.openxmlformats.org/officeDocument/2006/relationships/fontTable" Target="fontTable.xml"/><Relationship Id="rId2" Type="http://schemas.openxmlformats.org/officeDocument/2006/relationships/customXml" Target="../customXml/item2.xml"/><Relationship Id="rId416" Type="http://schemas.openxmlformats.org/officeDocument/2006/relationships/hyperlink" Target="https://www.coi.cz/kontakty-inspektoraty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424" Type="http://schemas.openxmlformats.org/officeDocument/2006/relationships/footer" Target="footer2.xml"/><Relationship Id="rId5" Type="http://schemas.openxmlformats.org/officeDocument/2006/relationships/numbering" Target="numbering.xml"/><Relationship Id="rId119" Type="http://schemas.openxmlformats.org/officeDocument/2006/relationships/image" Target="media/image115.svg"/><Relationship Id="rId415" Type="http://schemas.openxmlformats.org/officeDocument/2006/relationships/image" Target="media/image3.png"/><Relationship Id="rId423" Type="http://schemas.openxmlformats.org/officeDocument/2006/relationships/footer" Target="footer1.xml"/><Relationship Id="rId10" Type="http://schemas.openxmlformats.org/officeDocument/2006/relationships/endnotes" Target="endnotes.xml"/><Relationship Id="rId419" Type="http://schemas.openxmlformats.org/officeDocument/2006/relationships/hyperlink" Target="https://www.ochrance.cz/letaky/ochrana-spotrebitele/ochrana-spotrebitel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414" Type="http://schemas.openxmlformats.org/officeDocument/2006/relationships/image" Target="media/image2.png"/><Relationship Id="rId422" Type="http://schemas.openxmlformats.org/officeDocument/2006/relationships/hyperlink" Target="https://www.ochrance.cz/situace/" TargetMode="External"/><Relationship Id="rId4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vicek\Desktop\let&#225;k_z&#225;kla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A34078297947BC90C834C180A7531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EB4A6A-EADA-4428-8A3F-8DFB82FDB756}"/>
      </w:docPartPr>
      <w:docPartBody>
        <w:p w:rsidR="00C24C2F" w:rsidRDefault="008A0145" w:rsidP="008A0145">
          <w:pPr>
            <w:pStyle w:val="E4A34078297947BC90C834C180A7531783"/>
          </w:pP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p>
      </w:docPartBody>
    </w:docPart>
    <w:docPart>
      <w:docPartPr>
        <w:name w:val="FB9B338EBC57406D95B578923BA6C0B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B119F77-063F-40B9-870F-D21E95FBD655}"/>
      </w:docPartPr>
      <w:docPartBody>
        <w:p w:rsidR="00C24C2F" w:rsidRDefault="008A0145" w:rsidP="008A0145">
          <w:pPr>
            <w:pStyle w:val="FB9B338EBC57406D95B578923BA6C0BE83"/>
          </w:pP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p>
      </w:docPartBody>
    </w:docPart>
    <w:docPart>
      <w:docPartPr>
        <w:name w:val="2C2320533AAB452483ECD702A933DCC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2DCE9E0-AC55-4064-A0C8-DB95EA68EDD7}"/>
      </w:docPartPr>
      <w:docPartBody>
        <w:p w:rsidR="00C24C2F" w:rsidRDefault="008A0145" w:rsidP="008A0145">
          <w:pPr>
            <w:pStyle w:val="2C2320533AAB452483ECD702A933DCC283"/>
          </w:pP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p>
      </w:docPartBody>
    </w:docPart>
    <w:docPart>
      <w:docPartPr>
        <w:name w:val="E3ABB90BAAE84307A7E8871DAFBF818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532CE3-4F77-431A-ADCF-62AF683B3C31}"/>
      </w:docPartPr>
      <w:docPartBody>
        <w:p w:rsidR="00C24C2F" w:rsidRDefault="008A0145" w:rsidP="008A0145">
          <w:pPr>
            <w:pStyle w:val="E3ABB90BAAE84307A7E8871DAFBF818F83"/>
          </w:pP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p>
      </w:docPartBody>
    </w:docPart>
    <w:docPart>
      <w:docPartPr>
        <w:name w:val="3EC4928CC6D641399E3FD0AD4CCD5DF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5A17CF1-C4C3-42B2-8172-DB1454AA7345}"/>
      </w:docPartPr>
      <w:docPartBody>
        <w:p w:rsidR="00C24C2F" w:rsidRDefault="008A0145" w:rsidP="008A0145">
          <w:pPr>
            <w:pStyle w:val="3EC4928CC6D641399E3FD0AD4CCD5DF983"/>
          </w:pP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p>
      </w:docPartBody>
    </w:docPart>
    <w:docPart>
      <w:docPartPr>
        <w:name w:val="998C8476121C4EE4A6D1D2FA208AD43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AFB0479-9DE9-43A0-BBCE-66C8754FE7DF}"/>
      </w:docPartPr>
      <w:docPartBody>
        <w:p w:rsidR="00C24C2F" w:rsidRDefault="008A0145" w:rsidP="008A0145">
          <w:pPr>
            <w:pStyle w:val="998C8476121C4EE4A6D1D2FA208AD43C83"/>
          </w:pP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p>
      </w:docPartBody>
    </w:docPart>
    <w:docPart>
      <w:docPartPr>
        <w:name w:val="AE840D2500DB495BBD92623013517E4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06B0E3-FF10-4B22-A042-F1825330A087}"/>
      </w:docPartPr>
      <w:docPartBody>
        <w:p w:rsidR="00C24C2F" w:rsidRDefault="008A0145" w:rsidP="008A0145">
          <w:pPr>
            <w:pStyle w:val="AE840D2500DB495BBD92623013517E4D73"/>
          </w:pPr>
          <w:r>
            <w:rPr>
              <w:color w:val="808080" w:themeColor="background1" w:themeShade="80"/>
            </w:rPr>
            <w:t>Klikněte sem a napište, kdo Vás diskriminoval a jak, např. Vás odmítli obsloužit v restauraci, odmítli Vám pronajmout byt, měli jste problém s ubytováním v hotelu, naúčtovali Vám za zboží/službu vyšší cenu než jinému zákazníkovi</w:t>
          </w:r>
          <w:r w:rsidRPr="00E52219">
            <w:rPr>
              <w:color w:val="808080" w:themeColor="background1" w:themeShade="80"/>
            </w:rPr>
            <w:t>.</w:t>
          </w:r>
        </w:p>
      </w:docPartBody>
    </w:docPart>
    <w:docPart>
      <w:docPartPr>
        <w:name w:val="0259C08B32374D4D8BFBB6D214FD535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9E6AE81-D0BF-453B-BA9B-65AC51949987}"/>
      </w:docPartPr>
      <w:docPartBody>
        <w:p w:rsidR="00C24C2F" w:rsidRDefault="008A0145" w:rsidP="008A0145">
          <w:pPr>
            <w:pStyle w:val="0259C08B32374D4D8BFBB6D214FD535A78"/>
          </w:pPr>
          <w:r w:rsidRPr="00901B6C">
            <w:rPr>
              <w:rFonts w:cstheme="minorHAnsi"/>
              <w:color w:val="808080" w:themeColor="background1" w:themeShade="80"/>
            </w:rPr>
            <w:t xml:space="preserve">Klikněte sem a </w:t>
          </w:r>
          <w:r>
            <w:rPr>
              <w:rFonts w:cstheme="minorHAnsi"/>
              <w:color w:val="808080" w:themeColor="background1" w:themeShade="80"/>
            </w:rPr>
            <w:t>n</w:t>
          </w:r>
          <w:r w:rsidRPr="008203BB">
            <w:rPr>
              <w:rFonts w:cstheme="minorHAnsi"/>
              <w:color w:val="808080" w:themeColor="background1" w:themeShade="80"/>
            </w:rPr>
            <w:t>apište, které důkazy o diskriminaci máte. Pokud to jde, přiložte je k podnětu. Třeba písemnosti (např. e-mailová komunikace, účtenky), audio/videonahrávky (např. telefonického hovoru), fotografie a další. Pokud víte o svědkovi, napište, kdo to je a co by inspektorátu mohl</w:t>
          </w:r>
          <w:r>
            <w:rPr>
              <w:rFonts w:cstheme="minorHAnsi"/>
              <w:color w:val="808080" w:themeColor="background1" w:themeShade="80"/>
            </w:rPr>
            <w:t xml:space="preserve"> sdělit.</w:t>
          </w:r>
        </w:p>
      </w:docPartBody>
    </w:docPart>
    <w:docPart>
      <w:docPartPr>
        <w:name w:val="0DF2EC3F18E846EEA5C13A6F162AA10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3193DF1-D0C1-4569-93C5-48BA8FDBC261}"/>
      </w:docPartPr>
      <w:docPartBody>
        <w:p w:rsidR="00C24C2F" w:rsidRDefault="008A0145" w:rsidP="008A0145">
          <w:pPr>
            <w:pStyle w:val="0DF2EC3F18E846EEA5C13A6F162AA10F71"/>
          </w:pP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 xml:space="preserve">Klikněte sem a </w:t>
          </w:r>
          <w:r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napište</w:t>
          </w:r>
          <w:r w:rsidRPr="00494C67">
            <w:rPr>
              <w:rStyle w:val="Zstupntext"/>
              <w:rFonts w:asciiTheme="minorHAnsi" w:eastAsiaTheme="minorHAnsi" w:hAnsiTheme="minorHAnsi" w:cstheme="minorBidi"/>
              <w:b w:val="0"/>
              <w:iCs w:val="0"/>
            </w:rPr>
            <w:t>.</w:t>
          </w:r>
        </w:p>
      </w:docPartBody>
    </w:docPart>
    <w:docPart>
      <w:docPartPr>
        <w:name w:val="0FE2A02DA39445E7B6FB5CEE7099A21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B14823-B024-4E47-85C2-5BD50A34C730}"/>
      </w:docPartPr>
      <w:docPartBody>
        <w:p w:rsidR="007C1873" w:rsidRDefault="008A0145" w:rsidP="008A0145">
          <w:pPr>
            <w:pStyle w:val="0FE2A02DA39445E7B6FB5CEE7099A21E43"/>
          </w:pPr>
          <w:r w:rsidRPr="00DD1011">
            <w:rPr>
              <w:color w:val="808080" w:themeColor="background1" w:themeShade="80"/>
            </w:rPr>
            <w:t>Klikněte sem a napište.</w:t>
          </w:r>
        </w:p>
      </w:docPartBody>
    </w:docPart>
    <w:docPart>
      <w:docPartPr>
        <w:name w:val="23BB2239E4D74473B5ED429FB3D586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889D1D-3ED8-4FE9-883D-1A0D0C1C8075}"/>
      </w:docPartPr>
      <w:docPartBody>
        <w:p w:rsidR="00981883" w:rsidRDefault="008A0145" w:rsidP="008A0145">
          <w:pPr>
            <w:pStyle w:val="23BB2239E4D74473B5ED429FB3D586C434"/>
          </w:pPr>
          <w:r w:rsidRPr="00901B6C">
            <w:rPr>
              <w:rFonts w:cstheme="minorHAnsi"/>
              <w:color w:val="808080" w:themeColor="background1" w:themeShade="80"/>
            </w:rPr>
            <w:t>Klikněte sem, pak na šipku</w:t>
          </w:r>
          <w:r>
            <w:rPr>
              <w:rFonts w:cstheme="minorHAnsi"/>
              <w:color w:val="808080" w:themeColor="background1" w:themeShade="80"/>
            </w:rPr>
            <w:t xml:space="preserve"> vpravo</w:t>
          </w:r>
          <w:r w:rsidRPr="00901B6C">
            <w:rPr>
              <w:rFonts w:cstheme="minorHAnsi"/>
              <w:color w:val="808080" w:themeColor="background1" w:themeShade="80"/>
            </w:rPr>
            <w:t xml:space="preserve"> a v</w:t>
          </w:r>
          <w:r w:rsidRPr="00901B6C">
            <w:rPr>
              <w:rStyle w:val="Zstupntext"/>
              <w:rFonts w:eastAsiaTheme="majorEastAsia" w:cstheme="minorHAnsi"/>
              <w:iCs/>
              <w:color w:val="808080" w:themeColor="background1" w:themeShade="80"/>
            </w:rPr>
            <w:t>yberte</w:t>
          </w:r>
          <w:r>
            <w:rPr>
              <w:rStyle w:val="Zstupntext"/>
              <w:rFonts w:eastAsiaTheme="majorEastAsia" w:cstheme="minorHAnsi"/>
              <w:iCs/>
              <w:color w:val="808080" w:themeColor="background1" w:themeShade="80"/>
            </w:rPr>
            <w:t xml:space="preserve"> inspektorát podle místa (prodejny, provozovny), kde Vás diskriminovali</w:t>
          </w:r>
          <w:r w:rsidRPr="00901B6C">
            <w:rPr>
              <w:rStyle w:val="Zstupntext"/>
              <w:rFonts w:cstheme="minorHAnsi"/>
              <w:color w:val="808080" w:themeColor="background1" w:themeShade="80"/>
            </w:rPr>
            <w:t>.</w:t>
          </w:r>
          <w:r>
            <w:rPr>
              <w:rStyle w:val="Zstupntext"/>
              <w:rFonts w:cstheme="minorHAnsi"/>
              <w:color w:val="808080" w:themeColor="background1" w:themeShade="80"/>
            </w:rPr>
            <w:t xml:space="preserve"> </w:t>
          </w:r>
          <w:r>
            <w:rPr>
              <w:rStyle w:val="Zstupntext"/>
            </w:rPr>
            <w:t>V případě e-shopů či jiných objednávek na dálku vyberte podle sídla podnikatele.</w:t>
          </w:r>
        </w:p>
      </w:docPartBody>
    </w:docPart>
    <w:docPart>
      <w:docPartPr>
        <w:name w:val="93967953427B4166BF262DD2D64A43B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330A4FA-C61B-43D6-B462-99B479884E30}"/>
      </w:docPartPr>
      <w:docPartBody>
        <w:p w:rsidR="00A5129C" w:rsidRDefault="008A0145" w:rsidP="008A0145">
          <w:pPr>
            <w:pStyle w:val="93967953427B4166BF262DD2D64A43B112"/>
          </w:pPr>
          <w:r w:rsidRPr="00172B27">
            <w:rPr>
              <w:color w:val="808080" w:themeColor="background1" w:themeShade="80"/>
            </w:rPr>
            <w:t xml:space="preserve">Klikněte sem a </w:t>
          </w:r>
          <w:r>
            <w:rPr>
              <w:color w:val="808080" w:themeColor="background1" w:themeShade="80"/>
            </w:rPr>
            <w:t>napište</w:t>
          </w:r>
          <w:r w:rsidRPr="00172B27">
            <w:rPr>
              <w:color w:val="808080" w:themeColor="background1" w:themeShade="80"/>
            </w:rPr>
            <w:t>.</w:t>
          </w:r>
        </w:p>
      </w:docPartBody>
    </w:docPart>
    <w:docPart>
      <w:docPartPr>
        <w:name w:val="10CE8559B98F472FA470B8035E3A417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62C4B4D-C9C5-4663-B790-F8309FFD5CF5}"/>
      </w:docPartPr>
      <w:docPartBody>
        <w:p w:rsidR="00A5129C" w:rsidRDefault="008A0145" w:rsidP="008A0145">
          <w:pPr>
            <w:pStyle w:val="10CE8559B98F472FA470B8035E3A417212"/>
          </w:pPr>
          <w:r w:rsidRPr="00172B27">
            <w:rPr>
              <w:color w:val="808080" w:themeColor="background1" w:themeShade="80"/>
            </w:rPr>
            <w:t xml:space="preserve">Klikněte sem a </w:t>
          </w:r>
          <w:r>
            <w:rPr>
              <w:color w:val="808080" w:themeColor="background1" w:themeShade="80"/>
            </w:rPr>
            <w:t>napište</w:t>
          </w:r>
          <w:r w:rsidRPr="00172B27">
            <w:rPr>
              <w:color w:val="808080" w:themeColor="background1" w:themeShade="80"/>
            </w:rPr>
            <w:t>.</w:t>
          </w:r>
        </w:p>
      </w:docPartBody>
    </w:docPart>
    <w:docPart>
      <w:docPartPr>
        <w:name w:val="14763DEC1FC94942AA1B7D33BF4697B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AA5D15-A130-4746-8BCA-6FD33C75B6CB}"/>
      </w:docPartPr>
      <w:docPartBody>
        <w:p w:rsidR="00A5129C" w:rsidRDefault="008A0145" w:rsidP="008A0145">
          <w:pPr>
            <w:pStyle w:val="14763DEC1FC94942AA1B7D33BF4697B512"/>
          </w:pPr>
          <w:r w:rsidRPr="00172B27">
            <w:rPr>
              <w:color w:val="808080" w:themeColor="background1" w:themeShade="80"/>
            </w:rPr>
            <w:t xml:space="preserve">Klikněte sem a </w:t>
          </w:r>
          <w:r>
            <w:rPr>
              <w:color w:val="808080" w:themeColor="background1" w:themeShade="80"/>
            </w:rPr>
            <w:t>napište</w:t>
          </w:r>
          <w:r w:rsidRPr="00172B27">
            <w:rPr>
              <w:color w:val="808080" w:themeColor="background1" w:themeShade="80"/>
            </w:rPr>
            <w:t>.</w:t>
          </w:r>
        </w:p>
      </w:docPartBody>
    </w:docPart>
    <w:docPart>
      <w:docPartPr>
        <w:name w:val="E665DAAC9F804A5FBA53E1F3B3FCB15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D7DD384-DB90-4536-A339-55E465C16A84}"/>
      </w:docPartPr>
      <w:docPartBody>
        <w:p w:rsidR="00A5129C" w:rsidRDefault="008A0145" w:rsidP="008A0145">
          <w:pPr>
            <w:pStyle w:val="E665DAAC9F804A5FBA53E1F3B3FCB1599"/>
          </w:pPr>
          <w:r w:rsidRPr="001B0353">
            <w:rPr>
              <w:rStyle w:val="Zstupntext"/>
            </w:rPr>
            <w:t>Klikněte sem</w:t>
          </w:r>
          <w:r>
            <w:rPr>
              <w:rStyle w:val="Zstupntext"/>
            </w:rPr>
            <w:t>, pak na šipku vpravo a vyberte</w:t>
          </w:r>
          <w:r w:rsidRPr="001B0353">
            <w:rPr>
              <w:rStyle w:val="Zstupntext"/>
            </w:rPr>
            <w:t xml:space="preserve">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A3"/>
    <w:rsid w:val="000871BB"/>
    <w:rsid w:val="00111789"/>
    <w:rsid w:val="00130225"/>
    <w:rsid w:val="001F6506"/>
    <w:rsid w:val="00315DAF"/>
    <w:rsid w:val="003703BB"/>
    <w:rsid w:val="0054356E"/>
    <w:rsid w:val="00682D98"/>
    <w:rsid w:val="00687B17"/>
    <w:rsid w:val="00770737"/>
    <w:rsid w:val="007C1873"/>
    <w:rsid w:val="008A0145"/>
    <w:rsid w:val="008A6128"/>
    <w:rsid w:val="00920295"/>
    <w:rsid w:val="0095377A"/>
    <w:rsid w:val="00963AA1"/>
    <w:rsid w:val="00981883"/>
    <w:rsid w:val="00A5129C"/>
    <w:rsid w:val="00AC0AAA"/>
    <w:rsid w:val="00B57649"/>
    <w:rsid w:val="00B97DA3"/>
    <w:rsid w:val="00C24C2F"/>
    <w:rsid w:val="00D34CC3"/>
    <w:rsid w:val="00E309BB"/>
    <w:rsid w:val="00EA3049"/>
    <w:rsid w:val="00F217C4"/>
    <w:rsid w:val="00F2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8A0145"/>
    <w:rPr>
      <w:color w:val="808080"/>
    </w:rPr>
  </w:style>
  <w:style w:type="paragraph" w:customStyle="1" w:styleId="D640095B08ED48E18CC1107B51024B1F">
    <w:name w:val="D640095B08ED48E18CC1107B51024B1F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640095B08ED48E18CC1107B51024B1F1">
    <w:name w:val="D640095B08ED48E18CC1107B51024B1F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640095B08ED48E18CC1107B51024B1F2">
    <w:name w:val="D640095B08ED48E18CC1107B51024B1F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476997F57D4B82B4E568E189B6BB8C">
    <w:name w:val="2D476997F57D4B82B4E568E189B6BB8C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5F5EE0E3A6E648189F6EF1ECEF29F7F7">
    <w:name w:val="5F5EE0E3A6E648189F6EF1ECEF29F7F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6B6D18B9E5343EEAFAE5CA6E41CA3BC">
    <w:name w:val="E6B6D18B9E5343EEAFAE5CA6E41CA3BC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70308996AC0E441794BEB00D865B3DB0">
    <w:name w:val="70308996AC0E441794BEB00D865B3DB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67605D6B46CE4E4C91FE9CE6EE9996FC">
    <w:name w:val="67605D6B46CE4E4C91FE9CE6EE9996FC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C1D0925ED7DA41F497402B75F1E2A1B9">
    <w:name w:val="C1D0925ED7DA41F497402B75F1E2A1B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CE316F4FC7744A11ADE2686C71EEA2F5">
    <w:name w:val="CE316F4FC7744A11ADE2686C71EEA2F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B0200A731D2D4BE699F062AE0DB2C93F">
    <w:name w:val="B0200A731D2D4BE699F062AE0DB2C93F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C608F9369AB41878BD9D28AAEFDAC7A">
    <w:name w:val="EC608F9369AB41878BD9D28AAEFDAC7A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D640095B08ED48E18CC1107B51024B1F3">
    <w:name w:val="D640095B08ED48E18CC1107B51024B1F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">
    <w:name w:val="E4A34078297947BC90C834C180A753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">
    <w:name w:val="FB9B338EBC57406D95B578923BA6C0BE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">
    <w:name w:val="2C2320533AAB452483ECD702A933DCC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">
    <w:name w:val="928EFBF1103744E492D6BFC989C421C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">
    <w:name w:val="A37A977CD4FB4B2FA88C49412E08540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">
    <w:name w:val="3709AFEBA17B492EB05B4E09BAE6EA6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">
    <w:name w:val="E3ABB90BAAE84307A7E8871DAFBF818F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">
    <w:name w:val="3EC4928CC6D641399E3FD0AD4CCD5DF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">
    <w:name w:val="998C8476121C4EE4A6D1D2FA208AD43C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5A96AE1ED0DE49FD9BDE78A414A88086">
    <w:name w:val="5A96AE1ED0DE49FD9BDE78A414A88086"/>
    <w:rsid w:val="00B97DA3"/>
    <w:pPr>
      <w:spacing w:after="240" w:line="240" w:lineRule="auto"/>
      <w:contextualSpacing/>
      <w:outlineLvl w:val="0"/>
    </w:pPr>
    <w:rPr>
      <w:rFonts w:eastAsiaTheme="minorHAnsi"/>
      <w:color w:val="008576"/>
      <w:sz w:val="48"/>
      <w:szCs w:val="48"/>
      <w:lang w:eastAsia="en-US"/>
    </w:rPr>
  </w:style>
  <w:style w:type="paragraph" w:customStyle="1" w:styleId="D640095B08ED48E18CC1107B51024B1F4">
    <w:name w:val="D640095B08ED48E18CC1107B51024B1F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">
    <w:name w:val="E4A34078297947BC90C834C180A75317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">
    <w:name w:val="FB9B338EBC57406D95B578923BA6C0BE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">
    <w:name w:val="2C2320533AAB452483ECD702A933DCC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1">
    <w:name w:val="928EFBF1103744E492D6BFC989C421C5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">
    <w:name w:val="A37A977CD4FB4B2FA88C49412E085408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">
    <w:name w:val="3709AFEBA17B492EB05B4E09BAE6EA66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">
    <w:name w:val="E3ABB90BAAE84307A7E8871DAFBF818F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">
    <w:name w:val="3EC4928CC6D641399E3FD0AD4CCD5DF9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">
    <w:name w:val="998C8476121C4EE4A6D1D2FA208AD43C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">
    <w:name w:val="AE840D2500DB495BBD92623013517E4D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640095B08ED48E18CC1107B51024B1F5">
    <w:name w:val="D640095B08ED48E18CC1107B51024B1F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">
    <w:name w:val="E4A34078297947BC90C834C180A75317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">
    <w:name w:val="FB9B338EBC57406D95B578923BA6C0BE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">
    <w:name w:val="2C2320533AAB452483ECD702A933DCC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2">
    <w:name w:val="928EFBF1103744E492D6BFC989C421C5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">
    <w:name w:val="A37A977CD4FB4B2FA88C49412E085408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">
    <w:name w:val="3709AFEBA17B492EB05B4E09BAE6EA66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">
    <w:name w:val="E3ABB90BAAE84307A7E8871DAFBF818F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">
    <w:name w:val="3EC4928CC6D641399E3FD0AD4CCD5DF9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">
    <w:name w:val="998C8476121C4EE4A6D1D2FA208AD43C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">
    <w:name w:val="AE840D2500DB495BBD92623013517E4D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640095B08ED48E18CC1107B51024B1F6">
    <w:name w:val="D640095B08ED48E18CC1107B51024B1F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">
    <w:name w:val="E4A34078297947BC90C834C180A75317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">
    <w:name w:val="FB9B338EBC57406D95B578923BA6C0BE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">
    <w:name w:val="2C2320533AAB452483ECD702A933DCC2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3">
    <w:name w:val="928EFBF1103744E492D6BFC989C421C5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">
    <w:name w:val="A37A977CD4FB4B2FA88C49412E085408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">
    <w:name w:val="3709AFEBA17B492EB05B4E09BAE6EA66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">
    <w:name w:val="E3ABB90BAAE84307A7E8871DAFBF818F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">
    <w:name w:val="3EC4928CC6D641399E3FD0AD4CCD5DF9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">
    <w:name w:val="998C8476121C4EE4A6D1D2FA208AD43C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">
    <w:name w:val="AE840D2500DB495BBD92623013517E4D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134F22BBEB34908A8CE743C7972ACB7">
    <w:name w:val="B134F22BBEB34908A8CE743C7972ACB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640095B08ED48E18CC1107B51024B1F7">
    <w:name w:val="D640095B08ED48E18CC1107B51024B1F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">
    <w:name w:val="E4A34078297947BC90C834C180A75317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">
    <w:name w:val="FB9B338EBC57406D95B578923BA6C0BE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">
    <w:name w:val="2C2320533AAB452483ECD702A933DCC2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4">
    <w:name w:val="928EFBF1103744E492D6BFC989C421C5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">
    <w:name w:val="A37A977CD4FB4B2FA88C49412E085408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">
    <w:name w:val="3709AFEBA17B492EB05B4E09BAE6EA66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">
    <w:name w:val="E3ABB90BAAE84307A7E8871DAFBF818F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">
    <w:name w:val="3EC4928CC6D641399E3FD0AD4CCD5DF9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">
    <w:name w:val="998C8476121C4EE4A6D1D2FA208AD43C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">
    <w:name w:val="AE840D2500DB495BBD92623013517E4D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">
    <w:name w:val="58F3952A284B49B8834595206EA204B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">
    <w:name w:val="E4A34078297947BC90C834C180A75317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">
    <w:name w:val="FB9B338EBC57406D95B578923BA6C0BE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">
    <w:name w:val="2C2320533AAB452483ECD702A933DCC2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5">
    <w:name w:val="928EFBF1103744E492D6BFC989C421C5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">
    <w:name w:val="A37A977CD4FB4B2FA88C49412E085408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">
    <w:name w:val="3709AFEBA17B492EB05B4E09BAE6EA66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">
    <w:name w:val="E3ABB90BAAE84307A7E8871DAFBF818F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">
    <w:name w:val="3EC4928CC6D641399E3FD0AD4CCD5DF9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">
    <w:name w:val="998C8476121C4EE4A6D1D2FA208AD43C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">
    <w:name w:val="AE840D2500DB495BBD92623013517E4D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">
    <w:name w:val="A35333202F084F87965149F1400E75FE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">
    <w:name w:val="0259C08B32374D4D8BFBB6D214FD535A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F386AA5F2E40ACB67DC05EC84C311E">
    <w:name w:val="76F386AA5F2E40ACB67DC05EC84C311E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">
    <w:name w:val="E4A34078297947BC90C834C180A75317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">
    <w:name w:val="FB9B338EBC57406D95B578923BA6C0BE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">
    <w:name w:val="2C2320533AAB452483ECD702A933DCC2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6">
    <w:name w:val="928EFBF1103744E492D6BFC989C421C5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">
    <w:name w:val="A37A977CD4FB4B2FA88C49412E085408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">
    <w:name w:val="3709AFEBA17B492EB05B4E09BAE6EA66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">
    <w:name w:val="E3ABB90BAAE84307A7E8871DAFBF818F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">
    <w:name w:val="3EC4928CC6D641399E3FD0AD4CCD5DF9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">
    <w:name w:val="998C8476121C4EE4A6D1D2FA208AD43C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">
    <w:name w:val="AE840D2500DB495BBD92623013517E4D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1">
    <w:name w:val="A35333202F084F87965149F1400E75FE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">
    <w:name w:val="0259C08B32374D4D8BFBB6D214FD535A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F386AA5F2E40ACB67DC05EC84C311E1">
    <w:name w:val="76F386AA5F2E40ACB67DC05EC84C311E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">
    <w:name w:val="E4A34078297947BC90C834C180A75317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">
    <w:name w:val="FB9B338EBC57406D95B578923BA6C0BE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">
    <w:name w:val="2C2320533AAB452483ECD702A933DCC2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7">
    <w:name w:val="928EFBF1103744E492D6BFC989C421C5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7">
    <w:name w:val="A37A977CD4FB4B2FA88C49412E085408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7">
    <w:name w:val="3709AFEBA17B492EB05B4E09BAE6EA66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7">
    <w:name w:val="E3ABB90BAAE84307A7E8871DAFBF818F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">
    <w:name w:val="3EC4928CC6D641399E3FD0AD4CCD5DF9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">
    <w:name w:val="998C8476121C4EE4A6D1D2FA208AD43C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">
    <w:name w:val="AE840D2500DB495BBD92623013517E4D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">
    <w:name w:val="A35333202F084F87965149F1400E75FE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">
    <w:name w:val="0259C08B32374D4D8BFBB6D214FD535A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8EDDECE68124336A3B6DD9F30E5ADBB">
    <w:name w:val="98EDDECE68124336A3B6DD9F30E5ADBB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8">
    <w:name w:val="E4A34078297947BC90C834C180A75317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8">
    <w:name w:val="FB9B338EBC57406D95B578923BA6C0BE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8">
    <w:name w:val="2C2320533AAB452483ECD702A933DCC2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8">
    <w:name w:val="928EFBF1103744E492D6BFC989C421C5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8">
    <w:name w:val="A37A977CD4FB4B2FA88C49412E085408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8">
    <w:name w:val="3709AFEBA17B492EB05B4E09BAE6EA66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8">
    <w:name w:val="E3ABB90BAAE84307A7E8871DAFBF818F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8">
    <w:name w:val="3EC4928CC6D641399E3FD0AD4CCD5DF9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8">
    <w:name w:val="998C8476121C4EE4A6D1D2FA208AD43C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7">
    <w:name w:val="AE840D2500DB495BBD92623013517E4D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">
    <w:name w:val="A35333202F084F87965149F1400E75FE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">
    <w:name w:val="0259C08B32374D4D8BFBB6D214FD535A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9">
    <w:name w:val="E4A34078297947BC90C834C180A75317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9">
    <w:name w:val="FB9B338EBC57406D95B578923BA6C0BE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9">
    <w:name w:val="2C2320533AAB452483ECD702A933DCC2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9">
    <w:name w:val="928EFBF1103744E492D6BFC989C421C5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9">
    <w:name w:val="A37A977CD4FB4B2FA88C49412E085408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9">
    <w:name w:val="3709AFEBA17B492EB05B4E09BAE6EA66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9">
    <w:name w:val="E3ABB90BAAE84307A7E8871DAFBF818F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9">
    <w:name w:val="3EC4928CC6D641399E3FD0AD4CCD5DF9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9">
    <w:name w:val="998C8476121C4EE4A6D1D2FA208AD43C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8">
    <w:name w:val="AE840D2500DB495BBD92623013517E4D8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">
    <w:name w:val="A35333202F084F87965149F1400E75FE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">
    <w:name w:val="0259C08B32374D4D8BFBB6D214FD535A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">
    <w:name w:val="C7E9DDB8BF67472A8C58C335969BF81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0">
    <w:name w:val="E4A34078297947BC90C834C180A75317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0">
    <w:name w:val="FB9B338EBC57406D95B578923BA6C0BE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0">
    <w:name w:val="2C2320533AAB452483ECD702A933DCC2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0">
    <w:name w:val="A37A977CD4FB4B2FA88C49412E085408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0">
    <w:name w:val="3709AFEBA17B492EB05B4E09BAE6EA66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0">
    <w:name w:val="E3ABB90BAAE84307A7E8871DAFBF818F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0">
    <w:name w:val="3EC4928CC6D641399E3FD0AD4CCD5DF9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0">
    <w:name w:val="998C8476121C4EE4A6D1D2FA208AD43C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9">
    <w:name w:val="AE840D2500DB495BBD92623013517E4D9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">
    <w:name w:val="A35333202F084F87965149F1400E75FE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">
    <w:name w:val="0259C08B32374D4D8BFBB6D214FD535A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">
    <w:name w:val="58F3952A284B49B8834595206EA204B2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1">
    <w:name w:val="C7E9DDB8BF67472A8C58C335969BF817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1">
    <w:name w:val="E4A34078297947BC90C834C180A75317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1">
    <w:name w:val="FB9B338EBC57406D95B578923BA6C0BE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1">
    <w:name w:val="2C2320533AAB452483ECD702A933DCC2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1">
    <w:name w:val="A37A977CD4FB4B2FA88C49412E085408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1">
    <w:name w:val="3709AFEBA17B492EB05B4E09BAE6EA66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1">
    <w:name w:val="E3ABB90BAAE84307A7E8871DAFBF818F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1">
    <w:name w:val="3EC4928CC6D641399E3FD0AD4CCD5DF9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1">
    <w:name w:val="998C8476121C4EE4A6D1D2FA208AD43C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0">
    <w:name w:val="AE840D2500DB495BBD92623013517E4D10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">
    <w:name w:val="A35333202F084F87965149F1400E75FE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">
    <w:name w:val="0259C08B32374D4D8BFBB6D214FD535A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2">
    <w:name w:val="C7E9DDB8BF67472A8C58C335969BF817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2">
    <w:name w:val="E4A34078297947BC90C834C180A75317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2">
    <w:name w:val="FB9B338EBC57406D95B578923BA6C0BE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2">
    <w:name w:val="2C2320533AAB452483ECD702A933DCC2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">
    <w:name w:val="0DF2EC3F18E846EEA5C13A6F162AA10F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2">
    <w:name w:val="A37A977CD4FB4B2FA88C49412E085408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2">
    <w:name w:val="3709AFEBA17B492EB05B4E09BAE6EA66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2">
    <w:name w:val="E3ABB90BAAE84307A7E8871DAFBF818F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2">
    <w:name w:val="3EC4928CC6D641399E3FD0AD4CCD5DF9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2">
    <w:name w:val="998C8476121C4EE4A6D1D2FA208AD43C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1">
    <w:name w:val="AE840D2500DB495BBD92623013517E4D1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7">
    <w:name w:val="A35333202F084F87965149F1400E75FE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">
    <w:name w:val="0259C08B32374D4D8BFBB6D214FD535A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3">
    <w:name w:val="C7E9DDB8BF67472A8C58C335969BF817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3">
    <w:name w:val="E4A34078297947BC90C834C180A75317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3">
    <w:name w:val="FB9B338EBC57406D95B578923BA6C0BE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3">
    <w:name w:val="2C2320533AAB452483ECD702A933DCC2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">
    <w:name w:val="0DF2EC3F18E846EEA5C13A6F162AA10F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3">
    <w:name w:val="A37A977CD4FB4B2FA88C49412E085408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3">
    <w:name w:val="3709AFEBA17B492EB05B4E09BAE6EA66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3">
    <w:name w:val="E3ABB90BAAE84307A7E8871DAFBF818F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3">
    <w:name w:val="3EC4928CC6D641399E3FD0AD4CCD5DF9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3">
    <w:name w:val="998C8476121C4EE4A6D1D2FA208AD43C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2">
    <w:name w:val="AE840D2500DB495BBD92623013517E4D1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8">
    <w:name w:val="A35333202F084F87965149F1400E75FE8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8">
    <w:name w:val="0259C08B32374D4D8BFBB6D214FD535A8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4">
    <w:name w:val="C7E9DDB8BF67472A8C58C335969BF817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4">
    <w:name w:val="E4A34078297947BC90C834C180A75317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4">
    <w:name w:val="FB9B338EBC57406D95B578923BA6C0BE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4">
    <w:name w:val="2C2320533AAB452483ECD702A933DCC2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">
    <w:name w:val="0DF2EC3F18E846EEA5C13A6F162AA10F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4">
    <w:name w:val="A37A977CD4FB4B2FA88C49412E085408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4">
    <w:name w:val="3709AFEBA17B492EB05B4E09BAE6EA66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4">
    <w:name w:val="E3ABB90BAAE84307A7E8871DAFBF818F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4">
    <w:name w:val="3EC4928CC6D641399E3FD0AD4CCD5DF9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4">
    <w:name w:val="998C8476121C4EE4A6D1D2FA208AD43C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9">
    <w:name w:val="A35333202F084F87965149F1400E75FE9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9">
    <w:name w:val="0259C08B32374D4D8BFBB6D214FD535A9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5">
    <w:name w:val="C7E9DDB8BF67472A8C58C335969BF817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5">
    <w:name w:val="E4A34078297947BC90C834C180A75317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5">
    <w:name w:val="FB9B338EBC57406D95B578923BA6C0BE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5">
    <w:name w:val="2C2320533AAB452483ECD702A933DCC2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">
    <w:name w:val="0DF2EC3F18E846EEA5C13A6F162AA10F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5">
    <w:name w:val="A37A977CD4FB4B2FA88C49412E085408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5">
    <w:name w:val="3709AFEBA17B492EB05B4E09BAE6EA66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5">
    <w:name w:val="E3ABB90BAAE84307A7E8871DAFBF818F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5">
    <w:name w:val="3EC4928CC6D641399E3FD0AD4CCD5DF9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5">
    <w:name w:val="998C8476121C4EE4A6D1D2FA208AD43C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0">
    <w:name w:val="A35333202F084F87965149F1400E75FE10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0">
    <w:name w:val="0259C08B32374D4D8BFBB6D214FD535A10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67D5004B454B3BA75955CD10F26EFA">
    <w:name w:val="5B67D5004B454B3BA75955CD10F26EFA"/>
    <w:rsid w:val="00B97DA3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6">
    <w:name w:val="E4A34078297947BC90C834C180A75317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6">
    <w:name w:val="FB9B338EBC57406D95B578923BA6C0BE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6">
    <w:name w:val="2C2320533AAB452483ECD702A933DCC2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">
    <w:name w:val="0DF2EC3F18E846EEA5C13A6F162AA10F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6">
    <w:name w:val="A37A977CD4FB4B2FA88C49412E085408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6">
    <w:name w:val="3709AFEBA17B492EB05B4E09BAE6EA66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6">
    <w:name w:val="E3ABB90BAAE84307A7E8871DAFBF818F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6">
    <w:name w:val="3EC4928CC6D641399E3FD0AD4CCD5DF9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6">
    <w:name w:val="998C8476121C4EE4A6D1D2FA208AD43C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1">
    <w:name w:val="A35333202F084F87965149F1400E75FE1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1">
    <w:name w:val="0259C08B32374D4D8BFBB6D214FD535A1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2">
    <w:name w:val="58F3952A284B49B8834595206EA204B2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7">
    <w:name w:val="E4A34078297947BC90C834C180A75317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7">
    <w:name w:val="FB9B338EBC57406D95B578923BA6C0BE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7">
    <w:name w:val="2C2320533AAB452483ECD702A933DCC2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">
    <w:name w:val="0DF2EC3F18E846EEA5C13A6F162AA10F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7">
    <w:name w:val="A37A977CD4FB4B2FA88C49412E085408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7">
    <w:name w:val="3709AFEBA17B492EB05B4E09BAE6EA66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7">
    <w:name w:val="E3ABB90BAAE84307A7E8871DAFBF818F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7">
    <w:name w:val="3EC4928CC6D641399E3FD0AD4CCD5DF9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7">
    <w:name w:val="998C8476121C4EE4A6D1D2FA208AD43C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2">
    <w:name w:val="A35333202F084F87965149F1400E75FE1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2">
    <w:name w:val="0259C08B32374D4D8BFBB6D214FD535A1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3">
    <w:name w:val="58F3952A284B49B8834595206EA204B2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8">
    <w:name w:val="E4A34078297947BC90C834C180A75317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8">
    <w:name w:val="FB9B338EBC57406D95B578923BA6C0BE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8">
    <w:name w:val="2C2320533AAB452483ECD702A933DCC2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">
    <w:name w:val="0DF2EC3F18E846EEA5C13A6F162AA10F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8">
    <w:name w:val="A37A977CD4FB4B2FA88C49412E085408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8">
    <w:name w:val="3709AFEBA17B492EB05B4E09BAE6EA66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8">
    <w:name w:val="E3ABB90BAAE84307A7E8871DAFBF818F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8">
    <w:name w:val="3EC4928CC6D641399E3FD0AD4CCD5DF9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8">
    <w:name w:val="998C8476121C4EE4A6D1D2FA208AD43C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3">
    <w:name w:val="A35333202F084F87965149F1400E75FE1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3">
    <w:name w:val="0259C08B32374D4D8BFBB6D214FD535A1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4">
    <w:name w:val="58F3952A284B49B8834595206EA204B2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">
    <w:name w:val="9993D0CA201843FB9633F95CDA36F95C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9">
    <w:name w:val="E4A34078297947BC90C834C180A75317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9">
    <w:name w:val="FB9B338EBC57406D95B578923BA6C0BE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9">
    <w:name w:val="2C2320533AAB452483ECD702A933DCC2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7">
    <w:name w:val="0DF2EC3F18E846EEA5C13A6F162AA10F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9">
    <w:name w:val="A37A977CD4FB4B2FA88C49412E085408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9">
    <w:name w:val="3709AFEBA17B492EB05B4E09BAE6EA66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9">
    <w:name w:val="E3ABB90BAAE84307A7E8871DAFBF818F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9">
    <w:name w:val="3EC4928CC6D641399E3FD0AD4CCD5DF9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9">
    <w:name w:val="998C8476121C4EE4A6D1D2FA208AD43C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4">
    <w:name w:val="A35333202F084F87965149F1400E75FE1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4">
    <w:name w:val="0259C08B32374D4D8BFBB6D214FD535A1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5">
    <w:name w:val="58F3952A284B49B8834595206EA204B2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1">
    <w:name w:val="9993D0CA201843FB9633F95CDA36F95C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0">
    <w:name w:val="E4A34078297947BC90C834C180A75317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0">
    <w:name w:val="FB9B338EBC57406D95B578923BA6C0BE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0">
    <w:name w:val="2C2320533AAB452483ECD702A933DCC2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8">
    <w:name w:val="0DF2EC3F18E846EEA5C13A6F162AA10F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0">
    <w:name w:val="A37A977CD4FB4B2FA88C49412E085408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0">
    <w:name w:val="3709AFEBA17B492EB05B4E09BAE6EA66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0">
    <w:name w:val="E3ABB90BAAE84307A7E8871DAFBF818F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0">
    <w:name w:val="3EC4928CC6D641399E3FD0AD4CCD5DF9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0">
    <w:name w:val="998C8476121C4EE4A6D1D2FA208AD43C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5">
    <w:name w:val="A35333202F084F87965149F1400E75FE1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5">
    <w:name w:val="0259C08B32374D4D8BFBB6D214FD535A1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6">
    <w:name w:val="58F3952A284B49B8834595206EA204B2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2">
    <w:name w:val="9993D0CA201843FB9633F95CDA36F95C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1">
    <w:name w:val="E4A34078297947BC90C834C180A75317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1">
    <w:name w:val="FB9B338EBC57406D95B578923BA6C0BE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1">
    <w:name w:val="2C2320533AAB452483ECD702A933DCC2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9">
    <w:name w:val="0DF2EC3F18E846EEA5C13A6F162AA10F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1">
    <w:name w:val="A37A977CD4FB4B2FA88C49412E085408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1">
    <w:name w:val="3709AFEBA17B492EB05B4E09BAE6EA66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1">
    <w:name w:val="E3ABB90BAAE84307A7E8871DAFBF818F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1">
    <w:name w:val="3EC4928CC6D641399E3FD0AD4CCD5DF9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1">
    <w:name w:val="998C8476121C4EE4A6D1D2FA208AD43C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6">
    <w:name w:val="A35333202F084F87965149F1400E75FE1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6">
    <w:name w:val="0259C08B32374D4D8BFBB6D214FD535A1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7">
    <w:name w:val="58F3952A284B49B8834595206EA204B2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3">
    <w:name w:val="9993D0CA201843FB9633F95CDA36F95C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2">
    <w:name w:val="E4A34078297947BC90C834C180A75317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2">
    <w:name w:val="FB9B338EBC57406D95B578923BA6C0BE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2">
    <w:name w:val="2C2320533AAB452483ECD702A933DCC2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0">
    <w:name w:val="0DF2EC3F18E846EEA5C13A6F162AA10F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2">
    <w:name w:val="A37A977CD4FB4B2FA88C49412E085408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2">
    <w:name w:val="3709AFEBA17B492EB05B4E09BAE6EA66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2">
    <w:name w:val="E3ABB90BAAE84307A7E8871DAFBF818F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2">
    <w:name w:val="3EC4928CC6D641399E3FD0AD4CCD5DF9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2">
    <w:name w:val="998C8476121C4EE4A6D1D2FA208AD43C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3">
    <w:name w:val="AE840D2500DB495BBD92623013517E4D1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17">
    <w:name w:val="A35333202F084F87965149F1400E75FE1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7">
    <w:name w:val="0259C08B32374D4D8BFBB6D214FD535A1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8">
    <w:name w:val="58F3952A284B49B8834595206EA204B28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4">
    <w:name w:val="9993D0CA201843FB9633F95CDA36F95C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3">
    <w:name w:val="E4A34078297947BC90C834C180A75317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3">
    <w:name w:val="FB9B338EBC57406D95B578923BA6C0BE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3">
    <w:name w:val="2C2320533AAB452483ECD702A933DCC2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1">
    <w:name w:val="0DF2EC3F18E846EEA5C13A6F162AA10F1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3">
    <w:name w:val="A37A977CD4FB4B2FA88C49412E085408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3">
    <w:name w:val="3709AFEBA17B492EB05B4E09BAE6EA66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3">
    <w:name w:val="E3ABB90BAAE84307A7E8871DAFBF818F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3">
    <w:name w:val="3EC4928CC6D641399E3FD0AD4CCD5DF9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3">
    <w:name w:val="998C8476121C4EE4A6D1D2FA208AD43C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8">
    <w:name w:val="A35333202F084F87965149F1400E75FE1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8">
    <w:name w:val="0259C08B32374D4D8BFBB6D214FD535A1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9">
    <w:name w:val="58F3952A284B49B8834595206EA204B2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5">
    <w:name w:val="9993D0CA201843FB9633F95CDA36F95C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4">
    <w:name w:val="E4A34078297947BC90C834C180A75317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4">
    <w:name w:val="FB9B338EBC57406D95B578923BA6C0BE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4">
    <w:name w:val="2C2320533AAB452483ECD702A933DCC2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2">
    <w:name w:val="0DF2EC3F18E846EEA5C13A6F162AA10F1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4">
    <w:name w:val="A37A977CD4FB4B2FA88C49412E085408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4">
    <w:name w:val="3709AFEBA17B492EB05B4E09BAE6EA66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4">
    <w:name w:val="E3ABB90BAAE84307A7E8871DAFBF818F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4">
    <w:name w:val="3EC4928CC6D641399E3FD0AD4CCD5DF9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4">
    <w:name w:val="998C8476121C4EE4A6D1D2FA208AD43C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4">
    <w:name w:val="AE840D2500DB495BBD92623013517E4D1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19">
    <w:name w:val="A35333202F084F87965149F1400E75FE1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9">
    <w:name w:val="0259C08B32374D4D8BFBB6D214FD535A1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0">
    <w:name w:val="58F3952A284B49B8834595206EA204B21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6">
    <w:name w:val="9993D0CA201843FB9633F95CDA36F95C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5">
    <w:name w:val="E4A34078297947BC90C834C180A75317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5">
    <w:name w:val="FB9B338EBC57406D95B578923BA6C0BE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5">
    <w:name w:val="2C2320533AAB452483ECD702A933DCC2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3">
    <w:name w:val="0DF2EC3F18E846EEA5C13A6F162AA10F1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5">
    <w:name w:val="A37A977CD4FB4B2FA88C49412E085408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5">
    <w:name w:val="3709AFEBA17B492EB05B4E09BAE6EA66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5">
    <w:name w:val="E3ABB90BAAE84307A7E8871DAFBF818F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5">
    <w:name w:val="3EC4928CC6D641399E3FD0AD4CCD5DF9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5">
    <w:name w:val="998C8476121C4EE4A6D1D2FA208AD43C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5">
    <w:name w:val="AE840D2500DB495BBD92623013517E4D1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0">
    <w:name w:val="A35333202F084F87965149F1400E75FE2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0">
    <w:name w:val="0259C08B32374D4D8BFBB6D214FD535A2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1">
    <w:name w:val="58F3952A284B49B8834595206EA204B21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7">
    <w:name w:val="9993D0CA201843FB9633F95CDA36F95C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6">
    <w:name w:val="E4A34078297947BC90C834C180A75317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6">
    <w:name w:val="FB9B338EBC57406D95B578923BA6C0BE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6">
    <w:name w:val="2C2320533AAB452483ECD702A933DCC2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4">
    <w:name w:val="0DF2EC3F18E846EEA5C13A6F162AA10F1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6">
    <w:name w:val="A37A977CD4FB4B2FA88C49412E085408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6">
    <w:name w:val="3709AFEBA17B492EB05B4E09BAE6EA66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6">
    <w:name w:val="E3ABB90BAAE84307A7E8871DAFBF818F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6">
    <w:name w:val="3EC4928CC6D641399E3FD0AD4CCD5DF9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6">
    <w:name w:val="998C8476121C4EE4A6D1D2FA208AD43C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6">
    <w:name w:val="AE840D2500DB495BBD92623013517E4D1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1">
    <w:name w:val="A35333202F084F87965149F1400E75FE2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1">
    <w:name w:val="0259C08B32374D4D8BFBB6D214FD535A2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2">
    <w:name w:val="58F3952A284B49B8834595206EA204B21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8">
    <w:name w:val="9993D0CA201843FB9633F95CDA36F95C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7">
    <w:name w:val="E4A34078297947BC90C834C180A75317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7">
    <w:name w:val="FB9B338EBC57406D95B578923BA6C0BE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7">
    <w:name w:val="2C2320533AAB452483ECD702A933DCC2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5">
    <w:name w:val="0DF2EC3F18E846EEA5C13A6F162AA10F1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7">
    <w:name w:val="A37A977CD4FB4B2FA88C49412E085408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7">
    <w:name w:val="3709AFEBA17B492EB05B4E09BAE6EA66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7">
    <w:name w:val="E3ABB90BAAE84307A7E8871DAFBF818F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7">
    <w:name w:val="3EC4928CC6D641399E3FD0AD4CCD5DF9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7">
    <w:name w:val="998C8476121C4EE4A6D1D2FA208AD43C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7">
    <w:name w:val="AE840D2500DB495BBD92623013517E4D1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2">
    <w:name w:val="A35333202F084F87965149F1400E75FE2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2">
    <w:name w:val="0259C08B32374D4D8BFBB6D214FD535A2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3">
    <w:name w:val="58F3952A284B49B8834595206EA204B21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9">
    <w:name w:val="9993D0CA201843FB9633F95CDA36F95C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8">
    <w:name w:val="E4A34078297947BC90C834C180A75317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8">
    <w:name w:val="FB9B338EBC57406D95B578923BA6C0BE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8">
    <w:name w:val="2C2320533AAB452483ECD702A933DCC2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6">
    <w:name w:val="0DF2EC3F18E846EEA5C13A6F162AA10F1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8">
    <w:name w:val="A37A977CD4FB4B2FA88C49412E085408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8">
    <w:name w:val="3709AFEBA17B492EB05B4E09BAE6EA66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8">
    <w:name w:val="E3ABB90BAAE84307A7E8871DAFBF818F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8">
    <w:name w:val="3EC4928CC6D641399E3FD0AD4CCD5DF9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8">
    <w:name w:val="998C8476121C4EE4A6D1D2FA208AD43C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8">
    <w:name w:val="AE840D2500DB495BBD92623013517E4D1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3">
    <w:name w:val="A35333202F084F87965149F1400E75FE2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3">
    <w:name w:val="0259C08B32374D4D8BFBB6D214FD535A2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4">
    <w:name w:val="58F3952A284B49B8834595206EA204B21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10">
    <w:name w:val="9993D0CA201843FB9633F95CDA36F95C1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9">
    <w:name w:val="E4A34078297947BC90C834C180A75317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9">
    <w:name w:val="FB9B338EBC57406D95B578923BA6C0BE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9">
    <w:name w:val="2C2320533AAB452483ECD702A933DCC2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7">
    <w:name w:val="0DF2EC3F18E846EEA5C13A6F162AA10F1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9">
    <w:name w:val="A37A977CD4FB4B2FA88C49412E085408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9">
    <w:name w:val="3709AFEBA17B492EB05B4E09BAE6EA66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9">
    <w:name w:val="E3ABB90BAAE84307A7E8871DAFBF818F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9">
    <w:name w:val="3EC4928CC6D641399E3FD0AD4CCD5DF9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9">
    <w:name w:val="998C8476121C4EE4A6D1D2FA208AD43C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9">
    <w:name w:val="AE840D2500DB495BBD92623013517E4D1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4">
    <w:name w:val="A35333202F084F87965149F1400E75FE2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4">
    <w:name w:val="0259C08B32374D4D8BFBB6D214FD535A2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5">
    <w:name w:val="58F3952A284B49B8834595206EA204B21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11">
    <w:name w:val="9993D0CA201843FB9633F95CDA36F95C1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0">
    <w:name w:val="E4A34078297947BC90C834C180A75317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0">
    <w:name w:val="FB9B338EBC57406D95B578923BA6C0BE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0">
    <w:name w:val="2C2320533AAB452483ECD702A933DCC2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8">
    <w:name w:val="0DF2EC3F18E846EEA5C13A6F162AA10F1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0">
    <w:name w:val="A37A977CD4FB4B2FA88C49412E085408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0">
    <w:name w:val="3709AFEBA17B492EB05B4E09BAE6EA66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0">
    <w:name w:val="E3ABB90BAAE84307A7E8871DAFBF818F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0">
    <w:name w:val="3EC4928CC6D641399E3FD0AD4CCD5DF9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0">
    <w:name w:val="998C8476121C4EE4A6D1D2FA208AD43C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0">
    <w:name w:val="AE840D2500DB495BBD92623013517E4D2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5">
    <w:name w:val="A35333202F084F87965149F1400E75FE2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5">
    <w:name w:val="0259C08B32374D4D8BFBB6D214FD535A2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6">
    <w:name w:val="58F3952A284B49B8834595206EA204B21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1">
    <w:name w:val="E4A34078297947BC90C834C180A75317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1">
    <w:name w:val="FB9B338EBC57406D95B578923BA6C0BE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1">
    <w:name w:val="2C2320533AAB452483ECD702A933DCC2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9">
    <w:name w:val="0DF2EC3F18E846EEA5C13A6F162AA10F1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1">
    <w:name w:val="A37A977CD4FB4B2FA88C49412E085408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1">
    <w:name w:val="3709AFEBA17B492EB05B4E09BAE6EA66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1">
    <w:name w:val="E3ABB90BAAE84307A7E8871DAFBF818F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1">
    <w:name w:val="3EC4928CC6D641399E3FD0AD4CCD5DF9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1">
    <w:name w:val="998C8476121C4EE4A6D1D2FA208AD43C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1">
    <w:name w:val="AE840D2500DB495BBD92623013517E4D2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6">
    <w:name w:val="A35333202F084F87965149F1400E75FE2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6">
    <w:name w:val="0259C08B32374D4D8BFBB6D214FD535A2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7">
    <w:name w:val="58F3952A284B49B8834595206EA204B21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11807107E7843158C9702F6F6FB547A">
    <w:name w:val="411807107E7843158C9702F6F6FB547A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2">
    <w:name w:val="E4A34078297947BC90C834C180A75317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2">
    <w:name w:val="FB9B338EBC57406D95B578923BA6C0BE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2">
    <w:name w:val="2C2320533AAB452483ECD702A933DCC2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0">
    <w:name w:val="0DF2EC3F18E846EEA5C13A6F162AA10F2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2">
    <w:name w:val="A37A977CD4FB4B2FA88C49412E085408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2">
    <w:name w:val="3709AFEBA17B492EB05B4E09BAE6EA66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2">
    <w:name w:val="E3ABB90BAAE84307A7E8871DAFBF818F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2">
    <w:name w:val="3EC4928CC6D641399E3FD0AD4CCD5DF9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2">
    <w:name w:val="998C8476121C4EE4A6D1D2FA208AD43C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2">
    <w:name w:val="AE840D2500DB495BBD92623013517E4D2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7">
    <w:name w:val="A35333202F084F87965149F1400E75FE2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7">
    <w:name w:val="0259C08B32374D4D8BFBB6D214FD535A2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8">
    <w:name w:val="58F3952A284B49B8834595206EA204B21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3">
    <w:name w:val="E4A34078297947BC90C834C180A75317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3">
    <w:name w:val="FB9B338EBC57406D95B578923BA6C0BE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3">
    <w:name w:val="2C2320533AAB452483ECD702A933DCC2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1">
    <w:name w:val="0DF2EC3F18E846EEA5C13A6F162AA10F2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3">
    <w:name w:val="A37A977CD4FB4B2FA88C49412E085408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3">
    <w:name w:val="3709AFEBA17B492EB05B4E09BAE6EA66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3">
    <w:name w:val="E3ABB90BAAE84307A7E8871DAFBF818F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3">
    <w:name w:val="3EC4928CC6D641399E3FD0AD4CCD5DF9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3">
    <w:name w:val="998C8476121C4EE4A6D1D2FA208AD43C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3">
    <w:name w:val="AE840D2500DB495BBD92623013517E4D2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8">
    <w:name w:val="A35333202F084F87965149F1400E75FE2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8">
    <w:name w:val="0259C08B32374D4D8BFBB6D214FD535A2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9">
    <w:name w:val="58F3952A284B49B8834595206EA204B21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4">
    <w:name w:val="E4A34078297947BC90C834C180A75317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4">
    <w:name w:val="FB9B338EBC57406D95B578923BA6C0BE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4">
    <w:name w:val="2C2320533AAB452483ECD702A933DCC2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2">
    <w:name w:val="0DF2EC3F18E846EEA5C13A6F162AA10F2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4">
    <w:name w:val="A37A977CD4FB4B2FA88C49412E085408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4">
    <w:name w:val="3709AFEBA17B492EB05B4E09BAE6EA66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4">
    <w:name w:val="E3ABB90BAAE84307A7E8871DAFBF818F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4">
    <w:name w:val="3EC4928CC6D641399E3FD0AD4CCD5DF9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4">
    <w:name w:val="998C8476121C4EE4A6D1D2FA208AD43C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4">
    <w:name w:val="AE840D2500DB495BBD92623013517E4D2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9">
    <w:name w:val="A35333202F084F87965149F1400E75FE2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9">
    <w:name w:val="0259C08B32374D4D8BFBB6D214FD535A2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20">
    <w:name w:val="58F3952A284B49B8834595206EA204B22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5">
    <w:name w:val="E4A34078297947BC90C834C180A75317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5">
    <w:name w:val="FB9B338EBC57406D95B578923BA6C0BE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5">
    <w:name w:val="2C2320533AAB452483ECD702A933DCC2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3">
    <w:name w:val="0DF2EC3F18E846EEA5C13A6F162AA10F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5">
    <w:name w:val="A37A977CD4FB4B2FA88C49412E085408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5">
    <w:name w:val="3709AFEBA17B492EB05B4E09BAE6EA66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5">
    <w:name w:val="E3ABB90BAAE84307A7E8871DAFBF818F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5">
    <w:name w:val="3EC4928CC6D641399E3FD0AD4CCD5DF9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5">
    <w:name w:val="998C8476121C4EE4A6D1D2FA208AD43C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5">
    <w:name w:val="AE840D2500DB495BBD92623013517E4D2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0">
    <w:name w:val="A35333202F084F87965149F1400E75FE3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0">
    <w:name w:val="0259C08B32374D4D8BFBB6D214FD535A3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6">
    <w:name w:val="E4A34078297947BC90C834C180A75317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6">
    <w:name w:val="FB9B338EBC57406D95B578923BA6C0BE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6">
    <w:name w:val="2C2320533AAB452483ECD702A933DCC2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4">
    <w:name w:val="0DF2EC3F18E846EEA5C13A6F162AA10F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6">
    <w:name w:val="A37A977CD4FB4B2FA88C49412E085408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6">
    <w:name w:val="3709AFEBA17B492EB05B4E09BAE6EA66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6">
    <w:name w:val="E3ABB90BAAE84307A7E8871DAFBF818F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6">
    <w:name w:val="3EC4928CC6D641399E3FD0AD4CCD5DF9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6">
    <w:name w:val="998C8476121C4EE4A6D1D2FA208AD43C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6">
    <w:name w:val="AE840D2500DB495BBD92623013517E4D2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1">
    <w:name w:val="A35333202F084F87965149F1400E75FE3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1">
    <w:name w:val="0259C08B32374D4D8BFBB6D214FD535A3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7">
    <w:name w:val="E4A34078297947BC90C834C180A75317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7">
    <w:name w:val="FB9B338EBC57406D95B578923BA6C0BE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7">
    <w:name w:val="2C2320533AAB452483ECD702A933DCC2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5">
    <w:name w:val="0DF2EC3F18E846EEA5C13A6F162AA10F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7">
    <w:name w:val="A37A977CD4FB4B2FA88C49412E085408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7">
    <w:name w:val="3709AFEBA17B492EB05B4E09BAE6EA66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7">
    <w:name w:val="E3ABB90BAAE84307A7E8871DAFBF818F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7">
    <w:name w:val="3EC4928CC6D641399E3FD0AD4CCD5DF9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7">
    <w:name w:val="998C8476121C4EE4A6D1D2FA208AD43C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7">
    <w:name w:val="AE840D2500DB495BBD92623013517E4D2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2">
    <w:name w:val="A35333202F084F87965149F1400E75FE3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2">
    <w:name w:val="0259C08B32374D4D8BFBB6D214FD535A3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8">
    <w:name w:val="E4A34078297947BC90C834C180A75317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8">
    <w:name w:val="FB9B338EBC57406D95B578923BA6C0BE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8">
    <w:name w:val="2C2320533AAB452483ECD702A933DCC2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6">
    <w:name w:val="0DF2EC3F18E846EEA5C13A6F162AA10F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8">
    <w:name w:val="A37A977CD4FB4B2FA88C49412E085408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8">
    <w:name w:val="3709AFEBA17B492EB05B4E09BAE6EA66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8">
    <w:name w:val="E3ABB90BAAE84307A7E8871DAFBF818F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8">
    <w:name w:val="3EC4928CC6D641399E3FD0AD4CCD5DF9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8">
    <w:name w:val="998C8476121C4EE4A6D1D2FA208AD43C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8">
    <w:name w:val="AE840D2500DB495BBD92623013517E4D2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3">
    <w:name w:val="A35333202F084F87965149F1400E75FE3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3">
    <w:name w:val="0259C08B32374D4D8BFBB6D214FD535A3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9">
    <w:name w:val="E4A34078297947BC90C834C180A75317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9">
    <w:name w:val="FB9B338EBC57406D95B578923BA6C0BE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9">
    <w:name w:val="2C2320533AAB452483ECD702A933DCC2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7">
    <w:name w:val="0DF2EC3F18E846EEA5C13A6F162AA10F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9">
    <w:name w:val="A37A977CD4FB4B2FA88C49412E085408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9">
    <w:name w:val="3709AFEBA17B492EB05B4E09BAE6EA66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9">
    <w:name w:val="E3ABB90BAAE84307A7E8871DAFBF818F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9">
    <w:name w:val="3EC4928CC6D641399E3FD0AD4CCD5DF9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9">
    <w:name w:val="998C8476121C4EE4A6D1D2FA208AD43C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9">
    <w:name w:val="AE840D2500DB495BBD92623013517E4D2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4">
    <w:name w:val="A35333202F084F87965149F1400E75FE3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4">
    <w:name w:val="0259C08B32374D4D8BFBB6D214FD535A3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0">
    <w:name w:val="E4A34078297947BC90C834C180A75317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0">
    <w:name w:val="FB9B338EBC57406D95B578923BA6C0BE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0">
    <w:name w:val="2C2320533AAB452483ECD702A933DCC2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8">
    <w:name w:val="0DF2EC3F18E846EEA5C13A6F162AA10F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0">
    <w:name w:val="A37A977CD4FB4B2FA88C49412E085408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0">
    <w:name w:val="3709AFEBA17B492EB05B4E09BAE6EA66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0">
    <w:name w:val="E3ABB90BAAE84307A7E8871DAFBF818F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0">
    <w:name w:val="3EC4928CC6D641399E3FD0AD4CCD5DF9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0">
    <w:name w:val="998C8476121C4EE4A6D1D2FA208AD43C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0">
    <w:name w:val="AE840D2500DB495BBD92623013517E4D3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5">
    <w:name w:val="A35333202F084F87965149F1400E75FE3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5">
    <w:name w:val="0259C08B32374D4D8BFBB6D214FD535A3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">
    <w:name w:val="0FE2A02DA39445E7B6FB5CEE7099A21E"/>
    <w:rsid w:val="00C24C2F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1">
    <w:name w:val="E4A34078297947BC90C834C180A75317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1">
    <w:name w:val="FB9B338EBC57406D95B578923BA6C0BE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1">
    <w:name w:val="2C2320533AAB452483ECD702A933DCC2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9">
    <w:name w:val="0DF2EC3F18E846EEA5C13A6F162AA10F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1">
    <w:name w:val="A37A977CD4FB4B2FA88C49412E085408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1">
    <w:name w:val="3709AFEBA17B492EB05B4E09BAE6EA66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1">
    <w:name w:val="E3ABB90BAAE84307A7E8871DAFBF818F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1">
    <w:name w:val="3EC4928CC6D641399E3FD0AD4CCD5DF9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1">
    <w:name w:val="998C8476121C4EE4A6D1D2FA208AD43C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1">
    <w:name w:val="AE840D2500DB495BBD92623013517E4D3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6">
    <w:name w:val="A35333202F084F87965149F1400E75FE3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6">
    <w:name w:val="0259C08B32374D4D8BFBB6D214FD535A3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">
    <w:name w:val="0FE2A02DA39445E7B6FB5CEE7099A21E1"/>
    <w:rsid w:val="00C24C2F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2">
    <w:name w:val="E4A34078297947BC90C834C180A75317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2">
    <w:name w:val="FB9B338EBC57406D95B578923BA6C0BE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2">
    <w:name w:val="2C2320533AAB452483ECD702A933DCC2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0">
    <w:name w:val="0DF2EC3F18E846EEA5C13A6F162AA10F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2">
    <w:name w:val="A37A977CD4FB4B2FA88C49412E085408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2">
    <w:name w:val="3709AFEBA17B492EB05B4E09BAE6EA66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2">
    <w:name w:val="E3ABB90BAAE84307A7E8871DAFBF818F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2">
    <w:name w:val="3EC4928CC6D641399E3FD0AD4CCD5DF9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2">
    <w:name w:val="998C8476121C4EE4A6D1D2FA208AD43C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2">
    <w:name w:val="AE840D2500DB495BBD92623013517E4D3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7">
    <w:name w:val="A35333202F084F87965149F1400E75FE3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7">
    <w:name w:val="0259C08B32374D4D8BFBB6D214FD535A3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">
    <w:name w:val="0FE2A02DA39445E7B6FB5CEE7099A21E2"/>
    <w:rsid w:val="00C24C2F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">
    <w:name w:val="23BB2239E4D74473B5ED429FB3D586C4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3">
    <w:name w:val="E4A34078297947BC90C834C180A75317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3">
    <w:name w:val="FB9B338EBC57406D95B578923BA6C0BE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3">
    <w:name w:val="2C2320533AAB452483ECD702A933DCC2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1">
    <w:name w:val="0DF2EC3F18E846EEA5C13A6F162AA10F3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3">
    <w:name w:val="A37A977CD4FB4B2FA88C49412E085408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3">
    <w:name w:val="3709AFEBA17B492EB05B4E09BAE6EA66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3">
    <w:name w:val="E3ABB90BAAE84307A7E8871DAFBF818F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3">
    <w:name w:val="3EC4928CC6D641399E3FD0AD4CCD5DF9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3">
    <w:name w:val="998C8476121C4EE4A6D1D2FA208AD43C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3">
    <w:name w:val="AE840D2500DB495BBD92623013517E4D33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8">
    <w:name w:val="A35333202F084F87965149F1400E75FE38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8">
    <w:name w:val="0259C08B32374D4D8BFBB6D214FD535A38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">
    <w:name w:val="0FE2A02DA39445E7B6FB5CEE7099A21E3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4">
    <w:name w:val="E4A34078297947BC90C834C180A75317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4">
    <w:name w:val="FB9B338EBC57406D95B578923BA6C0BE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4">
    <w:name w:val="2C2320533AAB452483ECD702A933DCC2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2">
    <w:name w:val="0DF2EC3F18E846EEA5C13A6F162AA10F3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4">
    <w:name w:val="A37A977CD4FB4B2FA88C49412E085408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4">
    <w:name w:val="3709AFEBA17B492EB05B4E09BAE6EA66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4">
    <w:name w:val="E3ABB90BAAE84307A7E8871DAFBF818F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4">
    <w:name w:val="3EC4928CC6D641399E3FD0AD4CCD5DF9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4">
    <w:name w:val="998C8476121C4EE4A6D1D2FA208AD43C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4">
    <w:name w:val="AE840D2500DB495BBD92623013517E4D34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9">
    <w:name w:val="A35333202F084F87965149F1400E75FE39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9">
    <w:name w:val="0259C08B32374D4D8BFBB6D214FD535A39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4">
    <w:name w:val="0FE2A02DA39445E7B6FB5CEE7099A21E4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5">
    <w:name w:val="E4A34078297947BC90C834C180A75317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5">
    <w:name w:val="FB9B338EBC57406D95B578923BA6C0BE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5">
    <w:name w:val="2C2320533AAB452483ECD702A933DCC2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3">
    <w:name w:val="0DF2EC3F18E846EEA5C13A6F162AA10F3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5">
    <w:name w:val="A37A977CD4FB4B2FA88C49412E085408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5">
    <w:name w:val="3709AFEBA17B492EB05B4E09BAE6EA66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5">
    <w:name w:val="E3ABB90BAAE84307A7E8871DAFBF818F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5">
    <w:name w:val="3EC4928CC6D641399E3FD0AD4CCD5DF9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5">
    <w:name w:val="998C8476121C4EE4A6D1D2FA208AD43C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5">
    <w:name w:val="AE840D2500DB495BBD92623013517E4D35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0">
    <w:name w:val="A35333202F084F87965149F1400E75FE40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0">
    <w:name w:val="0259C08B32374D4D8BFBB6D214FD535A40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5">
    <w:name w:val="0FE2A02DA39445E7B6FB5CEE7099A21E5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6">
    <w:name w:val="E4A34078297947BC90C834C180A75317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6">
    <w:name w:val="FB9B338EBC57406D95B578923BA6C0BE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6">
    <w:name w:val="2C2320533AAB452483ECD702A933DCC2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4">
    <w:name w:val="0DF2EC3F18E846EEA5C13A6F162AA10F3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6">
    <w:name w:val="A37A977CD4FB4B2FA88C49412E085408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6">
    <w:name w:val="3709AFEBA17B492EB05B4E09BAE6EA66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6">
    <w:name w:val="E3ABB90BAAE84307A7E8871DAFBF818F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6">
    <w:name w:val="3EC4928CC6D641399E3FD0AD4CCD5DF9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6">
    <w:name w:val="998C8476121C4EE4A6D1D2FA208AD43C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6">
    <w:name w:val="AE840D2500DB495BBD92623013517E4D36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1">
    <w:name w:val="A35333202F084F87965149F1400E75FE41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1">
    <w:name w:val="0259C08B32374D4D8BFBB6D214FD535A41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6">
    <w:name w:val="0FE2A02DA39445E7B6FB5CEE7099A21E6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7">
    <w:name w:val="E4A34078297947BC90C834C180A75317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7">
    <w:name w:val="FB9B338EBC57406D95B578923BA6C0BE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7">
    <w:name w:val="2C2320533AAB452483ECD702A933DCC2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5">
    <w:name w:val="0DF2EC3F18E846EEA5C13A6F162AA10F3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7">
    <w:name w:val="A37A977CD4FB4B2FA88C49412E085408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7">
    <w:name w:val="3709AFEBA17B492EB05B4E09BAE6EA66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7">
    <w:name w:val="E3ABB90BAAE84307A7E8871DAFBF818F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7">
    <w:name w:val="3EC4928CC6D641399E3FD0AD4CCD5DF9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7">
    <w:name w:val="998C8476121C4EE4A6D1D2FA208AD43C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7">
    <w:name w:val="AE840D2500DB495BBD92623013517E4D37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2">
    <w:name w:val="A35333202F084F87965149F1400E75FE42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2">
    <w:name w:val="0259C08B32374D4D8BFBB6D214FD535A42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7">
    <w:name w:val="0FE2A02DA39445E7B6FB5CEE7099A21E7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8">
    <w:name w:val="E4A34078297947BC90C834C180A75317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8">
    <w:name w:val="FB9B338EBC57406D95B578923BA6C0BE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8">
    <w:name w:val="2C2320533AAB452483ECD702A933DCC2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6">
    <w:name w:val="0DF2EC3F18E846EEA5C13A6F162AA10F3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8">
    <w:name w:val="A37A977CD4FB4B2FA88C49412E085408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8">
    <w:name w:val="3709AFEBA17B492EB05B4E09BAE6EA66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8">
    <w:name w:val="E3ABB90BAAE84307A7E8871DAFBF818F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8">
    <w:name w:val="3EC4928CC6D641399E3FD0AD4CCD5DF9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8">
    <w:name w:val="998C8476121C4EE4A6D1D2FA208AD43C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8">
    <w:name w:val="AE840D2500DB495BBD92623013517E4D38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3">
    <w:name w:val="A35333202F084F87965149F1400E75FE43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3">
    <w:name w:val="0259C08B32374D4D8BFBB6D214FD535A43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8">
    <w:name w:val="0FE2A02DA39445E7B6FB5CEE7099A21E8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9">
    <w:name w:val="E4A34078297947BC90C834C180A75317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9">
    <w:name w:val="FB9B338EBC57406D95B578923BA6C0BE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9">
    <w:name w:val="2C2320533AAB452483ECD702A933DCC2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7">
    <w:name w:val="0DF2EC3F18E846EEA5C13A6F162AA10F3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9">
    <w:name w:val="A37A977CD4FB4B2FA88C49412E085408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9">
    <w:name w:val="3709AFEBA17B492EB05B4E09BAE6EA66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9">
    <w:name w:val="E3ABB90BAAE84307A7E8871DAFBF818F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9">
    <w:name w:val="3EC4928CC6D641399E3FD0AD4CCD5DF9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9">
    <w:name w:val="998C8476121C4EE4A6D1D2FA208AD43C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9">
    <w:name w:val="AE840D2500DB495BBD92623013517E4D39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4">
    <w:name w:val="A35333202F084F87965149F1400E75FE44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4">
    <w:name w:val="0259C08B32374D4D8BFBB6D214FD535A44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9">
    <w:name w:val="0FE2A02DA39445E7B6FB5CEE7099A21E9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character" w:styleId="Hypertextovodkaz">
    <w:name w:val="Hyperlink"/>
    <w:basedOn w:val="Standardnpsmoodstavce"/>
    <w:uiPriority w:val="99"/>
    <w:rsid w:val="00770737"/>
    <w:rPr>
      <w:color w:val="008576"/>
      <w:u w:val="single"/>
    </w:rPr>
  </w:style>
  <w:style w:type="paragraph" w:customStyle="1" w:styleId="23BB2239E4D74473B5ED429FB3D586C41">
    <w:name w:val="23BB2239E4D74473B5ED429FB3D586C41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0">
    <w:name w:val="E4A34078297947BC90C834C180A75317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0">
    <w:name w:val="FB9B338EBC57406D95B578923BA6C0BE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0">
    <w:name w:val="2C2320533AAB452483ECD702A933DCC2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8">
    <w:name w:val="0DF2EC3F18E846EEA5C13A6F162AA10F3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0">
    <w:name w:val="A37A977CD4FB4B2FA88C49412E085408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0">
    <w:name w:val="3709AFEBA17B492EB05B4E09BAE6EA66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0">
    <w:name w:val="E3ABB90BAAE84307A7E8871DAFBF818F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0">
    <w:name w:val="3EC4928CC6D641399E3FD0AD4CCD5DF9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0">
    <w:name w:val="998C8476121C4EE4A6D1D2FA208AD43C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0">
    <w:name w:val="AE840D2500DB495BBD92623013517E4D40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5">
    <w:name w:val="A35333202F084F87965149F1400E75FE45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5">
    <w:name w:val="0259C08B32374D4D8BFBB6D214FD535A45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0">
    <w:name w:val="0FE2A02DA39445E7B6FB5CEE7099A21E10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">
    <w:name w:val="23BB2239E4D74473B5ED429FB3D586C42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1">
    <w:name w:val="E4A34078297947BC90C834C180A75317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1">
    <w:name w:val="FB9B338EBC57406D95B578923BA6C0BE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1">
    <w:name w:val="2C2320533AAB452483ECD702A933DCC2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9">
    <w:name w:val="0DF2EC3F18E846EEA5C13A6F162AA10F3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1">
    <w:name w:val="A37A977CD4FB4B2FA88C49412E085408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1">
    <w:name w:val="3709AFEBA17B492EB05B4E09BAE6EA66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1">
    <w:name w:val="E3ABB90BAAE84307A7E8871DAFBF818F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1">
    <w:name w:val="3EC4928CC6D641399E3FD0AD4CCD5DF9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1">
    <w:name w:val="998C8476121C4EE4A6D1D2FA208AD43C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1">
    <w:name w:val="AE840D2500DB495BBD92623013517E4D41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6">
    <w:name w:val="A35333202F084F87965149F1400E75FE46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6">
    <w:name w:val="0259C08B32374D4D8BFBB6D214FD535A46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1">
    <w:name w:val="0FE2A02DA39445E7B6FB5CEE7099A21E11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3">
    <w:name w:val="23BB2239E4D74473B5ED429FB3D586C43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2">
    <w:name w:val="E4A34078297947BC90C834C180A75317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2">
    <w:name w:val="FB9B338EBC57406D95B578923BA6C0BE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2">
    <w:name w:val="2C2320533AAB452483ECD702A933DCC2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0">
    <w:name w:val="0DF2EC3F18E846EEA5C13A6F162AA10F4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2">
    <w:name w:val="A37A977CD4FB4B2FA88C49412E085408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2">
    <w:name w:val="3709AFEBA17B492EB05B4E09BAE6EA66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2">
    <w:name w:val="E3ABB90BAAE84307A7E8871DAFBF818F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2">
    <w:name w:val="3EC4928CC6D641399E3FD0AD4CCD5DF9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2">
    <w:name w:val="998C8476121C4EE4A6D1D2FA208AD43C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2">
    <w:name w:val="AE840D2500DB495BBD92623013517E4D42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7">
    <w:name w:val="A35333202F084F87965149F1400E75FE47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7">
    <w:name w:val="0259C08B32374D4D8BFBB6D214FD535A47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2">
    <w:name w:val="0FE2A02DA39445E7B6FB5CEE7099A21E12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">
    <w:name w:val="4C50B069D1A84A41B1876CF6F0470511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4">
    <w:name w:val="23BB2239E4D74473B5ED429FB3D586C44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3">
    <w:name w:val="E4A34078297947BC90C834C180A75317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3">
    <w:name w:val="FB9B338EBC57406D95B578923BA6C0BE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3">
    <w:name w:val="2C2320533AAB452483ECD702A933DCC2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1">
    <w:name w:val="0DF2EC3F18E846EEA5C13A6F162AA10F4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3">
    <w:name w:val="A37A977CD4FB4B2FA88C49412E085408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3">
    <w:name w:val="3709AFEBA17B492EB05B4E09BAE6EA66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3">
    <w:name w:val="E3ABB90BAAE84307A7E8871DAFBF818F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3">
    <w:name w:val="3EC4928CC6D641399E3FD0AD4CCD5DF9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3">
    <w:name w:val="998C8476121C4EE4A6D1D2FA208AD43C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3">
    <w:name w:val="AE840D2500DB495BBD92623013517E4D43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8">
    <w:name w:val="A35333202F084F87965149F1400E75FE48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8">
    <w:name w:val="0259C08B32374D4D8BFBB6D214FD535A48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3">
    <w:name w:val="0FE2A02DA39445E7B6FB5CEE7099A21E13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">
    <w:name w:val="4C50B069D1A84A41B1876CF6F04705111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5">
    <w:name w:val="23BB2239E4D74473B5ED429FB3D586C45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4">
    <w:name w:val="E4A34078297947BC90C834C180A75317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4">
    <w:name w:val="FB9B338EBC57406D95B578923BA6C0BE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4">
    <w:name w:val="2C2320533AAB452483ECD702A933DCC2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2">
    <w:name w:val="0DF2EC3F18E846EEA5C13A6F162AA10F42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4">
    <w:name w:val="A37A977CD4FB4B2FA88C49412E085408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4">
    <w:name w:val="3709AFEBA17B492EB05B4E09BAE6EA66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4">
    <w:name w:val="E3ABB90BAAE84307A7E8871DAFBF818F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4">
    <w:name w:val="3EC4928CC6D641399E3FD0AD4CCD5DF9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4">
    <w:name w:val="998C8476121C4EE4A6D1D2FA208AD43C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4">
    <w:name w:val="AE840D2500DB495BBD92623013517E4D44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9">
    <w:name w:val="A35333202F084F87965149F1400E75FE49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9">
    <w:name w:val="0259C08B32374D4D8BFBB6D214FD535A49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4">
    <w:name w:val="0FE2A02DA39445E7B6FB5CEE7099A21E14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2">
    <w:name w:val="4C50B069D1A84A41B1876CF6F04705112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6">
    <w:name w:val="23BB2239E4D74473B5ED429FB3D586C46"/>
    <w:rsid w:val="007707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5">
    <w:name w:val="E4A34078297947BC90C834C180A75317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5">
    <w:name w:val="FB9B338EBC57406D95B578923BA6C0BE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5">
    <w:name w:val="2C2320533AAB452483ECD702A933DCC2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3">
    <w:name w:val="0DF2EC3F18E846EEA5C13A6F162AA10F43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5">
    <w:name w:val="A37A977CD4FB4B2FA88C49412E085408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5">
    <w:name w:val="3709AFEBA17B492EB05B4E09BAE6EA66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5">
    <w:name w:val="E3ABB90BAAE84307A7E8871DAFBF818F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5">
    <w:name w:val="3EC4928CC6D641399E3FD0AD4CCD5DF9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5">
    <w:name w:val="998C8476121C4EE4A6D1D2FA208AD43C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5">
    <w:name w:val="AE840D2500DB495BBD92623013517E4D45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0">
    <w:name w:val="A35333202F084F87965149F1400E75FE50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0">
    <w:name w:val="0259C08B32374D4D8BFBB6D214FD535A50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5">
    <w:name w:val="0FE2A02DA39445E7B6FB5CEE7099A21E15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3">
    <w:name w:val="4C50B069D1A84A41B1876CF6F04705113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7">
    <w:name w:val="23BB2239E4D74473B5ED429FB3D586C47"/>
    <w:rsid w:val="007707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6">
    <w:name w:val="E4A34078297947BC90C834C180A75317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6">
    <w:name w:val="FB9B338EBC57406D95B578923BA6C0BE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6">
    <w:name w:val="2C2320533AAB452483ECD702A933DCC2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4">
    <w:name w:val="0DF2EC3F18E846EEA5C13A6F162AA10F4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6">
    <w:name w:val="A37A977CD4FB4B2FA88C49412E085408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6">
    <w:name w:val="3709AFEBA17B492EB05B4E09BAE6EA66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6">
    <w:name w:val="E3ABB90BAAE84307A7E8871DAFBF818F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6">
    <w:name w:val="3EC4928CC6D641399E3FD0AD4CCD5DF9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6">
    <w:name w:val="998C8476121C4EE4A6D1D2FA208AD43C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6">
    <w:name w:val="AE840D2500DB495BBD92623013517E4D46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1">
    <w:name w:val="A35333202F084F87965149F1400E75FE51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1">
    <w:name w:val="0259C08B32374D4D8BFBB6D214FD535A51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6">
    <w:name w:val="0FE2A02DA39445E7B6FB5CEE7099A21E16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4">
    <w:name w:val="4C50B069D1A84A41B1876CF6F04705114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8">
    <w:name w:val="23BB2239E4D74473B5ED429FB3D586C48"/>
    <w:rsid w:val="007707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7">
    <w:name w:val="E4A34078297947BC90C834C180A75317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7">
    <w:name w:val="FB9B338EBC57406D95B578923BA6C0BE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7">
    <w:name w:val="2C2320533AAB452483ECD702A933DCC2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5">
    <w:name w:val="0DF2EC3F18E846EEA5C13A6F162AA10F4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7">
    <w:name w:val="A37A977CD4FB4B2FA88C49412E085408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7">
    <w:name w:val="3709AFEBA17B492EB05B4E09BAE6EA66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7">
    <w:name w:val="E3ABB90BAAE84307A7E8871DAFBF818F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7">
    <w:name w:val="3EC4928CC6D641399E3FD0AD4CCD5DF9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7">
    <w:name w:val="998C8476121C4EE4A6D1D2FA208AD43C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7">
    <w:name w:val="AE840D2500DB495BBD92623013517E4D47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2">
    <w:name w:val="A35333202F084F87965149F1400E75FE52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2">
    <w:name w:val="0259C08B32374D4D8BFBB6D214FD535A52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7">
    <w:name w:val="0FE2A02DA39445E7B6FB5CEE7099A21E17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5">
    <w:name w:val="4C50B069D1A84A41B1876CF6F04705115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9">
    <w:name w:val="23BB2239E4D74473B5ED429FB3D586C49"/>
    <w:rsid w:val="007707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8">
    <w:name w:val="E4A34078297947BC90C834C180A75317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8">
    <w:name w:val="FB9B338EBC57406D95B578923BA6C0BE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8">
    <w:name w:val="2C2320533AAB452483ECD702A933DCC2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6">
    <w:name w:val="0DF2EC3F18E846EEA5C13A6F162AA10F4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8">
    <w:name w:val="A37A977CD4FB4B2FA88C49412E085408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8">
    <w:name w:val="3709AFEBA17B492EB05B4E09BAE6EA66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8">
    <w:name w:val="E3ABB90BAAE84307A7E8871DAFBF818F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8">
    <w:name w:val="3EC4928CC6D641399E3FD0AD4CCD5DF9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8">
    <w:name w:val="998C8476121C4EE4A6D1D2FA208AD43C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8">
    <w:name w:val="AE840D2500DB495BBD92623013517E4D48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3">
    <w:name w:val="A35333202F084F87965149F1400E75FE53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3">
    <w:name w:val="0259C08B32374D4D8BFBB6D214FD535A53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8">
    <w:name w:val="0FE2A02DA39445E7B6FB5CEE7099A21E18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6">
    <w:name w:val="4C50B069D1A84A41B1876CF6F04705116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0">
    <w:name w:val="23BB2239E4D74473B5ED429FB3D586C410"/>
    <w:rsid w:val="007707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9">
    <w:name w:val="E4A34078297947BC90C834C180A75317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9">
    <w:name w:val="FB9B338EBC57406D95B578923BA6C0BE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9">
    <w:name w:val="2C2320533AAB452483ECD702A933DCC2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7">
    <w:name w:val="0DF2EC3F18E846EEA5C13A6F162AA10F4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9">
    <w:name w:val="A37A977CD4FB4B2FA88C49412E085408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9">
    <w:name w:val="3709AFEBA17B492EB05B4E09BAE6EA66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9">
    <w:name w:val="E3ABB90BAAE84307A7E8871DAFBF818F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9">
    <w:name w:val="3EC4928CC6D641399E3FD0AD4CCD5DF9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9">
    <w:name w:val="998C8476121C4EE4A6D1D2FA208AD43C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9">
    <w:name w:val="AE840D2500DB495BBD92623013517E4D49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4">
    <w:name w:val="A35333202F084F87965149F1400E75FE54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4">
    <w:name w:val="0259C08B32374D4D8BFBB6D214FD535A54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9">
    <w:name w:val="0FE2A02DA39445E7B6FB5CEE7099A21E19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7">
    <w:name w:val="4C50B069D1A84A41B1876CF6F04705117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1">
    <w:name w:val="23BB2239E4D74473B5ED429FB3D586C411"/>
    <w:rsid w:val="00963AA1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0">
    <w:name w:val="E4A34078297947BC90C834C180A75317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0">
    <w:name w:val="FB9B338EBC57406D95B578923BA6C0BE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0">
    <w:name w:val="2C2320533AAB452483ECD702A933DCC2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8">
    <w:name w:val="0DF2EC3F18E846EEA5C13A6F162AA10F48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0">
    <w:name w:val="A37A977CD4FB4B2FA88C49412E085408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0">
    <w:name w:val="3709AFEBA17B492EB05B4E09BAE6EA66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0">
    <w:name w:val="E3ABB90BAAE84307A7E8871DAFBF818F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0">
    <w:name w:val="3EC4928CC6D641399E3FD0AD4CCD5DF9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0">
    <w:name w:val="998C8476121C4EE4A6D1D2FA208AD43C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0">
    <w:name w:val="AE840D2500DB495BBD92623013517E4D50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5">
    <w:name w:val="A35333202F084F87965149F1400E75FE55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5">
    <w:name w:val="0259C08B32374D4D8BFBB6D214FD535A55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0">
    <w:name w:val="0FE2A02DA39445E7B6FB5CEE7099A21E20"/>
    <w:rsid w:val="00963AA1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8">
    <w:name w:val="4C50B069D1A84A41B1876CF6F04705118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2">
    <w:name w:val="23BB2239E4D74473B5ED429FB3D586C412"/>
    <w:rsid w:val="00963AA1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1">
    <w:name w:val="E4A34078297947BC90C834C180A75317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1">
    <w:name w:val="FB9B338EBC57406D95B578923BA6C0BE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1">
    <w:name w:val="2C2320533AAB452483ECD702A933DCC2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9">
    <w:name w:val="0DF2EC3F18E846EEA5C13A6F162AA10F49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1">
    <w:name w:val="A37A977CD4FB4B2FA88C49412E085408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1">
    <w:name w:val="3709AFEBA17B492EB05B4E09BAE6EA66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1">
    <w:name w:val="E3ABB90BAAE84307A7E8871DAFBF818F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1">
    <w:name w:val="3EC4928CC6D641399E3FD0AD4CCD5DF9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1">
    <w:name w:val="998C8476121C4EE4A6D1D2FA208AD43C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1">
    <w:name w:val="AE840D2500DB495BBD92623013517E4D51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6">
    <w:name w:val="A35333202F084F87965149F1400E75FE56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6">
    <w:name w:val="0259C08B32374D4D8BFBB6D214FD535A56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1">
    <w:name w:val="0FE2A02DA39445E7B6FB5CEE7099A21E21"/>
    <w:rsid w:val="00963AA1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3">
    <w:name w:val="23BB2239E4D74473B5ED429FB3D586C413"/>
    <w:rsid w:val="00111789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2">
    <w:name w:val="E4A34078297947BC90C834C180A7531762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2">
    <w:name w:val="FB9B338EBC57406D95B578923BA6C0BE62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2">
    <w:name w:val="2C2320533AAB452483ECD702A933DCC262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0">
    <w:name w:val="0DF2EC3F18E846EEA5C13A6F162AA10F50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2">
    <w:name w:val="A37A977CD4FB4B2FA88C49412E08540862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2">
    <w:name w:val="3709AFEBA17B492EB05B4E09BAE6EA6662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2">
    <w:name w:val="E3ABB90BAAE84307A7E8871DAFBF818F62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2">
    <w:name w:val="3EC4928CC6D641399E3FD0AD4CCD5DF962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2">
    <w:name w:val="998C8476121C4EE4A6D1D2FA208AD43C62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2">
    <w:name w:val="AE840D2500DB495BBD92623013517E4D52"/>
    <w:rsid w:val="0011178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7">
    <w:name w:val="A35333202F084F87965149F1400E75FE57"/>
    <w:rsid w:val="0011178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7">
    <w:name w:val="0259C08B32374D4D8BFBB6D214FD535A57"/>
    <w:rsid w:val="0011178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2">
    <w:name w:val="0FE2A02DA39445E7B6FB5CEE7099A21E22"/>
    <w:rsid w:val="00111789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4">
    <w:name w:val="23BB2239E4D74473B5ED429FB3D586C414"/>
    <w:rsid w:val="00111789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3">
    <w:name w:val="E4A34078297947BC90C834C180A7531763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3">
    <w:name w:val="FB9B338EBC57406D95B578923BA6C0BE63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3">
    <w:name w:val="2C2320533AAB452483ECD702A933DCC263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1">
    <w:name w:val="0DF2EC3F18E846EEA5C13A6F162AA10F51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3">
    <w:name w:val="A37A977CD4FB4B2FA88C49412E08540863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3">
    <w:name w:val="3709AFEBA17B492EB05B4E09BAE6EA6663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3">
    <w:name w:val="E3ABB90BAAE84307A7E8871DAFBF818F63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3">
    <w:name w:val="3EC4928CC6D641399E3FD0AD4CCD5DF963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3">
    <w:name w:val="998C8476121C4EE4A6D1D2FA208AD43C63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3">
    <w:name w:val="AE840D2500DB495BBD92623013517E4D53"/>
    <w:rsid w:val="0011178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8">
    <w:name w:val="A35333202F084F87965149F1400E75FE58"/>
    <w:rsid w:val="0011178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8">
    <w:name w:val="0259C08B32374D4D8BFBB6D214FD535A58"/>
    <w:rsid w:val="0011178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3">
    <w:name w:val="0FE2A02DA39445E7B6FB5CEE7099A21E23"/>
    <w:rsid w:val="00111789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5">
    <w:name w:val="23BB2239E4D74473B5ED429FB3D586C415"/>
    <w:rsid w:val="00111789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4">
    <w:name w:val="E4A34078297947BC90C834C180A7531764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4">
    <w:name w:val="FB9B338EBC57406D95B578923BA6C0BE64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4">
    <w:name w:val="2C2320533AAB452483ECD702A933DCC264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2">
    <w:name w:val="0DF2EC3F18E846EEA5C13A6F162AA10F52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4">
    <w:name w:val="A37A977CD4FB4B2FA88C49412E08540864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4">
    <w:name w:val="E3ABB90BAAE84307A7E8871DAFBF818F64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4">
    <w:name w:val="3EC4928CC6D641399E3FD0AD4CCD5DF964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4">
    <w:name w:val="998C8476121C4EE4A6D1D2FA208AD43C64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4">
    <w:name w:val="AE840D2500DB495BBD92623013517E4D54"/>
    <w:rsid w:val="0011178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9">
    <w:name w:val="A35333202F084F87965149F1400E75FE59"/>
    <w:rsid w:val="0011178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9">
    <w:name w:val="0259C08B32374D4D8BFBB6D214FD535A59"/>
    <w:rsid w:val="0011178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4">
    <w:name w:val="0FE2A02DA39445E7B6FB5CEE7099A21E24"/>
    <w:rsid w:val="00111789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6">
    <w:name w:val="23BB2239E4D74473B5ED429FB3D586C416"/>
    <w:rsid w:val="00111789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5">
    <w:name w:val="E4A34078297947BC90C834C180A7531765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5">
    <w:name w:val="FB9B338EBC57406D95B578923BA6C0BE65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5">
    <w:name w:val="2C2320533AAB452483ECD702A933DCC265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3">
    <w:name w:val="0DF2EC3F18E846EEA5C13A6F162AA10F53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5">
    <w:name w:val="A37A977CD4FB4B2FA88C49412E08540865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5">
    <w:name w:val="E3ABB90BAAE84307A7E8871DAFBF818F65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5">
    <w:name w:val="3EC4928CC6D641399E3FD0AD4CCD5DF965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5">
    <w:name w:val="998C8476121C4EE4A6D1D2FA208AD43C65"/>
    <w:rsid w:val="0011178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5">
    <w:name w:val="AE840D2500DB495BBD92623013517E4D55"/>
    <w:rsid w:val="0011178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0">
    <w:name w:val="0259C08B32374D4D8BFBB6D214FD535A60"/>
    <w:rsid w:val="0011178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5">
    <w:name w:val="0FE2A02DA39445E7B6FB5CEE7099A21E25"/>
    <w:rsid w:val="00111789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7">
    <w:name w:val="23BB2239E4D74473B5ED429FB3D586C417"/>
    <w:rsid w:val="00EA3049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6">
    <w:name w:val="E4A34078297947BC90C834C180A7531766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6">
    <w:name w:val="FB9B338EBC57406D95B578923BA6C0BE66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6">
    <w:name w:val="2C2320533AAB452483ECD702A933DCC266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4">
    <w:name w:val="0DF2EC3F18E846EEA5C13A6F162AA10F54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6">
    <w:name w:val="A37A977CD4FB4B2FA88C49412E08540866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6">
    <w:name w:val="E3ABB90BAAE84307A7E8871DAFBF818F66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6">
    <w:name w:val="3EC4928CC6D641399E3FD0AD4CCD5DF966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6">
    <w:name w:val="998C8476121C4EE4A6D1D2FA208AD43C66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6">
    <w:name w:val="AE840D2500DB495BBD92623013517E4D56"/>
    <w:rsid w:val="00EA304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1">
    <w:name w:val="0259C08B32374D4D8BFBB6D214FD535A61"/>
    <w:rsid w:val="00EA304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6">
    <w:name w:val="0FE2A02DA39445E7B6FB5CEE7099A21E26"/>
    <w:rsid w:val="00EA3049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8">
    <w:name w:val="23BB2239E4D74473B5ED429FB3D586C418"/>
    <w:rsid w:val="00EA3049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7">
    <w:name w:val="E4A34078297947BC90C834C180A7531767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7">
    <w:name w:val="FB9B338EBC57406D95B578923BA6C0BE67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7">
    <w:name w:val="2C2320533AAB452483ECD702A933DCC267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5">
    <w:name w:val="0DF2EC3F18E846EEA5C13A6F162AA10F55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7">
    <w:name w:val="A37A977CD4FB4B2FA88C49412E08540867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7">
    <w:name w:val="E3ABB90BAAE84307A7E8871DAFBF818F67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7">
    <w:name w:val="3EC4928CC6D641399E3FD0AD4CCD5DF967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7">
    <w:name w:val="998C8476121C4EE4A6D1D2FA208AD43C67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7">
    <w:name w:val="AE840D2500DB495BBD92623013517E4D57"/>
    <w:rsid w:val="00EA304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2">
    <w:name w:val="0259C08B32374D4D8BFBB6D214FD535A62"/>
    <w:rsid w:val="00EA304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7">
    <w:name w:val="0FE2A02DA39445E7B6FB5CEE7099A21E27"/>
    <w:rsid w:val="00EA3049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9">
    <w:name w:val="23BB2239E4D74473B5ED429FB3D586C419"/>
    <w:rsid w:val="00EA3049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8">
    <w:name w:val="E4A34078297947BC90C834C180A7531768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8">
    <w:name w:val="FB9B338EBC57406D95B578923BA6C0BE68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8">
    <w:name w:val="2C2320533AAB452483ECD702A933DCC268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6">
    <w:name w:val="0DF2EC3F18E846EEA5C13A6F162AA10F56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8">
    <w:name w:val="A37A977CD4FB4B2FA88C49412E08540868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8">
    <w:name w:val="E3ABB90BAAE84307A7E8871DAFBF818F68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8">
    <w:name w:val="3EC4928CC6D641399E3FD0AD4CCD5DF968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8">
    <w:name w:val="998C8476121C4EE4A6D1D2FA208AD43C68"/>
    <w:rsid w:val="00EA3049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8">
    <w:name w:val="AE840D2500DB495BBD92623013517E4D58"/>
    <w:rsid w:val="00EA304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3">
    <w:name w:val="0259C08B32374D4D8BFBB6D214FD535A63"/>
    <w:rsid w:val="00EA3049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8">
    <w:name w:val="0FE2A02DA39445E7B6FB5CEE7099A21E28"/>
    <w:rsid w:val="00EA3049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0">
    <w:name w:val="23BB2239E4D74473B5ED429FB3D586C420"/>
    <w:rsid w:val="000871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9">
    <w:name w:val="E4A34078297947BC90C834C180A7531769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9">
    <w:name w:val="FB9B338EBC57406D95B578923BA6C0BE69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9">
    <w:name w:val="2C2320533AAB452483ECD702A933DCC269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7">
    <w:name w:val="0DF2EC3F18E846EEA5C13A6F162AA10F57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9">
    <w:name w:val="A37A977CD4FB4B2FA88C49412E08540869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9">
    <w:name w:val="E3ABB90BAAE84307A7E8871DAFBF818F69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9">
    <w:name w:val="3EC4928CC6D641399E3FD0AD4CCD5DF969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9">
    <w:name w:val="998C8476121C4EE4A6D1D2FA208AD43C69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9">
    <w:name w:val="AE840D2500DB495BBD92623013517E4D59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4">
    <w:name w:val="0259C08B32374D4D8BFBB6D214FD535A64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9">
    <w:name w:val="0FE2A02DA39445E7B6FB5CEE7099A21E29"/>
    <w:rsid w:val="000871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1">
    <w:name w:val="23BB2239E4D74473B5ED429FB3D586C421"/>
    <w:rsid w:val="000871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0">
    <w:name w:val="E4A34078297947BC90C834C180A7531770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0">
    <w:name w:val="FB9B338EBC57406D95B578923BA6C0BE70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0">
    <w:name w:val="2C2320533AAB452483ECD702A933DCC270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8">
    <w:name w:val="0DF2EC3F18E846EEA5C13A6F162AA10F58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70">
    <w:name w:val="A37A977CD4FB4B2FA88C49412E08540870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70">
    <w:name w:val="E3ABB90BAAE84307A7E8871DAFBF818F70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0">
    <w:name w:val="3EC4928CC6D641399E3FD0AD4CCD5DF970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0">
    <w:name w:val="998C8476121C4EE4A6D1D2FA208AD43C70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0">
    <w:name w:val="AE840D2500DB495BBD92623013517E4D60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5">
    <w:name w:val="0259C08B32374D4D8BFBB6D214FD535A65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0">
    <w:name w:val="0FE2A02DA39445E7B6FB5CEE7099A21E30"/>
    <w:rsid w:val="000871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2">
    <w:name w:val="23BB2239E4D74473B5ED429FB3D586C422"/>
    <w:rsid w:val="000871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1">
    <w:name w:val="E4A34078297947BC90C834C180A7531771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1">
    <w:name w:val="FB9B338EBC57406D95B578923BA6C0BE71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1">
    <w:name w:val="2C2320533AAB452483ECD702A933DCC271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9">
    <w:name w:val="0DF2EC3F18E846EEA5C13A6F162AA10F59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71">
    <w:name w:val="A37A977CD4FB4B2FA88C49412E08540871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71">
    <w:name w:val="E3ABB90BAAE84307A7E8871DAFBF818F71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1">
    <w:name w:val="3EC4928CC6D641399E3FD0AD4CCD5DF971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1">
    <w:name w:val="998C8476121C4EE4A6D1D2FA208AD43C71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1">
    <w:name w:val="AE840D2500DB495BBD92623013517E4D61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6">
    <w:name w:val="0259C08B32374D4D8BFBB6D214FD535A66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1">
    <w:name w:val="0FE2A02DA39445E7B6FB5CEE7099A21E31"/>
    <w:rsid w:val="000871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93967953427B4166BF262DD2D64A43B1">
    <w:name w:val="93967953427B4166BF262DD2D64A43B1"/>
    <w:rsid w:val="000871BB"/>
  </w:style>
  <w:style w:type="paragraph" w:customStyle="1" w:styleId="10CE8559B98F472FA470B8035E3A4172">
    <w:name w:val="10CE8559B98F472FA470B8035E3A4172"/>
    <w:rsid w:val="000871BB"/>
  </w:style>
  <w:style w:type="paragraph" w:customStyle="1" w:styleId="14763DEC1FC94942AA1B7D33BF4697B5">
    <w:name w:val="14763DEC1FC94942AA1B7D33BF4697B5"/>
    <w:rsid w:val="000871BB"/>
  </w:style>
  <w:style w:type="paragraph" w:customStyle="1" w:styleId="23BB2239E4D74473B5ED429FB3D586C423">
    <w:name w:val="23BB2239E4D74473B5ED429FB3D586C423"/>
    <w:rsid w:val="000871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2">
    <w:name w:val="E4A34078297947BC90C834C180A7531772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2">
    <w:name w:val="FB9B338EBC57406D95B578923BA6C0BE72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2">
    <w:name w:val="2C2320533AAB452483ECD702A933DCC272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0">
    <w:name w:val="0DF2EC3F18E846EEA5C13A6F162AA10F60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1">
    <w:name w:val="93967953427B4166BF262DD2D64A43B11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1">
    <w:name w:val="10CE8559B98F472FA470B8035E3A41721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1">
    <w:name w:val="14763DEC1FC94942AA1B7D33BF4697B51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2">
    <w:name w:val="E3ABB90BAAE84307A7E8871DAFBF818F72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2">
    <w:name w:val="3EC4928CC6D641399E3FD0AD4CCD5DF972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2">
    <w:name w:val="998C8476121C4EE4A6D1D2FA208AD43C72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2">
    <w:name w:val="AE840D2500DB495BBD92623013517E4D62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7">
    <w:name w:val="0259C08B32374D4D8BFBB6D214FD535A67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2">
    <w:name w:val="0FE2A02DA39445E7B6FB5CEE7099A21E32"/>
    <w:rsid w:val="000871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4">
    <w:name w:val="23BB2239E4D74473B5ED429FB3D586C424"/>
    <w:rsid w:val="000871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3">
    <w:name w:val="E4A34078297947BC90C834C180A7531773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3">
    <w:name w:val="FB9B338EBC57406D95B578923BA6C0BE73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3">
    <w:name w:val="2C2320533AAB452483ECD702A933DCC273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1">
    <w:name w:val="0DF2EC3F18E846EEA5C13A6F162AA10F61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2">
    <w:name w:val="93967953427B4166BF262DD2D64A43B12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2">
    <w:name w:val="10CE8559B98F472FA470B8035E3A41722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2">
    <w:name w:val="14763DEC1FC94942AA1B7D33BF4697B52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3">
    <w:name w:val="E3ABB90BAAE84307A7E8871DAFBF818F73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3">
    <w:name w:val="3EC4928CC6D641399E3FD0AD4CCD5DF973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3">
    <w:name w:val="998C8476121C4EE4A6D1D2FA208AD43C73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3">
    <w:name w:val="AE840D2500DB495BBD92623013517E4D63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8">
    <w:name w:val="0259C08B32374D4D8BFBB6D214FD535A68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3">
    <w:name w:val="0FE2A02DA39445E7B6FB5CEE7099A21E33"/>
    <w:rsid w:val="000871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5">
    <w:name w:val="23BB2239E4D74473B5ED429FB3D586C425"/>
    <w:rsid w:val="000871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4">
    <w:name w:val="E4A34078297947BC90C834C180A7531774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4">
    <w:name w:val="FB9B338EBC57406D95B578923BA6C0BE74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4">
    <w:name w:val="2C2320533AAB452483ECD702A933DCC274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2">
    <w:name w:val="0DF2EC3F18E846EEA5C13A6F162AA10F62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3">
    <w:name w:val="93967953427B4166BF262DD2D64A43B13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3">
    <w:name w:val="10CE8559B98F472FA470B8035E3A41723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3">
    <w:name w:val="14763DEC1FC94942AA1B7D33BF4697B53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4">
    <w:name w:val="E3ABB90BAAE84307A7E8871DAFBF818F74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4">
    <w:name w:val="3EC4928CC6D641399E3FD0AD4CCD5DF974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4">
    <w:name w:val="998C8476121C4EE4A6D1D2FA208AD43C74"/>
    <w:rsid w:val="000871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4">
    <w:name w:val="AE840D2500DB495BBD92623013517E4D64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9">
    <w:name w:val="0259C08B32374D4D8BFBB6D214FD535A69"/>
    <w:rsid w:val="000871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4">
    <w:name w:val="0FE2A02DA39445E7B6FB5CEE7099A21E34"/>
    <w:rsid w:val="000871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665DAAC9F804A5FBA53E1F3B3FCB159">
    <w:name w:val="E665DAAC9F804A5FBA53E1F3B3FCB159"/>
    <w:rsid w:val="000871BB"/>
  </w:style>
  <w:style w:type="paragraph" w:customStyle="1" w:styleId="23BB2239E4D74473B5ED429FB3D586C426">
    <w:name w:val="23BB2239E4D74473B5ED429FB3D586C426"/>
    <w:rsid w:val="00A5129C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5">
    <w:name w:val="E4A34078297947BC90C834C180A7531775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5">
    <w:name w:val="FB9B338EBC57406D95B578923BA6C0BE75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5">
    <w:name w:val="2C2320533AAB452483ECD702A933DCC275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3">
    <w:name w:val="0DF2EC3F18E846EEA5C13A6F162AA10F63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4">
    <w:name w:val="93967953427B4166BF262DD2D64A43B14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4">
    <w:name w:val="10CE8559B98F472FA470B8035E3A41724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4">
    <w:name w:val="14763DEC1FC94942AA1B7D33BF4697B54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5">
    <w:name w:val="E3ABB90BAAE84307A7E8871DAFBF818F75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5">
    <w:name w:val="3EC4928CC6D641399E3FD0AD4CCD5DF975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5">
    <w:name w:val="998C8476121C4EE4A6D1D2FA208AD43C75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5">
    <w:name w:val="AE840D2500DB495BBD92623013517E4D65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0">
    <w:name w:val="0259C08B32374D4D8BFBB6D214FD535A70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65DAAC9F804A5FBA53E1F3B3FCB1591">
    <w:name w:val="E665DAAC9F804A5FBA53E1F3B3FCB1591"/>
    <w:rsid w:val="00A5129C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5">
    <w:name w:val="0FE2A02DA39445E7B6FB5CEE7099A21E35"/>
    <w:rsid w:val="00A5129C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7">
    <w:name w:val="23BB2239E4D74473B5ED429FB3D586C427"/>
    <w:rsid w:val="00A5129C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6">
    <w:name w:val="E4A34078297947BC90C834C180A7531776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6">
    <w:name w:val="FB9B338EBC57406D95B578923BA6C0BE76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6">
    <w:name w:val="2C2320533AAB452483ECD702A933DCC276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4">
    <w:name w:val="0DF2EC3F18E846EEA5C13A6F162AA10F64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5">
    <w:name w:val="93967953427B4166BF262DD2D64A43B15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5">
    <w:name w:val="10CE8559B98F472FA470B8035E3A41725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5">
    <w:name w:val="14763DEC1FC94942AA1B7D33BF4697B55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6">
    <w:name w:val="E3ABB90BAAE84307A7E8871DAFBF818F76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6">
    <w:name w:val="3EC4928CC6D641399E3FD0AD4CCD5DF976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6">
    <w:name w:val="998C8476121C4EE4A6D1D2FA208AD43C76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6">
    <w:name w:val="AE840D2500DB495BBD92623013517E4D66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1">
    <w:name w:val="0259C08B32374D4D8BFBB6D214FD535A71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65DAAC9F804A5FBA53E1F3B3FCB1592">
    <w:name w:val="E665DAAC9F804A5FBA53E1F3B3FCB1592"/>
    <w:rsid w:val="00A5129C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6">
    <w:name w:val="0FE2A02DA39445E7B6FB5CEE7099A21E36"/>
    <w:rsid w:val="00A5129C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8">
    <w:name w:val="23BB2239E4D74473B5ED429FB3D586C428"/>
    <w:rsid w:val="00A5129C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7">
    <w:name w:val="E4A34078297947BC90C834C180A7531777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7">
    <w:name w:val="FB9B338EBC57406D95B578923BA6C0BE77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7">
    <w:name w:val="2C2320533AAB452483ECD702A933DCC277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5">
    <w:name w:val="0DF2EC3F18E846EEA5C13A6F162AA10F65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6">
    <w:name w:val="93967953427B4166BF262DD2D64A43B16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6">
    <w:name w:val="10CE8559B98F472FA470B8035E3A41726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6">
    <w:name w:val="14763DEC1FC94942AA1B7D33BF4697B56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7">
    <w:name w:val="E3ABB90BAAE84307A7E8871DAFBF818F77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7">
    <w:name w:val="3EC4928CC6D641399E3FD0AD4CCD5DF977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7">
    <w:name w:val="998C8476121C4EE4A6D1D2FA208AD43C77"/>
    <w:rsid w:val="00A5129C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7">
    <w:name w:val="AE840D2500DB495BBD92623013517E4D67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2">
    <w:name w:val="0259C08B32374D4D8BFBB6D214FD535A72"/>
    <w:rsid w:val="00A5129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65DAAC9F804A5FBA53E1F3B3FCB1593">
    <w:name w:val="E665DAAC9F804A5FBA53E1F3B3FCB1593"/>
    <w:rsid w:val="00A5129C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7">
    <w:name w:val="0FE2A02DA39445E7B6FB5CEE7099A21E37"/>
    <w:rsid w:val="00A5129C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9">
    <w:name w:val="23BB2239E4D74473B5ED429FB3D586C429"/>
    <w:rsid w:val="00130225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8">
    <w:name w:val="E4A34078297947BC90C834C180A7531778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8">
    <w:name w:val="FB9B338EBC57406D95B578923BA6C0BE78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8">
    <w:name w:val="2C2320533AAB452483ECD702A933DCC278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6">
    <w:name w:val="0DF2EC3F18E846EEA5C13A6F162AA10F66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7">
    <w:name w:val="93967953427B4166BF262DD2D64A43B17"/>
    <w:rsid w:val="0013022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7">
    <w:name w:val="10CE8559B98F472FA470B8035E3A41727"/>
    <w:rsid w:val="0013022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7">
    <w:name w:val="14763DEC1FC94942AA1B7D33BF4697B57"/>
    <w:rsid w:val="0013022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8">
    <w:name w:val="E3ABB90BAAE84307A7E8871DAFBF818F78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8">
    <w:name w:val="3EC4928CC6D641399E3FD0AD4CCD5DF978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8">
    <w:name w:val="998C8476121C4EE4A6D1D2FA208AD43C78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8">
    <w:name w:val="AE840D2500DB495BBD92623013517E4D68"/>
    <w:rsid w:val="0013022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3">
    <w:name w:val="0259C08B32374D4D8BFBB6D214FD535A73"/>
    <w:rsid w:val="0013022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65DAAC9F804A5FBA53E1F3B3FCB1594">
    <w:name w:val="E665DAAC9F804A5FBA53E1F3B3FCB1594"/>
    <w:rsid w:val="00130225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8">
    <w:name w:val="0FE2A02DA39445E7B6FB5CEE7099A21E38"/>
    <w:rsid w:val="00130225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30">
    <w:name w:val="23BB2239E4D74473B5ED429FB3D586C430"/>
    <w:rsid w:val="00130225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9">
    <w:name w:val="E4A34078297947BC90C834C180A7531779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9">
    <w:name w:val="FB9B338EBC57406D95B578923BA6C0BE79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9">
    <w:name w:val="2C2320533AAB452483ECD702A933DCC279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7">
    <w:name w:val="0DF2EC3F18E846EEA5C13A6F162AA10F67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8">
    <w:name w:val="93967953427B4166BF262DD2D64A43B18"/>
    <w:rsid w:val="0013022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8">
    <w:name w:val="10CE8559B98F472FA470B8035E3A41728"/>
    <w:rsid w:val="0013022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8">
    <w:name w:val="14763DEC1FC94942AA1B7D33BF4697B58"/>
    <w:rsid w:val="0013022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9">
    <w:name w:val="E3ABB90BAAE84307A7E8871DAFBF818F79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9">
    <w:name w:val="3EC4928CC6D641399E3FD0AD4CCD5DF979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9">
    <w:name w:val="998C8476121C4EE4A6D1D2FA208AD43C79"/>
    <w:rsid w:val="0013022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9">
    <w:name w:val="AE840D2500DB495BBD92623013517E4D69"/>
    <w:rsid w:val="0013022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4">
    <w:name w:val="0259C08B32374D4D8BFBB6D214FD535A74"/>
    <w:rsid w:val="0013022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65DAAC9F804A5FBA53E1F3B3FCB1595">
    <w:name w:val="E665DAAC9F804A5FBA53E1F3B3FCB1595"/>
    <w:rsid w:val="00130225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9">
    <w:name w:val="0FE2A02DA39445E7B6FB5CEE7099A21E39"/>
    <w:rsid w:val="00130225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31">
    <w:name w:val="23BB2239E4D74473B5ED429FB3D586C431"/>
    <w:rsid w:val="003703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80">
    <w:name w:val="E4A34078297947BC90C834C180A7531780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80">
    <w:name w:val="FB9B338EBC57406D95B578923BA6C0BE80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80">
    <w:name w:val="2C2320533AAB452483ECD702A933DCC280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8">
    <w:name w:val="0DF2EC3F18E846EEA5C13A6F162AA10F68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9">
    <w:name w:val="93967953427B4166BF262DD2D64A43B19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9">
    <w:name w:val="10CE8559B98F472FA470B8035E3A41729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9">
    <w:name w:val="14763DEC1FC94942AA1B7D33BF4697B59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80">
    <w:name w:val="E3ABB90BAAE84307A7E8871DAFBF818F80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80">
    <w:name w:val="3EC4928CC6D641399E3FD0AD4CCD5DF980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80">
    <w:name w:val="998C8476121C4EE4A6D1D2FA208AD43C80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70">
    <w:name w:val="AE840D2500DB495BBD92623013517E4D70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5">
    <w:name w:val="0259C08B32374D4D8BFBB6D214FD535A75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65DAAC9F804A5FBA53E1F3B3FCB1596">
    <w:name w:val="E665DAAC9F804A5FBA53E1F3B3FCB1596"/>
    <w:rsid w:val="003703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40">
    <w:name w:val="0FE2A02DA39445E7B6FB5CEE7099A21E40"/>
    <w:rsid w:val="003703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72AC7AD0161049E0938B5CB7AE8F9933">
    <w:name w:val="72AC7AD0161049E0938B5CB7AE8F9933"/>
    <w:rsid w:val="003703BB"/>
  </w:style>
  <w:style w:type="paragraph" w:customStyle="1" w:styleId="23BB2239E4D74473B5ED429FB3D586C432">
    <w:name w:val="23BB2239E4D74473B5ED429FB3D586C432"/>
    <w:rsid w:val="003703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81">
    <w:name w:val="E4A34078297947BC90C834C180A7531781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81">
    <w:name w:val="FB9B338EBC57406D95B578923BA6C0BE81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81">
    <w:name w:val="2C2320533AAB452483ECD702A933DCC281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9">
    <w:name w:val="0DF2EC3F18E846EEA5C13A6F162AA10F69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10">
    <w:name w:val="93967953427B4166BF262DD2D64A43B110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10">
    <w:name w:val="10CE8559B98F472FA470B8035E3A417210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10">
    <w:name w:val="14763DEC1FC94942AA1B7D33BF4697B510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81">
    <w:name w:val="E3ABB90BAAE84307A7E8871DAFBF818F81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81">
    <w:name w:val="3EC4928CC6D641399E3FD0AD4CCD5DF981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81">
    <w:name w:val="998C8476121C4EE4A6D1D2FA208AD43C81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71">
    <w:name w:val="AE840D2500DB495BBD92623013517E4D71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6">
    <w:name w:val="0259C08B32374D4D8BFBB6D214FD535A76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65DAAC9F804A5FBA53E1F3B3FCB1597">
    <w:name w:val="E665DAAC9F804A5FBA53E1F3B3FCB1597"/>
    <w:rsid w:val="003703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41">
    <w:name w:val="0FE2A02DA39445E7B6FB5CEE7099A21E41"/>
    <w:rsid w:val="003703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33">
    <w:name w:val="23BB2239E4D74473B5ED429FB3D586C433"/>
    <w:rsid w:val="003703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82">
    <w:name w:val="E4A34078297947BC90C834C180A7531782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82">
    <w:name w:val="FB9B338EBC57406D95B578923BA6C0BE82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82">
    <w:name w:val="2C2320533AAB452483ECD702A933DCC282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70">
    <w:name w:val="0DF2EC3F18E846EEA5C13A6F162AA10F70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11">
    <w:name w:val="93967953427B4166BF262DD2D64A43B111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11">
    <w:name w:val="10CE8559B98F472FA470B8035E3A417211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11">
    <w:name w:val="14763DEC1FC94942AA1B7D33BF4697B511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82">
    <w:name w:val="E3ABB90BAAE84307A7E8871DAFBF818F82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82">
    <w:name w:val="3EC4928CC6D641399E3FD0AD4CCD5DF982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82">
    <w:name w:val="998C8476121C4EE4A6D1D2FA208AD43C82"/>
    <w:rsid w:val="003703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72">
    <w:name w:val="AE840D2500DB495BBD92623013517E4D72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7">
    <w:name w:val="0259C08B32374D4D8BFBB6D214FD535A77"/>
    <w:rsid w:val="003703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65DAAC9F804A5FBA53E1F3B3FCB1598">
    <w:name w:val="E665DAAC9F804A5FBA53E1F3B3FCB1598"/>
    <w:rsid w:val="003703BB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42">
    <w:name w:val="0FE2A02DA39445E7B6FB5CEE7099A21E42"/>
    <w:rsid w:val="003703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34">
    <w:name w:val="23BB2239E4D74473B5ED429FB3D586C434"/>
    <w:rsid w:val="008A0145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83">
    <w:name w:val="E4A34078297947BC90C834C180A7531783"/>
    <w:rsid w:val="008A014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83">
    <w:name w:val="FB9B338EBC57406D95B578923BA6C0BE83"/>
    <w:rsid w:val="008A014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83">
    <w:name w:val="2C2320533AAB452483ECD702A933DCC283"/>
    <w:rsid w:val="008A014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71">
    <w:name w:val="0DF2EC3F18E846EEA5C13A6F162AA10F71"/>
    <w:rsid w:val="008A014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3967953427B4166BF262DD2D64A43B112">
    <w:name w:val="93967953427B4166BF262DD2D64A43B112"/>
    <w:rsid w:val="008A014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CE8559B98F472FA470B8035E3A417212">
    <w:name w:val="10CE8559B98F472FA470B8035E3A417212"/>
    <w:rsid w:val="008A014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763DEC1FC94942AA1B7D33BF4697B512">
    <w:name w:val="14763DEC1FC94942AA1B7D33BF4697B512"/>
    <w:rsid w:val="008A014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83">
    <w:name w:val="E3ABB90BAAE84307A7E8871DAFBF818F83"/>
    <w:rsid w:val="008A014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83">
    <w:name w:val="3EC4928CC6D641399E3FD0AD4CCD5DF983"/>
    <w:rsid w:val="008A014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83">
    <w:name w:val="998C8476121C4EE4A6D1D2FA208AD43C83"/>
    <w:rsid w:val="008A014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73">
    <w:name w:val="AE840D2500DB495BBD92623013517E4D73"/>
    <w:rsid w:val="008A014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8">
    <w:name w:val="0259C08B32374D4D8BFBB6D214FD535A78"/>
    <w:rsid w:val="008A014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65DAAC9F804A5FBA53E1F3B3FCB1599">
    <w:name w:val="E665DAAC9F804A5FBA53E1F3B3FCB1599"/>
    <w:rsid w:val="008A0145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43">
    <w:name w:val="0FE2A02DA39445E7B6FB5CEE7099A21E43"/>
    <w:rsid w:val="008A0145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738DC0-C4ED-43ED-BC63-E10805BA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68</TotalTime>
  <Pages>2</Pages>
  <Words>549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Slavíček Jan  Mgr.</dc:creator>
  <cp:keywords/>
  <dc:description/>
  <cp:lastModifiedBy>Ruttová Edita</cp:lastModifiedBy>
  <cp:revision>14</cp:revision>
  <cp:lastPrinted>2019-03-17T13:54:00Z</cp:lastPrinted>
  <dcterms:created xsi:type="dcterms:W3CDTF">2023-02-09T13:16:00Z</dcterms:created>
  <dcterms:modified xsi:type="dcterms:W3CDTF">2023-05-04T07:25:00Z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