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4E515" w14:textId="77777777" w:rsidR="00B86FF5" w:rsidRDefault="00B86FF5" w:rsidP="00B86FF5">
      <w:pPr>
        <w:pStyle w:val="Nadpis1"/>
      </w:pPr>
      <w:r>
        <w:t>Žádost o zadostiučinění</w:t>
      </w:r>
    </w:p>
    <w:p w14:paraId="4E3D4C46" w14:textId="09AD64E9" w:rsidR="00B86FF5" w:rsidRPr="00EC4D6C" w:rsidRDefault="00B86FF5" w:rsidP="00B86FF5">
      <w:pPr>
        <w:pStyle w:val="Nadpis1"/>
        <w:rPr>
          <w:sz w:val="36"/>
          <w:szCs w:val="36"/>
        </w:rPr>
      </w:pPr>
      <w:r w:rsidRPr="00EC4D6C">
        <w:rPr>
          <w:sz w:val="36"/>
          <w:szCs w:val="36"/>
        </w:rPr>
        <w:t>za nemajetkovou újmu způsobenou nepřiměřenou délkou civilního nebo trestního soudního řízení</w:t>
      </w:r>
    </w:p>
    <w:p w14:paraId="1671FFC8" w14:textId="2B69DC4D" w:rsidR="00B86FF5" w:rsidRDefault="00FD5A9F" w:rsidP="00B86FF5">
      <w:pPr>
        <w:pStyle w:val="Zkladntext"/>
        <w:rPr>
          <w:noProof/>
        </w:rPr>
      </w:pPr>
      <w:hyperlink r:id="rId11" w:history="1">
        <w:r w:rsidR="00B86FF5" w:rsidRPr="003066D0">
          <w:rPr>
            <w:rStyle w:val="Hypertextovodkaz"/>
          </w:rPr>
          <w:t>Doplňující informace k tomuto formuláři</w:t>
        </w:r>
      </w:hyperlink>
      <w:r w:rsidR="00B86FF5" w:rsidRPr="00326ECF">
        <w:t xml:space="preserve"> najdete</w:t>
      </w:r>
      <w:r w:rsidR="00B86FF5">
        <w:t xml:space="preserve"> na </w:t>
      </w:r>
      <w:hyperlink r:id="rId12" w:history="1">
        <w:r w:rsidR="00B86FF5" w:rsidRPr="000274A8">
          <w:rPr>
            <w:rStyle w:val="Hypertextovodkaz"/>
          </w:rPr>
          <w:t>www.ochrance.cz</w:t>
        </w:r>
      </w:hyperlink>
      <w:r w:rsidR="00B86FF5">
        <w:t xml:space="preserve"> → </w:t>
      </w:r>
      <w:hyperlink r:id="rId13" w:history="1">
        <w:r w:rsidR="00B86FF5" w:rsidRPr="00E269CC">
          <w:rPr>
            <w:rStyle w:val="Hypertextovodkaz"/>
          </w:rPr>
          <w:t>Nevím si rady se svou životní situací</w:t>
        </w:r>
      </w:hyperlink>
      <w:r w:rsidR="00B86FF5">
        <w:t xml:space="preserve">. </w:t>
      </w:r>
      <w:r w:rsidR="00B86FF5">
        <w:rPr>
          <w:noProof/>
        </w:rPr>
        <w:t>Věnujte jim prosím pozornost.</w:t>
      </w:r>
    </w:p>
    <w:tbl>
      <w:tblPr>
        <w:tblStyle w:val="Mkatabulky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09"/>
        <w:gridCol w:w="8788"/>
      </w:tblGrid>
      <w:tr w:rsidR="00B86FF5" w:rsidRPr="002E1F78" w14:paraId="4E03F3F9" w14:textId="77777777" w:rsidTr="00763B70">
        <w:tc>
          <w:tcPr>
            <w:tcW w:w="709" w:type="dxa"/>
          </w:tcPr>
          <w:p w14:paraId="3FC358E0" w14:textId="77777777" w:rsidR="00B86FF5" w:rsidRDefault="00B86FF5" w:rsidP="00763B70">
            <w:pPr>
              <w:pStyle w:val="Zkladntext"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8480" behindDoc="0" locked="0" layoutInCell="1" allowOverlap="1" wp14:anchorId="0FE018B6" wp14:editId="2320B6FD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32385</wp:posOffset>
                  </wp:positionV>
                  <wp:extent cx="359410" cy="359410"/>
                  <wp:effectExtent l="0" t="0" r="2540" b="0"/>
                  <wp:wrapNone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8" w:type="dxa"/>
          </w:tcPr>
          <w:p w14:paraId="44355B7F" w14:textId="77777777" w:rsidR="00B86FF5" w:rsidRPr="00F95A27" w:rsidRDefault="00B86FF5" w:rsidP="00763B70">
            <w:pPr>
              <w:pStyle w:val="Nadpis2"/>
              <w:outlineLvl w:val="1"/>
            </w:pPr>
            <w:r>
              <w:t>Komu žádost poslat?</w:t>
            </w:r>
          </w:p>
        </w:tc>
      </w:tr>
    </w:tbl>
    <w:p w14:paraId="08B37353" w14:textId="77777777" w:rsidR="00B86FF5" w:rsidRDefault="00B86FF5" w:rsidP="00B86FF5">
      <w:pPr>
        <w:spacing w:before="120"/>
      </w:pPr>
      <w:r w:rsidRPr="0007265B">
        <w:rPr>
          <w:rStyle w:val="Siln"/>
        </w:rPr>
        <w:t>Ministerstvo spravedlnosti</w:t>
      </w:r>
      <w:r>
        <w:t>, odbor odškodňování</w:t>
      </w:r>
    </w:p>
    <w:p w14:paraId="0B818582" w14:textId="77777777" w:rsidR="00FD5A9F" w:rsidRPr="00A34F09" w:rsidRDefault="00FD5A9F" w:rsidP="00FD5A9F">
      <w:r w:rsidRPr="00A34F09">
        <w:t>Vyšehradská 16</w:t>
      </w:r>
    </w:p>
    <w:p w14:paraId="02EB71FF" w14:textId="77777777" w:rsidR="00FD5A9F" w:rsidRDefault="00FD5A9F" w:rsidP="00FD5A9F">
      <w:r w:rsidRPr="00A34F09">
        <w:t>128 10 Praha 2</w:t>
      </w:r>
    </w:p>
    <w:p w14:paraId="3DD31F50" w14:textId="77777777" w:rsidR="00B86FF5" w:rsidRPr="00B86FF5" w:rsidRDefault="00B86FF5" w:rsidP="00B86FF5">
      <w:pPr>
        <w:rPr>
          <w:sz w:val="12"/>
          <w:szCs w:val="12"/>
        </w:rPr>
      </w:pPr>
      <w:bookmarkStart w:id="0" w:name="_GoBack"/>
      <w:bookmarkEnd w:id="0"/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715"/>
        <w:gridCol w:w="2999"/>
        <w:gridCol w:w="5924"/>
      </w:tblGrid>
      <w:tr w:rsidR="00B86FF5" w:rsidRPr="00B86FF5" w14:paraId="0A498B87" w14:textId="77777777" w:rsidTr="00763B70">
        <w:tc>
          <w:tcPr>
            <w:tcW w:w="371" w:type="pct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134CD68D" w14:textId="77777777" w:rsidR="00B86FF5" w:rsidRPr="00B86FF5" w:rsidRDefault="00B86FF5" w:rsidP="00B86FF5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71552" behindDoc="0" locked="0" layoutInCell="1" allowOverlap="1" wp14:anchorId="200CCEEB" wp14:editId="266AD3BB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80010</wp:posOffset>
                  </wp:positionV>
                  <wp:extent cx="360000" cy="360000"/>
                  <wp:effectExtent l="0" t="0" r="2540" b="2540"/>
                  <wp:wrapNone/>
                  <wp:docPr id="4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left w:val="nil"/>
              <w:bottom w:val="single" w:sz="12" w:space="0" w:color="727272"/>
              <w:right w:val="nil"/>
            </w:tcBorders>
          </w:tcPr>
          <w:p w14:paraId="05CFA715" w14:textId="77777777" w:rsidR="00B86FF5" w:rsidRPr="00B86FF5" w:rsidRDefault="00B86FF5" w:rsidP="00B86FF5">
            <w:pPr>
              <w:keepNext/>
              <w:spacing w:before="240" w:after="120" w:line="240" w:lineRule="auto"/>
              <w:outlineLvl w:val="1"/>
              <w:rPr>
                <w:color w:val="008576"/>
                <w:sz w:val="28"/>
              </w:rPr>
            </w:pPr>
            <w:r w:rsidRPr="00B86FF5">
              <w:rPr>
                <w:color w:val="008576"/>
                <w:sz w:val="28"/>
              </w:rPr>
              <w:t>Žadatel – fyzická osoba</w:t>
            </w:r>
          </w:p>
        </w:tc>
      </w:tr>
      <w:tr w:rsidR="001827E7" w:rsidRPr="00B86FF5" w14:paraId="6595EC33" w14:textId="77777777" w:rsidTr="00763B70">
        <w:tc>
          <w:tcPr>
            <w:tcW w:w="1927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7A64AD" w14:textId="77777777" w:rsidR="001827E7" w:rsidRPr="00B86FF5" w:rsidRDefault="001827E7" w:rsidP="001827E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 a příjmení</w:t>
            </w:r>
          </w:p>
        </w:tc>
        <w:tc>
          <w:tcPr>
            <w:tcW w:w="3073" w:type="pct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C75283F" w14:textId="0DA7D418" w:rsidR="001827E7" w:rsidRPr="00B86FF5" w:rsidRDefault="001827E7" w:rsidP="001827E7"/>
        </w:tc>
      </w:tr>
      <w:tr w:rsidR="001827E7" w:rsidRPr="00B86FF5" w14:paraId="15AA9811" w14:textId="77777777" w:rsidTr="00763B70">
        <w:trPr>
          <w:trHeight w:val="714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3934F59" w14:textId="77777777" w:rsidR="001827E7" w:rsidRPr="00B86FF5" w:rsidRDefault="001827E7" w:rsidP="001827E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0557D59D" w14:textId="761E3D3A" w:rsidR="001827E7" w:rsidRPr="00B86FF5" w:rsidRDefault="001827E7" w:rsidP="001827E7"/>
        </w:tc>
      </w:tr>
      <w:tr w:rsidR="001827E7" w:rsidRPr="00B86FF5" w14:paraId="454333D5" w14:textId="77777777" w:rsidTr="00763B70">
        <w:trPr>
          <w:trHeight w:val="713"/>
        </w:trPr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C988836" w14:textId="77777777" w:rsidR="001827E7" w:rsidRPr="00B86FF5" w:rsidRDefault="001827E7" w:rsidP="001827E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12AE56C3" w14:textId="505AD353" w:rsidR="001827E7" w:rsidRPr="00B86FF5" w:rsidRDefault="001827E7" w:rsidP="001827E7"/>
        </w:tc>
      </w:tr>
      <w:tr w:rsidR="001827E7" w:rsidRPr="00B86FF5" w14:paraId="792B20EE" w14:textId="77777777" w:rsidTr="00763B70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E2846AC" w14:textId="77777777" w:rsidR="001827E7" w:rsidRPr="00B86FF5" w:rsidRDefault="001827E7" w:rsidP="001827E7">
            <w:pPr>
              <w:spacing w:before="20" w:after="20"/>
            </w:pPr>
            <w:r w:rsidRPr="00B86FF5">
              <w:t>Datum narození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2A2C1B96" w14:textId="42A62312" w:rsidR="001827E7" w:rsidRPr="00B86FF5" w:rsidRDefault="001827E7" w:rsidP="001827E7"/>
        </w:tc>
      </w:tr>
      <w:tr w:rsidR="001827E7" w:rsidRPr="00B86FF5" w14:paraId="192A0D84" w14:textId="77777777" w:rsidTr="00763B70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069B49B1" w14:textId="77777777" w:rsidR="001827E7" w:rsidRPr="00B86FF5" w:rsidRDefault="001827E7" w:rsidP="001827E7">
            <w:pPr>
              <w:spacing w:before="20" w:after="20"/>
            </w:pPr>
            <w:r w:rsidRPr="00B86FF5">
              <w:t>Telefonní číslo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0E66CF44" w14:textId="401AA2C3" w:rsidR="001827E7" w:rsidRPr="00B86FF5" w:rsidRDefault="001827E7" w:rsidP="001827E7"/>
        </w:tc>
      </w:tr>
      <w:tr w:rsidR="001827E7" w:rsidRPr="00B86FF5" w14:paraId="4F913557" w14:textId="77777777" w:rsidTr="00763B70">
        <w:tc>
          <w:tcPr>
            <w:tcW w:w="1927" w:type="pct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7D554210" w14:textId="77777777" w:rsidR="001827E7" w:rsidRPr="00B86FF5" w:rsidRDefault="001827E7" w:rsidP="001827E7">
            <w:pPr>
              <w:spacing w:before="20" w:after="20"/>
            </w:pPr>
            <w:r w:rsidRPr="00B86FF5">
              <w:t>E-mail</w:t>
            </w:r>
          </w:p>
        </w:tc>
        <w:tc>
          <w:tcPr>
            <w:tcW w:w="3073" w:type="pct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4AD45A18" w14:textId="60E857F0" w:rsidR="001827E7" w:rsidRPr="00B86FF5" w:rsidRDefault="001827E7" w:rsidP="001827E7"/>
        </w:tc>
      </w:tr>
    </w:tbl>
    <w:p w14:paraId="10B836A8" w14:textId="77777777" w:rsidR="00B86FF5" w:rsidRPr="00B86FF5" w:rsidRDefault="00B86FF5" w:rsidP="00B86FF5">
      <w:pPr>
        <w:rPr>
          <w:sz w:val="12"/>
          <w:szCs w:val="12"/>
        </w:rPr>
      </w:pPr>
    </w:p>
    <w:tbl>
      <w:tblPr>
        <w:tblStyle w:val="Mkatabulky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3001"/>
        <w:gridCol w:w="5922"/>
      </w:tblGrid>
      <w:tr w:rsidR="00B86FF5" w:rsidRPr="00B86FF5" w14:paraId="09A5231A" w14:textId="77777777" w:rsidTr="00763B70">
        <w:tc>
          <w:tcPr>
            <w:tcW w:w="371" w:type="pct"/>
            <w:tcBorders>
              <w:top w:val="nil"/>
              <w:left w:val="nil"/>
              <w:bottom w:val="single" w:sz="2" w:space="0" w:color="auto"/>
            </w:tcBorders>
          </w:tcPr>
          <w:p w14:paraId="06157BAA" w14:textId="77777777" w:rsidR="00B86FF5" w:rsidRPr="00B86FF5" w:rsidRDefault="00B86FF5" w:rsidP="00B86FF5">
            <w:pPr>
              <w:spacing w:before="120" w:after="120"/>
              <w:jc w:val="center"/>
              <w:rPr>
                <w:noProof/>
                <w:lang w:eastAsia="cs-CZ"/>
              </w:rPr>
            </w:pPr>
            <w:r w:rsidRPr="00B86FF5">
              <w:rPr>
                <w:noProof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6B4975E9" wp14:editId="7C3D68B2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80010</wp:posOffset>
                  </wp:positionV>
                  <wp:extent cx="360000" cy="360000"/>
                  <wp:effectExtent l="0" t="0" r="2540" b="0"/>
                  <wp:wrapNone/>
                  <wp:docPr id="3" name="Grafický objekt 5" descr="Uživatel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s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9" w:type="pct"/>
            <w:gridSpan w:val="2"/>
            <w:tcBorders>
              <w:top w:val="nil"/>
              <w:bottom w:val="single" w:sz="2" w:space="0" w:color="auto"/>
              <w:right w:val="nil"/>
            </w:tcBorders>
          </w:tcPr>
          <w:p w14:paraId="0135D7D1" w14:textId="77777777" w:rsidR="00B86FF5" w:rsidRPr="00B86FF5" w:rsidRDefault="00B86FF5" w:rsidP="00B86FF5">
            <w:pPr>
              <w:keepNext/>
              <w:spacing w:before="240" w:after="120" w:line="240" w:lineRule="auto"/>
              <w:outlineLvl w:val="1"/>
              <w:rPr>
                <w:color w:val="008576"/>
                <w:sz w:val="28"/>
              </w:rPr>
            </w:pPr>
            <w:r w:rsidRPr="00B86FF5">
              <w:rPr>
                <w:color w:val="008576"/>
                <w:sz w:val="28"/>
              </w:rPr>
              <w:t>Žadatel – právnická osoba</w:t>
            </w:r>
          </w:p>
        </w:tc>
      </w:tr>
      <w:tr w:rsidR="001827E7" w:rsidRPr="00B86FF5" w14:paraId="0910D910" w14:textId="77777777" w:rsidTr="00763B70">
        <w:tc>
          <w:tcPr>
            <w:tcW w:w="1928" w:type="pct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auto"/>
              <w:right w:val="single" w:sz="4" w:space="0" w:color="auto"/>
            </w:tcBorders>
          </w:tcPr>
          <w:p w14:paraId="1F405C70" w14:textId="77777777" w:rsidR="001827E7" w:rsidRPr="00B86FF5" w:rsidRDefault="001827E7" w:rsidP="001827E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Název</w:t>
            </w:r>
          </w:p>
        </w:tc>
        <w:tc>
          <w:tcPr>
            <w:tcW w:w="3072" w:type="pct"/>
            <w:tcBorders>
              <w:top w:val="single" w:sz="12" w:space="0" w:color="727272"/>
              <w:left w:val="single" w:sz="4" w:space="0" w:color="auto"/>
              <w:bottom w:val="single" w:sz="4" w:space="0" w:color="auto"/>
              <w:right w:val="single" w:sz="12" w:space="0" w:color="727272"/>
            </w:tcBorders>
          </w:tcPr>
          <w:p w14:paraId="0326F850" w14:textId="34D60CDC" w:rsidR="001827E7" w:rsidRPr="00B86FF5" w:rsidRDefault="001827E7" w:rsidP="001827E7"/>
        </w:tc>
      </w:tr>
      <w:tr w:rsidR="001827E7" w:rsidRPr="00B86FF5" w14:paraId="7C982753" w14:textId="77777777" w:rsidTr="00763B70">
        <w:trPr>
          <w:trHeight w:val="714"/>
        </w:trPr>
        <w:tc>
          <w:tcPr>
            <w:tcW w:w="1928" w:type="pct"/>
            <w:gridSpan w:val="2"/>
            <w:tcBorders>
              <w:top w:val="single" w:sz="4" w:space="0" w:color="auto"/>
              <w:left w:val="single" w:sz="12" w:space="0" w:color="727272"/>
              <w:bottom w:val="single" w:sz="4" w:space="0" w:color="auto"/>
              <w:right w:val="single" w:sz="4" w:space="0" w:color="auto"/>
            </w:tcBorders>
          </w:tcPr>
          <w:p w14:paraId="6663FB4A" w14:textId="77777777" w:rsidR="001827E7" w:rsidRPr="00B86FF5" w:rsidRDefault="001827E7" w:rsidP="001827E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Sídlo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727272"/>
            </w:tcBorders>
          </w:tcPr>
          <w:p w14:paraId="24AC2F1D" w14:textId="3F45E5BC" w:rsidR="001827E7" w:rsidRPr="00B86FF5" w:rsidRDefault="001827E7" w:rsidP="001827E7"/>
        </w:tc>
      </w:tr>
      <w:tr w:rsidR="001827E7" w:rsidRPr="00B86FF5" w14:paraId="3EF2D51D" w14:textId="77777777" w:rsidTr="00763B70">
        <w:trPr>
          <w:trHeight w:val="713"/>
        </w:trPr>
        <w:tc>
          <w:tcPr>
            <w:tcW w:w="1928" w:type="pct"/>
            <w:gridSpan w:val="2"/>
            <w:tcBorders>
              <w:top w:val="single" w:sz="4" w:space="0" w:color="auto"/>
              <w:left w:val="single" w:sz="12" w:space="0" w:color="727272"/>
              <w:bottom w:val="single" w:sz="4" w:space="0" w:color="auto"/>
              <w:right w:val="single" w:sz="4" w:space="0" w:color="auto"/>
            </w:tcBorders>
          </w:tcPr>
          <w:p w14:paraId="74299967" w14:textId="77777777" w:rsidR="001827E7" w:rsidRPr="00B86FF5" w:rsidRDefault="001827E7" w:rsidP="001827E7">
            <w:pPr>
              <w:spacing w:before="20" w:after="20"/>
              <w:rPr>
                <w:iCs/>
              </w:rPr>
            </w:pPr>
            <w:r w:rsidRPr="00B86FF5">
              <w:rPr>
                <w:b/>
              </w:rPr>
              <w:t xml:space="preserve">Adresa pro doručování </w:t>
            </w:r>
            <w:r w:rsidRPr="00B86FF5">
              <w:t>(pokud si přejete doručovat jinam)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727272"/>
            </w:tcBorders>
          </w:tcPr>
          <w:p w14:paraId="7AEF072A" w14:textId="3235796C" w:rsidR="001827E7" w:rsidRPr="00B86FF5" w:rsidRDefault="001827E7" w:rsidP="001827E7"/>
        </w:tc>
      </w:tr>
      <w:tr w:rsidR="001827E7" w:rsidRPr="00B86FF5" w14:paraId="46A26225" w14:textId="77777777" w:rsidTr="00763B70">
        <w:tc>
          <w:tcPr>
            <w:tcW w:w="1928" w:type="pct"/>
            <w:gridSpan w:val="2"/>
            <w:tcBorders>
              <w:top w:val="single" w:sz="4" w:space="0" w:color="auto"/>
              <w:left w:val="single" w:sz="12" w:space="0" w:color="727272"/>
              <w:bottom w:val="single" w:sz="4" w:space="0" w:color="auto"/>
              <w:right w:val="single" w:sz="4" w:space="0" w:color="auto"/>
            </w:tcBorders>
          </w:tcPr>
          <w:p w14:paraId="04E680F2" w14:textId="77777777" w:rsidR="001827E7" w:rsidRPr="00B86FF5" w:rsidRDefault="001827E7" w:rsidP="001827E7">
            <w:pPr>
              <w:spacing w:before="20" w:after="20"/>
            </w:pPr>
            <w:r w:rsidRPr="00B86FF5">
              <w:t>Identifikační číslo osoby (IČO)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727272"/>
            </w:tcBorders>
          </w:tcPr>
          <w:p w14:paraId="19ED7B5D" w14:textId="209EEB44" w:rsidR="001827E7" w:rsidRPr="00B86FF5" w:rsidRDefault="001827E7" w:rsidP="001827E7"/>
        </w:tc>
      </w:tr>
      <w:tr w:rsidR="001827E7" w:rsidRPr="00B86FF5" w14:paraId="340899E5" w14:textId="77777777" w:rsidTr="00763B70">
        <w:tc>
          <w:tcPr>
            <w:tcW w:w="1928" w:type="pct"/>
            <w:gridSpan w:val="2"/>
            <w:tcBorders>
              <w:top w:val="single" w:sz="4" w:space="0" w:color="auto"/>
              <w:left w:val="single" w:sz="12" w:space="0" w:color="727272"/>
              <w:bottom w:val="single" w:sz="4" w:space="0" w:color="auto"/>
              <w:right w:val="single" w:sz="4" w:space="0" w:color="auto"/>
            </w:tcBorders>
          </w:tcPr>
          <w:p w14:paraId="5E9C0A98" w14:textId="77777777" w:rsidR="001827E7" w:rsidRPr="00B86FF5" w:rsidRDefault="001827E7" w:rsidP="001827E7">
            <w:pPr>
              <w:spacing w:before="20" w:after="20"/>
            </w:pPr>
            <w:r w:rsidRPr="00B86FF5">
              <w:t>Telefonní číslo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727272"/>
            </w:tcBorders>
          </w:tcPr>
          <w:p w14:paraId="234F4B4D" w14:textId="2956C6E0" w:rsidR="001827E7" w:rsidRPr="00B86FF5" w:rsidRDefault="001827E7" w:rsidP="001827E7"/>
        </w:tc>
      </w:tr>
      <w:tr w:rsidR="001827E7" w:rsidRPr="00B86FF5" w14:paraId="0281A18A" w14:textId="77777777" w:rsidTr="00763B70">
        <w:tc>
          <w:tcPr>
            <w:tcW w:w="1928" w:type="pct"/>
            <w:gridSpan w:val="2"/>
            <w:tcBorders>
              <w:top w:val="single" w:sz="4" w:space="0" w:color="auto"/>
              <w:left w:val="single" w:sz="12" w:space="0" w:color="727272"/>
              <w:bottom w:val="single" w:sz="12" w:space="0" w:color="727272"/>
              <w:right w:val="single" w:sz="4" w:space="0" w:color="auto"/>
            </w:tcBorders>
          </w:tcPr>
          <w:p w14:paraId="4904C6A0" w14:textId="77777777" w:rsidR="001827E7" w:rsidRPr="00B86FF5" w:rsidRDefault="001827E7" w:rsidP="001827E7">
            <w:pPr>
              <w:spacing w:before="20" w:after="20"/>
            </w:pPr>
            <w:r w:rsidRPr="00B86FF5">
              <w:t>E-mail</w:t>
            </w:r>
          </w:p>
        </w:tc>
        <w:tc>
          <w:tcPr>
            <w:tcW w:w="3072" w:type="pct"/>
            <w:tcBorders>
              <w:top w:val="single" w:sz="4" w:space="0" w:color="auto"/>
              <w:left w:val="single" w:sz="4" w:space="0" w:color="auto"/>
              <w:bottom w:val="single" w:sz="12" w:space="0" w:color="727272"/>
              <w:right w:val="single" w:sz="12" w:space="0" w:color="727272"/>
            </w:tcBorders>
          </w:tcPr>
          <w:p w14:paraId="5744B932" w14:textId="7AB91E4C" w:rsidR="001827E7" w:rsidRPr="00B86FF5" w:rsidRDefault="001827E7" w:rsidP="001827E7"/>
        </w:tc>
      </w:tr>
    </w:tbl>
    <w:p w14:paraId="421ECD9A" w14:textId="77777777" w:rsidR="00B86FF5" w:rsidRPr="00B86FF5" w:rsidRDefault="00B86FF5" w:rsidP="00B86FF5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>Vyplňte své údaje podle toho, jestli podáváte žádost sami za sebe jako fyzická osoba nebo jednáte jménem právnické osoby.</w:t>
      </w:r>
    </w:p>
    <w:p w14:paraId="32C255B4" w14:textId="77777777" w:rsidR="00B86FF5" w:rsidRPr="00B86FF5" w:rsidRDefault="00B86FF5" w:rsidP="00B86FF5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iCs/>
          <w:szCs w:val="24"/>
          <w:lang w:eastAsia="cs-CZ"/>
        </w:rPr>
      </w:pPr>
      <w:r w:rsidRPr="00B86FF5">
        <w:rPr>
          <w:rFonts w:ascii="Calibri" w:eastAsia="Times New Roman" w:hAnsi="Calibri" w:cs="Times New Roman"/>
          <w:b/>
          <w:iCs/>
          <w:szCs w:val="24"/>
          <w:lang w:eastAsia="cs-CZ"/>
        </w:rPr>
        <w:t xml:space="preserve">Anonymní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žádosti se nevyřizují.</w:t>
      </w:r>
      <w:r w:rsidRPr="00B86FF5">
        <w:rPr>
          <w:rFonts w:ascii="Calibri" w:eastAsia="Times New Roman" w:hAnsi="Calibri" w:cs="Times New Roman"/>
          <w:iCs/>
          <w:szCs w:val="24"/>
          <w:lang w:eastAsia="cs-CZ"/>
        </w:rPr>
        <w:t xml:space="preserve"> Uveďte alespoň své jméno, příjmení a adresu trvalého pobytu. Právnické osoby by měly uvést alespoň název a sídlo.</w:t>
      </w:r>
    </w:p>
    <w:p w14:paraId="645EB32E" w14:textId="77777777" w:rsidR="00B86FF5" w:rsidRPr="00B86FF5" w:rsidRDefault="00B86FF5" w:rsidP="00B86FF5">
      <w:pPr>
        <w:numPr>
          <w:ilvl w:val="0"/>
          <w:numId w:val="32"/>
        </w:numPr>
        <w:spacing w:before="40" w:after="40"/>
        <w:ind w:left="312" w:hanging="312"/>
        <w:rPr>
          <w:rFonts w:ascii="Calibri" w:eastAsia="Times New Roman" w:hAnsi="Calibri" w:cs="Times New Roman"/>
          <w:szCs w:val="24"/>
          <w:lang w:eastAsia="cs-CZ"/>
        </w:rPr>
      </w:pPr>
      <w:r w:rsidRPr="00B86FF5">
        <w:rPr>
          <w:rFonts w:ascii="Calibri" w:eastAsia="Times New Roman" w:hAnsi="Calibri" w:cs="Times New Roman"/>
          <w:szCs w:val="24"/>
          <w:lang w:eastAsia="cs-CZ"/>
        </w:rPr>
        <w:t xml:space="preserve">Pokud podáváte žádost za někoho jiného, přiložte </w:t>
      </w:r>
      <w:r w:rsidRPr="00B86FF5">
        <w:rPr>
          <w:rFonts w:ascii="Calibri" w:eastAsia="Times New Roman" w:hAnsi="Calibri" w:cs="Times New Roman"/>
          <w:b/>
          <w:szCs w:val="24"/>
          <w:lang w:eastAsia="cs-CZ"/>
        </w:rPr>
        <w:t>plnou moc</w:t>
      </w:r>
      <w:r w:rsidRPr="00B86FF5">
        <w:rPr>
          <w:rFonts w:ascii="Calibri" w:eastAsia="Times New Roman" w:hAnsi="Calibri" w:cs="Times New Roman"/>
          <w:szCs w:val="24"/>
          <w:lang w:eastAsia="cs-CZ"/>
        </w:rPr>
        <w:t>.</w:t>
      </w: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2835"/>
        <w:gridCol w:w="5954"/>
        <w:gridCol w:w="64"/>
      </w:tblGrid>
      <w:tr w:rsidR="00380E54" w14:paraId="2451678A" w14:textId="77777777" w:rsidTr="00616CFC">
        <w:trPr>
          <w:gridAfter w:val="1"/>
          <w:wAfter w:w="64" w:type="dxa"/>
        </w:trPr>
        <w:tc>
          <w:tcPr>
            <w:tcW w:w="709" w:type="dxa"/>
            <w:tcBorders>
              <w:bottom w:val="single" w:sz="4" w:space="0" w:color="auto"/>
            </w:tcBorders>
          </w:tcPr>
          <w:p w14:paraId="3EA32D46" w14:textId="77777777" w:rsidR="00380E54" w:rsidRDefault="00380E54" w:rsidP="00B86FF5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E15D167" wp14:editId="522FF314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43815</wp:posOffset>
                  </wp:positionV>
                  <wp:extent cx="360000" cy="360000"/>
                  <wp:effectExtent l="0" t="0" r="2540" b="2540"/>
                  <wp:wrapNone/>
                  <wp:docPr id="290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150CBA3D" w14:textId="77777777" w:rsidR="00380E54" w:rsidRPr="0007265B" w:rsidRDefault="00D4453F" w:rsidP="00B86FF5">
            <w:pPr>
              <w:pStyle w:val="Nadpis2"/>
              <w:outlineLvl w:val="1"/>
            </w:pPr>
            <w:r w:rsidRPr="0007265B">
              <w:t>K</w:t>
            </w:r>
            <w:r w:rsidR="00380E54" w:rsidRPr="0007265B">
              <w:t xml:space="preserve">teré soudní řízení </w:t>
            </w:r>
            <w:r w:rsidRPr="0007265B">
              <w:t>trvá/trvalo nepřiměřeně dlouho</w:t>
            </w:r>
            <w:r w:rsidR="00380E54" w:rsidRPr="0007265B">
              <w:t>?</w:t>
            </w:r>
          </w:p>
        </w:tc>
      </w:tr>
      <w:tr w:rsidR="001827E7" w:rsidRPr="00373E49" w14:paraId="7F4BDE1A" w14:textId="77777777" w:rsidTr="00B86FF5">
        <w:tc>
          <w:tcPr>
            <w:tcW w:w="3544" w:type="dxa"/>
            <w:gridSpan w:val="2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61FDE782" w14:textId="6160F92A" w:rsidR="001827E7" w:rsidRPr="00D32508" w:rsidRDefault="001827E7" w:rsidP="001827E7">
            <w:pPr>
              <w:pStyle w:val="Zkladntext2"/>
              <w:rPr>
                <w:rStyle w:val="Siln"/>
              </w:rPr>
            </w:pPr>
            <w:r>
              <w:rPr>
                <w:rStyle w:val="Siln"/>
              </w:rPr>
              <w:t>S</w:t>
            </w:r>
            <w:r w:rsidRPr="00D32508">
              <w:rPr>
                <w:rStyle w:val="Siln"/>
              </w:rPr>
              <w:t>oud, u kterého soudní řízení začalo</w:t>
            </w:r>
            <w:r w:rsidRPr="00D32508">
              <w:rPr>
                <w:rStyle w:val="Siln"/>
                <w:b w:val="0"/>
              </w:rPr>
              <w:t xml:space="preserve"> </w:t>
            </w:r>
            <w:r>
              <w:t xml:space="preserve">(tzv. </w:t>
            </w:r>
            <w:r w:rsidRPr="00D32508">
              <w:rPr>
                <w:rStyle w:val="Siln"/>
                <w:b w:val="0"/>
              </w:rPr>
              <w:t>soud prvního stupně)</w:t>
            </w:r>
          </w:p>
        </w:tc>
        <w:tc>
          <w:tcPr>
            <w:tcW w:w="6018" w:type="dxa"/>
            <w:gridSpan w:val="2"/>
            <w:tcBorders>
              <w:top w:val="single" w:sz="12" w:space="0" w:color="727272"/>
              <w:left w:val="single" w:sz="4" w:space="0" w:color="727272"/>
              <w:bottom w:val="single" w:sz="4" w:space="0" w:color="727272"/>
              <w:right w:val="single" w:sz="12" w:space="0" w:color="727272"/>
            </w:tcBorders>
          </w:tcPr>
          <w:p w14:paraId="64A73FEA" w14:textId="44D702A1" w:rsidR="001827E7" w:rsidRPr="00373E49" w:rsidRDefault="001827E7" w:rsidP="001827E7">
            <w:pPr>
              <w:pStyle w:val="Zkladntext2"/>
              <w:rPr>
                <w:rStyle w:val="Zdraznn"/>
                <w:i w:val="0"/>
              </w:rPr>
            </w:pPr>
          </w:p>
        </w:tc>
      </w:tr>
      <w:tr w:rsidR="001827E7" w:rsidRPr="00373E49" w14:paraId="2D07A4B6" w14:textId="77777777" w:rsidTr="00B86FF5">
        <w:tc>
          <w:tcPr>
            <w:tcW w:w="3544" w:type="dxa"/>
            <w:gridSpan w:val="2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1C949371" w14:textId="22BF7607" w:rsidR="001827E7" w:rsidRPr="00D32508" w:rsidRDefault="001827E7" w:rsidP="001827E7">
            <w:pPr>
              <w:pStyle w:val="Zkladntext2"/>
              <w:rPr>
                <w:rStyle w:val="Siln"/>
                <w:b w:val="0"/>
              </w:rPr>
            </w:pPr>
            <w:r>
              <w:rPr>
                <w:rStyle w:val="Siln"/>
              </w:rPr>
              <w:t>S</w:t>
            </w:r>
            <w:r w:rsidRPr="00D32508">
              <w:rPr>
                <w:rStyle w:val="Siln"/>
              </w:rPr>
              <w:t xml:space="preserve">pisová značka </w:t>
            </w:r>
            <w:r>
              <w:rPr>
                <w:rStyle w:val="Siln"/>
              </w:rPr>
              <w:t>u tohoto soudu</w:t>
            </w:r>
          </w:p>
        </w:tc>
        <w:tc>
          <w:tcPr>
            <w:tcW w:w="6018" w:type="dxa"/>
            <w:gridSpan w:val="2"/>
            <w:tcBorders>
              <w:top w:val="single" w:sz="4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</w:tcPr>
          <w:p w14:paraId="0AE9239B" w14:textId="4BDDFE67" w:rsidR="001827E7" w:rsidRPr="00373E49" w:rsidRDefault="001827E7" w:rsidP="001827E7">
            <w:pPr>
              <w:pStyle w:val="Zkladntext2"/>
              <w:rPr>
                <w:rStyle w:val="Zdraznn"/>
                <w:i w:val="0"/>
              </w:rPr>
            </w:pPr>
          </w:p>
        </w:tc>
      </w:tr>
    </w:tbl>
    <w:p w14:paraId="364876E1" w14:textId="34BAE8D1" w:rsidR="0007265B" w:rsidRDefault="0007265B" w:rsidP="00953E40">
      <w:pPr>
        <w:pStyle w:val="Seznam"/>
        <w:rPr>
          <w:noProof/>
        </w:rPr>
      </w:pPr>
      <w:r>
        <w:rPr>
          <w:noProof/>
        </w:rPr>
        <w:t>Spisovou značku najdete v dokumentech soudu k případu.</w:t>
      </w:r>
      <w:r w:rsidR="000643F7">
        <w:rPr>
          <w:noProof/>
        </w:rPr>
        <w:t xml:space="preserve"> Pokud nemůžete najít spisovou značku soudu prvního stupně, napište spisovou značku vyššího soudu a uveďte název soudu.</w:t>
      </w:r>
    </w:p>
    <w:p w14:paraId="150576A0" w14:textId="77777777" w:rsidR="0007265B" w:rsidRDefault="0007265B" w:rsidP="00953E40">
      <w:pPr>
        <w:pStyle w:val="Seznam"/>
        <w:rPr>
          <w:noProof/>
        </w:rPr>
      </w:pPr>
      <w:r>
        <w:rPr>
          <w:noProof/>
        </w:rPr>
        <w:t>Žádost můžete podat, i když řízení dosud neskončilo.</w:t>
      </w:r>
    </w:p>
    <w:p w14:paraId="0DA48649" w14:textId="6135861B" w:rsidR="0007265B" w:rsidRDefault="00616CFC" w:rsidP="00953E40">
      <w:pPr>
        <w:pStyle w:val="Seznam"/>
        <w:rPr>
          <w:noProof/>
        </w:rPr>
      </w:pPr>
      <w:r w:rsidRPr="00616CFC">
        <w:rPr>
          <w:rStyle w:val="Siln"/>
        </w:rPr>
        <w:t xml:space="preserve">Pokud řízení skončilo, podejte </w:t>
      </w:r>
      <w:r w:rsidRPr="00185F92">
        <w:rPr>
          <w:rStyle w:val="Siln"/>
        </w:rPr>
        <w:t>ž</w:t>
      </w:r>
      <w:r w:rsidR="0007265B" w:rsidRPr="00185F92">
        <w:rPr>
          <w:rStyle w:val="Siln"/>
        </w:rPr>
        <w:t xml:space="preserve">ádost </w:t>
      </w:r>
      <w:r w:rsidRPr="00185F92">
        <w:rPr>
          <w:rStyle w:val="Siln"/>
        </w:rPr>
        <w:t xml:space="preserve">co nejdříve, </w:t>
      </w:r>
      <w:r w:rsidR="0007265B" w:rsidRPr="00185F92">
        <w:rPr>
          <w:rStyle w:val="Siln"/>
        </w:rPr>
        <w:t>nejpozději</w:t>
      </w:r>
      <w:r w:rsidR="0007265B" w:rsidRPr="00455611">
        <w:rPr>
          <w:b/>
          <w:noProof/>
        </w:rPr>
        <w:t xml:space="preserve"> do 6 měsíců</w:t>
      </w:r>
      <w:r w:rsidR="0007265B">
        <w:rPr>
          <w:noProof/>
        </w:rPr>
        <w:t xml:space="preserve"> od skončení řízení.</w:t>
      </w:r>
    </w:p>
    <w:p w14:paraId="2442AD9A" w14:textId="7950E66A" w:rsidR="00D1724B" w:rsidRDefault="00D1724B" w:rsidP="00953E40">
      <w:pPr>
        <w:pStyle w:val="Seznam"/>
      </w:pPr>
      <w:r w:rsidRPr="00C11ECA">
        <w:rPr>
          <w:rStyle w:val="Siln"/>
        </w:rPr>
        <w:t>I</w:t>
      </w:r>
      <w:r w:rsidR="0007265B" w:rsidRPr="00C11ECA">
        <w:rPr>
          <w:rStyle w:val="Siln"/>
        </w:rPr>
        <w:t xml:space="preserve">nformace k běhu promlčecí </w:t>
      </w:r>
      <w:r w:rsidRPr="00C11ECA">
        <w:rPr>
          <w:rStyle w:val="Siln"/>
        </w:rPr>
        <w:t>doby</w:t>
      </w:r>
      <w:r w:rsidR="0007265B">
        <w:rPr>
          <w:noProof/>
        </w:rPr>
        <w:t xml:space="preserve"> na</w:t>
      </w:r>
      <w:r>
        <w:rPr>
          <w:noProof/>
        </w:rPr>
        <w:t>jdete</w:t>
      </w:r>
      <w:r w:rsidR="0007265B">
        <w:rPr>
          <w:noProof/>
        </w:rPr>
        <w:t xml:space="preserve"> v</w:t>
      </w:r>
      <w:r w:rsidR="00C3504B">
        <w:rPr>
          <w:noProof/>
        </w:rPr>
        <w:t> </w:t>
      </w:r>
      <w:hyperlink r:id="rId23" w:history="1">
        <w:r w:rsidR="00C3504B" w:rsidRPr="003066D0">
          <w:rPr>
            <w:rStyle w:val="Hypertextovodkaz"/>
            <w:noProof/>
          </w:rPr>
          <w:t>doplňujících informacích k tomuto formuláři</w:t>
        </w:r>
      </w:hyperlink>
      <w:r w:rsidR="00DD430D">
        <w:rPr>
          <w:noProof/>
        </w:rPr>
        <w:t>.</w:t>
      </w:r>
    </w:p>
    <w:p w14:paraId="2FA47B80" w14:textId="77777777" w:rsidR="00B35C7C" w:rsidRPr="00B35C7C" w:rsidRDefault="00B35C7C" w:rsidP="00B35C7C">
      <w:pPr>
        <w:rPr>
          <w:sz w:val="12"/>
          <w:szCs w:val="12"/>
        </w:rPr>
      </w:pP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1701"/>
        <w:gridCol w:w="7152"/>
      </w:tblGrid>
      <w:tr w:rsidR="00380E54" w:rsidRPr="002E1F78" w14:paraId="3B67190A" w14:textId="77777777" w:rsidTr="00B86FF5">
        <w:tc>
          <w:tcPr>
            <w:tcW w:w="709" w:type="dxa"/>
            <w:tcBorders>
              <w:bottom w:val="single" w:sz="12" w:space="0" w:color="727272"/>
            </w:tcBorders>
          </w:tcPr>
          <w:p w14:paraId="14CDAFB9" w14:textId="77777777" w:rsidR="00380E54" w:rsidRDefault="00380E54" w:rsidP="001F1247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3360" behindDoc="0" locked="0" layoutInCell="1" allowOverlap="1" wp14:anchorId="23160090" wp14:editId="42D0F537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32385</wp:posOffset>
                  </wp:positionV>
                  <wp:extent cx="360000" cy="360000"/>
                  <wp:effectExtent l="0" t="0" r="0" b="2540"/>
                  <wp:wrapNone/>
                  <wp:docPr id="8" name="Grafický objekt 341" descr="Hodin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Watch.sv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gridSpan w:val="2"/>
            <w:tcBorders>
              <w:bottom w:val="single" w:sz="12" w:space="0" w:color="727272"/>
            </w:tcBorders>
          </w:tcPr>
          <w:p w14:paraId="31DB0BF9" w14:textId="77777777" w:rsidR="00380E54" w:rsidRPr="002E1F78" w:rsidRDefault="00380E54" w:rsidP="001F1247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 xml:space="preserve">Jak dlouho </w:t>
            </w:r>
            <w:r w:rsidR="00473893">
              <w:rPr>
                <w:rStyle w:val="Zdraznn"/>
                <w:i w:val="0"/>
              </w:rPr>
              <w:t>ř</w:t>
            </w:r>
            <w:r>
              <w:rPr>
                <w:rStyle w:val="Zdraznn"/>
                <w:i w:val="0"/>
              </w:rPr>
              <w:t>ízení trvá</w:t>
            </w:r>
            <w:r w:rsidR="00473893">
              <w:rPr>
                <w:rStyle w:val="Zdraznn"/>
                <w:i w:val="0"/>
              </w:rPr>
              <w:t>/trvalo</w:t>
            </w:r>
            <w:r>
              <w:rPr>
                <w:rStyle w:val="Zdraznn"/>
                <w:i w:val="0"/>
              </w:rPr>
              <w:t>?</w:t>
            </w:r>
          </w:p>
        </w:tc>
      </w:tr>
      <w:tr w:rsidR="00380E54" w:rsidRPr="00505DA1" w14:paraId="65686E15" w14:textId="77777777" w:rsidTr="00B86FF5">
        <w:trPr>
          <w:trHeight w:val="421"/>
        </w:trPr>
        <w:tc>
          <w:tcPr>
            <w:tcW w:w="2410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  <w:vAlign w:val="center"/>
          </w:tcPr>
          <w:p w14:paraId="7D385657" w14:textId="5CA8BAC7" w:rsidR="00380E54" w:rsidRPr="008379BE" w:rsidRDefault="00380E54" w:rsidP="008379BE">
            <w:pPr>
              <w:rPr>
                <w:rStyle w:val="Siln"/>
              </w:rPr>
            </w:pPr>
            <w:r w:rsidRPr="008379BE">
              <w:rPr>
                <w:rStyle w:val="Siln"/>
              </w:rPr>
              <w:t>Celková délka řízení</w:t>
            </w:r>
          </w:p>
        </w:tc>
        <w:tc>
          <w:tcPr>
            <w:tcW w:w="7152" w:type="dxa"/>
            <w:tcBorders>
              <w:top w:val="single" w:sz="12" w:space="0" w:color="727272"/>
              <w:left w:val="single" w:sz="4" w:space="0" w:color="727272"/>
              <w:bottom w:val="single" w:sz="12" w:space="0" w:color="727272"/>
              <w:right w:val="single" w:sz="12" w:space="0" w:color="727272"/>
            </w:tcBorders>
            <w:vAlign w:val="center"/>
          </w:tcPr>
          <w:p w14:paraId="75555345" w14:textId="1A473AE3" w:rsidR="00380E54" w:rsidRPr="008379BE" w:rsidRDefault="00A60302" w:rsidP="00A60302">
            <w:pPr>
              <w:tabs>
                <w:tab w:val="left" w:pos="772"/>
              </w:tabs>
              <w:rPr>
                <w:rStyle w:val="Siln"/>
              </w:rPr>
            </w:pPr>
            <w:r>
              <w:rPr>
                <w:rStyle w:val="Zdraznn"/>
                <w:i w:val="0"/>
              </w:rPr>
              <w:tab/>
            </w:r>
            <w:r w:rsidR="00B86FF5" w:rsidRPr="008379BE">
              <w:rPr>
                <w:rStyle w:val="Siln"/>
              </w:rPr>
              <w:t xml:space="preserve">roků a </w:t>
            </w:r>
            <w:r>
              <w:rPr>
                <w:rStyle w:val="Zdraznn"/>
                <w:i w:val="0"/>
              </w:rPr>
              <w:tab/>
            </w:r>
            <w:r w:rsidR="00B86FF5" w:rsidRPr="008379BE">
              <w:rPr>
                <w:rStyle w:val="Siln"/>
              </w:rPr>
              <w:t xml:space="preserve"> měsíců</w:t>
            </w:r>
          </w:p>
        </w:tc>
      </w:tr>
    </w:tbl>
    <w:p w14:paraId="4EFFC1B9" w14:textId="0D0C610F" w:rsidR="00FC4D00" w:rsidRDefault="008379BE" w:rsidP="00953E40">
      <w:pPr>
        <w:pStyle w:val="Seznam"/>
        <w:rPr>
          <w:rStyle w:val="Zdraznn"/>
          <w:i w:val="0"/>
        </w:rPr>
      </w:pPr>
      <w:r w:rsidRPr="00FC4D00">
        <w:rPr>
          <w:rStyle w:val="Siln"/>
        </w:rPr>
        <w:t>Civilní soudní řízení</w:t>
      </w:r>
      <w:r w:rsidRPr="005B685C">
        <w:rPr>
          <w:rStyle w:val="Zdraznn"/>
          <w:i w:val="0"/>
        </w:rPr>
        <w:t xml:space="preserve"> je zah</w:t>
      </w:r>
      <w:r w:rsidR="00FC4D00">
        <w:rPr>
          <w:rStyle w:val="Zdraznn"/>
          <w:i w:val="0"/>
        </w:rPr>
        <w:t>ájeno doručením žaloby k soudu.</w:t>
      </w:r>
    </w:p>
    <w:p w14:paraId="3B89459C" w14:textId="5422B53D" w:rsidR="008379BE" w:rsidRPr="00B35C7C" w:rsidRDefault="008379BE" w:rsidP="00953E40">
      <w:pPr>
        <w:pStyle w:val="Seznam"/>
        <w:rPr>
          <w:rStyle w:val="Zdraznn"/>
          <w:i w:val="0"/>
          <w:iCs w:val="0"/>
        </w:rPr>
      </w:pPr>
      <w:r w:rsidRPr="00FC4D00">
        <w:rPr>
          <w:rStyle w:val="Siln"/>
        </w:rPr>
        <w:t>Trestní stíhání</w:t>
      </w:r>
      <w:r w:rsidRPr="005B685C">
        <w:rPr>
          <w:rStyle w:val="Zdraznn"/>
          <w:i w:val="0"/>
        </w:rPr>
        <w:t xml:space="preserve"> je zahájeno doručením opisu usnesení o zahájen</w:t>
      </w:r>
      <w:r w:rsidR="00BD609A">
        <w:rPr>
          <w:rStyle w:val="Zdraznn"/>
          <w:i w:val="0"/>
        </w:rPr>
        <w:t>í trestního stíhání obviněnému.</w:t>
      </w:r>
    </w:p>
    <w:p w14:paraId="528FD9E6" w14:textId="6E73029F" w:rsidR="00B35C7C" w:rsidRPr="00B35C7C" w:rsidRDefault="00B35C7C" w:rsidP="00B35C7C">
      <w:pPr>
        <w:rPr>
          <w:sz w:val="12"/>
          <w:szCs w:val="12"/>
        </w:rPr>
      </w:pPr>
    </w:p>
    <w:tbl>
      <w:tblPr>
        <w:tblStyle w:val="Mkatabulky"/>
        <w:tblW w:w="9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09"/>
        <w:gridCol w:w="8853"/>
      </w:tblGrid>
      <w:tr w:rsidR="00FC4D00" w:rsidRPr="002E1F78" w14:paraId="4641CE3A" w14:textId="77777777" w:rsidTr="00B86FF5">
        <w:tc>
          <w:tcPr>
            <w:tcW w:w="709" w:type="dxa"/>
            <w:tcBorders>
              <w:bottom w:val="single" w:sz="12" w:space="0" w:color="727272"/>
            </w:tcBorders>
          </w:tcPr>
          <w:p w14:paraId="38F84CBB" w14:textId="30AC3097" w:rsidR="00FC4D00" w:rsidRDefault="001446D9" w:rsidP="001F1247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rStyle w:val="zelen"/>
                <w:i/>
                <w:noProof/>
                <w:lang w:eastAsia="cs-CZ"/>
              </w:rPr>
              <w:drawing>
                <wp:anchor distT="0" distB="0" distL="114300" distR="114300" simplePos="0" relativeHeight="251664384" behindDoc="0" locked="0" layoutInCell="1" allowOverlap="1" wp14:anchorId="6C110E45" wp14:editId="3805471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46355</wp:posOffset>
                  </wp:positionV>
                  <wp:extent cx="359410" cy="359410"/>
                  <wp:effectExtent l="0" t="0" r="2540" b="2540"/>
                  <wp:wrapNone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3" w:type="dxa"/>
            <w:tcBorders>
              <w:bottom w:val="single" w:sz="12" w:space="0" w:color="727272"/>
            </w:tcBorders>
          </w:tcPr>
          <w:p w14:paraId="28A4684B" w14:textId="01D24703" w:rsidR="00FC4D00" w:rsidRPr="002E1F78" w:rsidRDefault="001446D9" w:rsidP="001F1247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Nadpis2Char"/>
              </w:rPr>
              <w:t>Kolik peněz žádáte?</w:t>
            </w:r>
          </w:p>
        </w:tc>
      </w:tr>
      <w:tr w:rsidR="001446D9" w:rsidRPr="002E1F78" w14:paraId="25EBC4FD" w14:textId="77777777" w:rsidTr="00B86FF5">
        <w:tc>
          <w:tcPr>
            <w:tcW w:w="9562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0800E8B3" w14:textId="1DE63388" w:rsidR="001446D9" w:rsidRPr="001446D9" w:rsidRDefault="001446D9" w:rsidP="00A60302">
            <w:pPr>
              <w:pStyle w:val="Zkladntext"/>
              <w:tabs>
                <w:tab w:val="left" w:pos="4320"/>
              </w:tabs>
            </w:pPr>
            <w:r w:rsidRPr="00F74B05">
              <w:rPr>
                <w:rStyle w:val="Zdraznn"/>
                <w:i w:val="0"/>
              </w:rPr>
              <w:t xml:space="preserve">Za utrpěnou nemajetkovou újmu způsobenou nepřiměřenou délkou řízení </w:t>
            </w:r>
            <w:r w:rsidRPr="00C11ECA">
              <w:rPr>
                <w:rStyle w:val="Siln"/>
              </w:rPr>
              <w:t>žádám o přiměřené zadostiučinění ve výši</w:t>
            </w:r>
            <w:r>
              <w:rPr>
                <w:rStyle w:val="Zdraznn"/>
                <w:i w:val="0"/>
              </w:rPr>
              <w:t xml:space="preserve"> </w:t>
            </w:r>
            <w:r w:rsidR="00A60302">
              <w:rPr>
                <w:rStyle w:val="Zdraznn"/>
                <w:i w:val="0"/>
              </w:rPr>
              <w:tab/>
            </w:r>
            <w:r w:rsidR="001827E7" w:rsidRPr="00C11ECA">
              <w:rPr>
                <w:rStyle w:val="Siln"/>
              </w:rPr>
              <w:t xml:space="preserve"> </w:t>
            </w:r>
            <w:r w:rsidRPr="00C11ECA">
              <w:rPr>
                <w:rStyle w:val="Siln"/>
              </w:rPr>
              <w:t>Kč</w:t>
            </w:r>
            <w:r>
              <w:rPr>
                <w:rStyle w:val="Zdraznn"/>
                <w:i w:val="0"/>
              </w:rPr>
              <w:t>.</w:t>
            </w:r>
          </w:p>
        </w:tc>
      </w:tr>
    </w:tbl>
    <w:p w14:paraId="13D86C3F" w14:textId="1E0BC294" w:rsidR="001446D9" w:rsidRDefault="001446D9" w:rsidP="00953E40">
      <w:pPr>
        <w:pStyle w:val="Seznam"/>
        <w:rPr>
          <w:rStyle w:val="Zdraznn"/>
          <w:i w:val="0"/>
        </w:rPr>
      </w:pPr>
      <w:r>
        <w:rPr>
          <w:rStyle w:val="Zdraznn"/>
          <w:i w:val="0"/>
        </w:rPr>
        <w:t xml:space="preserve">Nejvyšší soud považuje za přiměřené zadostiučinění </w:t>
      </w:r>
      <w:r w:rsidRPr="001446D9">
        <w:rPr>
          <w:rStyle w:val="Siln"/>
        </w:rPr>
        <w:t>za první dva roky</w:t>
      </w:r>
      <w:r>
        <w:rPr>
          <w:rStyle w:val="Zdraznn"/>
          <w:i w:val="0"/>
        </w:rPr>
        <w:t xml:space="preserve"> trvání řízení 15 000 Kč až 20 000 Kč a </w:t>
      </w:r>
      <w:r w:rsidRPr="001446D9">
        <w:rPr>
          <w:rStyle w:val="Siln"/>
        </w:rPr>
        <w:t>za každý další rok</w:t>
      </w:r>
      <w:r>
        <w:rPr>
          <w:rStyle w:val="Zdraznn"/>
          <w:i w:val="0"/>
        </w:rPr>
        <w:t xml:space="preserve"> 15 000 Kč až 20 000 Kč.</w:t>
      </w:r>
    </w:p>
    <w:p w14:paraId="29B0DE57" w14:textId="4D386F65" w:rsidR="00FC4D00" w:rsidRPr="00B35C7C" w:rsidRDefault="001446D9" w:rsidP="00953E40">
      <w:pPr>
        <w:pStyle w:val="Seznam"/>
        <w:rPr>
          <w:rStyle w:val="Zdraznn"/>
          <w:i w:val="0"/>
          <w:iCs w:val="0"/>
        </w:rPr>
      </w:pPr>
      <w:r>
        <w:rPr>
          <w:rStyle w:val="Zdraznn"/>
          <w:i w:val="0"/>
        </w:rPr>
        <w:t xml:space="preserve">Při určení výsledné částky se zohledňují </w:t>
      </w:r>
      <w:r w:rsidRPr="00C11ECA">
        <w:rPr>
          <w:rStyle w:val="Siln"/>
        </w:rPr>
        <w:t>další kritéria</w:t>
      </w:r>
      <w:r>
        <w:rPr>
          <w:rStyle w:val="Zdraznn"/>
          <w:i w:val="0"/>
        </w:rPr>
        <w:t xml:space="preserve"> (např. složitost řízení, význam předmětu řízení pro žadatele).</w:t>
      </w:r>
    </w:p>
    <w:p w14:paraId="0916433F" w14:textId="77777777" w:rsidR="00B35C7C" w:rsidRPr="00B35C7C" w:rsidRDefault="00B35C7C" w:rsidP="00B35C7C">
      <w:pPr>
        <w:rPr>
          <w:sz w:val="12"/>
          <w:szCs w:val="12"/>
        </w:rPr>
      </w:pP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727"/>
        <w:gridCol w:w="8911"/>
      </w:tblGrid>
      <w:tr w:rsidR="00D30F9F" w:rsidRPr="002E1F78" w14:paraId="7638F933" w14:textId="77777777" w:rsidTr="00A60302">
        <w:tc>
          <w:tcPr>
            <w:tcW w:w="377" w:type="pct"/>
          </w:tcPr>
          <w:p w14:paraId="101603F6" w14:textId="77777777" w:rsidR="00D30F9F" w:rsidRDefault="00D30F9F" w:rsidP="001F1247">
            <w:pPr>
              <w:pStyle w:val="Seznam"/>
              <w:keepNext/>
              <w:ind w:left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D01FA92" wp14:editId="4FF6A6F4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65405</wp:posOffset>
                  </wp:positionV>
                  <wp:extent cx="360000" cy="360000"/>
                  <wp:effectExtent l="0" t="0" r="2540" b="2540"/>
                  <wp:wrapNone/>
                  <wp:docPr id="80" name="Grafický objekt 80" descr="Filantrop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hilanthropy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23" w:type="pct"/>
          </w:tcPr>
          <w:p w14:paraId="37A2A8F8" w14:textId="77777777" w:rsidR="00D30F9F" w:rsidRPr="002E1F78" w:rsidRDefault="00D30F9F" w:rsidP="001F1247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Nadpis2Char"/>
              </w:rPr>
              <w:t>Jak se má zadostiučinění vyplatit?</w:t>
            </w:r>
          </w:p>
        </w:tc>
      </w:tr>
    </w:tbl>
    <w:p w14:paraId="60C007DB" w14:textId="77777777" w:rsidR="00A60302" w:rsidRDefault="00A60302" w:rsidP="00A60302">
      <w:pPr>
        <w:pStyle w:val="Zkladntext"/>
        <w:keepNext/>
        <w:keepLines/>
      </w:pPr>
      <w:r>
        <w:t>Zadostiučinění žádám vyplatit</w:t>
      </w:r>
    </w:p>
    <w:tbl>
      <w:tblPr>
        <w:tblStyle w:val="Mkatabulky"/>
        <w:tblW w:w="0" w:type="auto"/>
        <w:tblBorders>
          <w:top w:val="single" w:sz="12" w:space="0" w:color="727272"/>
          <w:left w:val="single" w:sz="12" w:space="0" w:color="727272"/>
          <w:bottom w:val="single" w:sz="12" w:space="0" w:color="727272"/>
          <w:right w:val="single" w:sz="12" w:space="0" w:color="72727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9185"/>
      </w:tblGrid>
      <w:tr w:rsidR="00A60302" w14:paraId="621665BF" w14:textId="77777777" w:rsidTr="00791CDB">
        <w:tc>
          <w:tcPr>
            <w:tcW w:w="421" w:type="dxa"/>
            <w:tcBorders>
              <w:top w:val="single" w:sz="12" w:space="0" w:color="727272"/>
              <w:bottom w:val="single" w:sz="4" w:space="0" w:color="727272"/>
            </w:tcBorders>
          </w:tcPr>
          <w:p w14:paraId="41FA4010" w14:textId="77777777" w:rsidR="00A60302" w:rsidRDefault="00A60302" w:rsidP="00791CDB">
            <w:pPr>
              <w:pStyle w:val="Zkladntext2"/>
              <w:keepNext/>
              <w:keepLines/>
            </w:pPr>
            <w:r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207" w:type="dxa"/>
            <w:tcBorders>
              <w:top w:val="single" w:sz="12" w:space="0" w:color="727272"/>
              <w:bottom w:val="single" w:sz="4" w:space="0" w:color="727272"/>
            </w:tcBorders>
          </w:tcPr>
          <w:p w14:paraId="3878880B" w14:textId="77777777" w:rsidR="00A60302" w:rsidRDefault="00A60302" w:rsidP="00791CDB">
            <w:pPr>
              <w:pStyle w:val="Zkladntext2"/>
              <w:keepNext/>
              <w:keepLines/>
            </w:pPr>
            <w:r>
              <w:t>na adresu (pokud je jiná než pro doručování):</w:t>
            </w:r>
          </w:p>
          <w:p w14:paraId="0307ECDC" w14:textId="77777777" w:rsidR="00A60302" w:rsidRDefault="00A60302" w:rsidP="00791CDB">
            <w:pPr>
              <w:pStyle w:val="Zkladntext2"/>
              <w:keepNext/>
              <w:keepLines/>
            </w:pPr>
          </w:p>
        </w:tc>
      </w:tr>
      <w:tr w:rsidR="00A60302" w14:paraId="7D5A846D" w14:textId="77777777" w:rsidTr="00791CDB">
        <w:tc>
          <w:tcPr>
            <w:tcW w:w="421" w:type="dxa"/>
            <w:tcBorders>
              <w:top w:val="single" w:sz="4" w:space="0" w:color="727272"/>
            </w:tcBorders>
          </w:tcPr>
          <w:p w14:paraId="104A4894" w14:textId="77777777" w:rsidR="00A60302" w:rsidRPr="00301F0D" w:rsidRDefault="00A60302" w:rsidP="00791CDB">
            <w:pPr>
              <w:keepNext/>
              <w:keepLines/>
              <w:tabs>
                <w:tab w:val="right" w:pos="6974"/>
              </w:tabs>
            </w:pPr>
            <w:r w:rsidRPr="00301F0D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9207" w:type="dxa"/>
            <w:tcBorders>
              <w:top w:val="single" w:sz="4" w:space="0" w:color="727272"/>
              <w:bottom w:val="single" w:sz="4" w:space="0" w:color="727272"/>
            </w:tcBorders>
          </w:tcPr>
          <w:p w14:paraId="0CCF075F" w14:textId="77777777" w:rsidR="00A60302" w:rsidRPr="00301F0D" w:rsidRDefault="00A60302" w:rsidP="00791CDB">
            <w:pPr>
              <w:keepNext/>
              <w:keepLines/>
              <w:tabs>
                <w:tab w:val="right" w:pos="4280"/>
                <w:tab w:val="right" w:pos="8533"/>
              </w:tabs>
            </w:pPr>
            <w:r w:rsidRPr="00301F0D">
              <w:t xml:space="preserve">na účet č. </w:t>
            </w:r>
            <w:r w:rsidRPr="00301F0D">
              <w:tab/>
              <w:t xml:space="preserve"> vedený u </w:t>
            </w:r>
            <w:r w:rsidRPr="00301F0D">
              <w:tab/>
            </w:r>
            <w:r>
              <w:t>,</w:t>
            </w:r>
          </w:p>
        </w:tc>
      </w:tr>
      <w:tr w:rsidR="00A60302" w14:paraId="531DC417" w14:textId="77777777" w:rsidTr="00791CDB">
        <w:tc>
          <w:tcPr>
            <w:tcW w:w="421" w:type="dxa"/>
          </w:tcPr>
          <w:p w14:paraId="14973D4A" w14:textId="77777777" w:rsidR="00A60302" w:rsidRDefault="00A60302" w:rsidP="00791CDB">
            <w:pPr>
              <w:pStyle w:val="Zkladntext2"/>
              <w:keepNext/>
              <w:keepLines/>
            </w:pPr>
          </w:p>
        </w:tc>
        <w:tc>
          <w:tcPr>
            <w:tcW w:w="9207" w:type="dxa"/>
            <w:tcBorders>
              <w:top w:val="single" w:sz="4" w:space="0" w:color="727272"/>
            </w:tcBorders>
          </w:tcPr>
          <w:p w14:paraId="091704BF" w14:textId="77777777" w:rsidR="00A60302" w:rsidRDefault="00A60302" w:rsidP="00791CDB">
            <w:pPr>
              <w:pStyle w:val="Zkladntext2"/>
              <w:keepNext/>
              <w:keepLines/>
              <w:tabs>
                <w:tab w:val="right" w:pos="5130"/>
                <w:tab w:val="right" w:pos="7965"/>
                <w:tab w:val="right" w:pos="8816"/>
              </w:tabs>
            </w:pPr>
            <w:r w:rsidRPr="00301F0D">
              <w:t xml:space="preserve">kód banky </w:t>
            </w:r>
            <w:r w:rsidRPr="00301F0D">
              <w:tab/>
              <w:t>,</w:t>
            </w:r>
            <w:r>
              <w:t xml:space="preserve"> vedený </w:t>
            </w:r>
            <w:r w:rsidRPr="00995C31">
              <w:rPr>
                <w:rStyle w:val="Zkladntext2Char"/>
              </w:rPr>
              <w:t xml:space="preserve">v měně (např. Kč) </w:t>
            </w:r>
            <w:r w:rsidRPr="00301F0D">
              <w:tab/>
            </w:r>
            <w:r w:rsidRPr="00995C31">
              <w:rPr>
                <w:rStyle w:val="Zkladntext2Char"/>
              </w:rPr>
              <w:t>, specifický symbol</w:t>
            </w:r>
            <w:r>
              <w:rPr>
                <w:rStyle w:val="Zkladntext2Char"/>
              </w:rPr>
              <w:tab/>
            </w:r>
            <w:r w:rsidRPr="00995C31">
              <w:rPr>
                <w:rStyle w:val="Zkladntext2Char"/>
              </w:rPr>
              <w:t>.</w:t>
            </w:r>
          </w:p>
        </w:tc>
      </w:tr>
    </w:tbl>
    <w:p w14:paraId="37F882BE" w14:textId="77777777" w:rsidR="00A60302" w:rsidRPr="00B35C7C" w:rsidRDefault="00A60302" w:rsidP="00A60302">
      <w:pPr>
        <w:rPr>
          <w:sz w:val="12"/>
          <w:szCs w:val="12"/>
        </w:rPr>
      </w:pP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5"/>
        <w:gridCol w:w="709"/>
        <w:gridCol w:w="8838"/>
      </w:tblGrid>
      <w:tr w:rsidR="003C05D1" w:rsidRPr="00505DA1" w14:paraId="4B8037FE" w14:textId="77777777" w:rsidTr="00B35C7C">
        <w:tc>
          <w:tcPr>
            <w:tcW w:w="724" w:type="dxa"/>
            <w:gridSpan w:val="2"/>
          </w:tcPr>
          <w:p w14:paraId="63A7DE8C" w14:textId="77777777" w:rsidR="003C05D1" w:rsidRPr="00505DA1" w:rsidRDefault="003C05D1" w:rsidP="00B35C7C">
            <w:pPr>
              <w:pStyle w:val="Zkladntext"/>
              <w:keepNext/>
              <w:pageBreakBefore/>
              <w:jc w:val="center"/>
              <w:rPr>
                <w:b/>
                <w:noProof/>
                <w:lang w:eastAsia="cs-CZ"/>
              </w:rPr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8A9995C" wp14:editId="4D690559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30480</wp:posOffset>
                  </wp:positionV>
                  <wp:extent cx="360000" cy="360000"/>
                  <wp:effectExtent l="0" t="0" r="0" b="2540"/>
                  <wp:wrapNone/>
                  <wp:docPr id="85" name="Grafický objekt 85" descr="Stop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Stopwatch.svg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left w:val="nil"/>
            </w:tcBorders>
          </w:tcPr>
          <w:p w14:paraId="3A1179F3" w14:textId="77777777" w:rsidR="003C05D1" w:rsidRPr="00505DA1" w:rsidRDefault="003C05D1" w:rsidP="00B35C7C">
            <w:pPr>
              <w:pStyle w:val="Nadpis2"/>
              <w:pageBreakBefore/>
              <w:outlineLvl w:val="1"/>
              <w:rPr>
                <w:b/>
                <w:i/>
                <w:noProof/>
                <w:lang w:eastAsia="cs-CZ"/>
              </w:rPr>
            </w:pPr>
            <w:r>
              <w:rPr>
                <w:rStyle w:val="Zdraznn"/>
                <w:i w:val="0"/>
              </w:rPr>
              <w:t>Co podle Vás způsobilo nepřiměřenou délku řízení?</w:t>
            </w:r>
          </w:p>
        </w:tc>
      </w:tr>
      <w:tr w:rsidR="00B35C7C" w:rsidRPr="00443614" w14:paraId="358DEE18" w14:textId="77777777" w:rsidTr="00B35C7C">
        <w:trPr>
          <w:gridBefore w:val="1"/>
          <w:wBefore w:w="15" w:type="dxa"/>
          <w:trHeight w:val="50"/>
        </w:trPr>
        <w:tc>
          <w:tcPr>
            <w:tcW w:w="9547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38E49B1D" w14:textId="77777777" w:rsidR="00B35C7C" w:rsidRPr="008A1AA1" w:rsidRDefault="00B35C7C" w:rsidP="00791CDB"/>
          <w:p w14:paraId="351F7FBA" w14:textId="77777777" w:rsidR="00B35C7C" w:rsidRPr="008A1AA1" w:rsidRDefault="00B35C7C" w:rsidP="00791CDB"/>
          <w:p w14:paraId="1473D465" w14:textId="595A9AA7" w:rsidR="00B35C7C" w:rsidRDefault="00B35C7C" w:rsidP="00791CDB"/>
          <w:p w14:paraId="03EBD8CE" w14:textId="09E90C0A" w:rsidR="00886D81" w:rsidRDefault="00886D81" w:rsidP="00791CDB"/>
          <w:p w14:paraId="4C7F8DC2" w14:textId="77777777" w:rsidR="00886D81" w:rsidRPr="008A1AA1" w:rsidRDefault="00886D81" w:rsidP="00791CDB"/>
          <w:p w14:paraId="3AA7E7A8" w14:textId="77777777" w:rsidR="00B35C7C" w:rsidRPr="008A1AA1" w:rsidRDefault="00B35C7C" w:rsidP="00791CDB"/>
          <w:p w14:paraId="566EDE03" w14:textId="77777777" w:rsidR="00B35C7C" w:rsidRPr="008A1AA1" w:rsidRDefault="00B35C7C" w:rsidP="00791CDB"/>
          <w:p w14:paraId="76480BF4" w14:textId="77777777" w:rsidR="00B35C7C" w:rsidRPr="008A1AA1" w:rsidRDefault="00B35C7C" w:rsidP="00791CDB"/>
          <w:p w14:paraId="44FF7AF0" w14:textId="77777777" w:rsidR="00B35C7C" w:rsidRPr="008A1AA1" w:rsidRDefault="00B35C7C" w:rsidP="00791CDB"/>
          <w:p w14:paraId="181C273A" w14:textId="77777777" w:rsidR="00B35C7C" w:rsidRPr="008A1AA1" w:rsidRDefault="00B35C7C" w:rsidP="00791CDB"/>
          <w:p w14:paraId="0B198DFA" w14:textId="77777777" w:rsidR="00B35C7C" w:rsidRDefault="00B35C7C" w:rsidP="00791CDB"/>
          <w:p w14:paraId="6E68623F" w14:textId="77777777" w:rsidR="00B35C7C" w:rsidRPr="008A1AA1" w:rsidRDefault="00B35C7C" w:rsidP="00791CDB"/>
        </w:tc>
      </w:tr>
    </w:tbl>
    <w:p w14:paraId="52CF9203" w14:textId="7A6BB142" w:rsidR="001446D9" w:rsidRPr="001446D9" w:rsidRDefault="001446D9" w:rsidP="00953E40">
      <w:pPr>
        <w:pStyle w:val="Seznam"/>
        <w:rPr>
          <w:rStyle w:val="Zdraznn"/>
          <w:i w:val="0"/>
          <w:iCs w:val="0"/>
        </w:rPr>
      </w:pPr>
      <w:r w:rsidRPr="001446D9">
        <w:t xml:space="preserve">Byl podle Vás </w:t>
      </w:r>
      <w:r w:rsidRPr="001446D9">
        <w:rPr>
          <w:rStyle w:val="Siln"/>
        </w:rPr>
        <w:t>některý ze soudů</w:t>
      </w:r>
      <w:r w:rsidR="00C11ECA">
        <w:t xml:space="preserve"> </w:t>
      </w:r>
      <w:r w:rsidRPr="001446D9">
        <w:rPr>
          <w:rStyle w:val="Siln"/>
        </w:rPr>
        <w:t>nečinný</w:t>
      </w:r>
      <w:r w:rsidR="00C11ECA">
        <w:rPr>
          <w:rStyle w:val="Zdraznn"/>
          <w:i w:val="0"/>
          <w:iCs w:val="0"/>
        </w:rPr>
        <w:t>?</w:t>
      </w:r>
      <w:r w:rsidRPr="001446D9">
        <w:t xml:space="preserve"> (</w:t>
      </w:r>
      <w:r w:rsidR="00C11ECA">
        <w:t>N</w:t>
      </w:r>
      <w:r w:rsidRPr="001446D9">
        <w:t>apř. po dobu několika měsíců nen</w:t>
      </w:r>
      <w:r w:rsidRPr="001446D9">
        <w:rPr>
          <w:rStyle w:val="Zdraznn"/>
          <w:i w:val="0"/>
          <w:iCs w:val="0"/>
        </w:rPr>
        <w:t>ařídil jednání, nerozhodl o Vašem návrhu, nepostoupil spis nadřízenému soudu apod.)</w:t>
      </w:r>
    </w:p>
    <w:p w14:paraId="00216DF0" w14:textId="14682A3D" w:rsidR="001446D9" w:rsidRPr="001446D9" w:rsidRDefault="001446D9" w:rsidP="00953E40">
      <w:pPr>
        <w:pStyle w:val="Seznam"/>
        <w:rPr>
          <w:rStyle w:val="Zdraznn"/>
          <w:i w:val="0"/>
          <w:iCs w:val="0"/>
        </w:rPr>
      </w:pPr>
      <w:r w:rsidRPr="001446D9">
        <w:rPr>
          <w:rStyle w:val="Zdraznn"/>
          <w:i w:val="0"/>
          <w:iCs w:val="0"/>
        </w:rPr>
        <w:t xml:space="preserve">Uveďte </w:t>
      </w:r>
      <w:r w:rsidRPr="00C11ECA">
        <w:rPr>
          <w:rStyle w:val="Siln"/>
        </w:rPr>
        <w:t>celé označení soudu</w:t>
      </w:r>
      <w:r w:rsidRPr="001446D9">
        <w:rPr>
          <w:rStyle w:val="Zdraznn"/>
          <w:i w:val="0"/>
          <w:iCs w:val="0"/>
        </w:rPr>
        <w:t xml:space="preserve"> a </w:t>
      </w:r>
      <w:r w:rsidRPr="00C11ECA">
        <w:rPr>
          <w:rStyle w:val="Siln"/>
        </w:rPr>
        <w:t>spisovou značku řízení</w:t>
      </w:r>
      <w:r w:rsidRPr="001446D9">
        <w:rPr>
          <w:rStyle w:val="Zdraznn"/>
          <w:i w:val="0"/>
          <w:iCs w:val="0"/>
        </w:rPr>
        <w:t>, v němž podle Vás došlo k průtahům (na</w:t>
      </w:r>
      <w:r w:rsidR="00C11ECA">
        <w:rPr>
          <w:rStyle w:val="Zdraznn"/>
          <w:i w:val="0"/>
          <w:iCs w:val="0"/>
        </w:rPr>
        <w:t>jdete </w:t>
      </w:r>
      <w:r w:rsidRPr="001446D9">
        <w:rPr>
          <w:rStyle w:val="Zdraznn"/>
          <w:i w:val="0"/>
          <w:iCs w:val="0"/>
        </w:rPr>
        <w:t xml:space="preserve">ji v dokumentech soudu, u něhož podle Vás k průtahům došlo). </w:t>
      </w:r>
    </w:p>
    <w:p w14:paraId="18099D4D" w14:textId="760E09EA" w:rsidR="00E87273" w:rsidRDefault="00C11ECA" w:rsidP="00953E40">
      <w:pPr>
        <w:pStyle w:val="Seznam"/>
        <w:rPr>
          <w:rStyle w:val="Zdraznn"/>
          <w:i w:val="0"/>
          <w:iCs w:val="0"/>
        </w:rPr>
      </w:pPr>
      <w:r>
        <w:rPr>
          <w:rStyle w:val="Siln"/>
        </w:rPr>
        <w:t xml:space="preserve">Žádal/a jste </w:t>
      </w:r>
      <w:r w:rsidR="001446D9" w:rsidRPr="00C11ECA">
        <w:rPr>
          <w:rStyle w:val="Siln"/>
        </w:rPr>
        <w:t>odstranění průtahů v řízení</w:t>
      </w:r>
      <w:r w:rsidRPr="00C11ECA">
        <w:rPr>
          <w:rStyle w:val="Siln"/>
        </w:rPr>
        <w:t>?</w:t>
      </w:r>
      <w:r w:rsidR="001446D9" w:rsidRPr="001446D9">
        <w:rPr>
          <w:rStyle w:val="Zdraznn"/>
          <w:i w:val="0"/>
          <w:iCs w:val="0"/>
        </w:rPr>
        <w:t xml:space="preserve"> (</w:t>
      </w:r>
      <w:r w:rsidR="00705171">
        <w:rPr>
          <w:rStyle w:val="Zdraznn"/>
          <w:i w:val="0"/>
          <w:iCs w:val="0"/>
        </w:rPr>
        <w:t>Podal/a jste</w:t>
      </w:r>
      <w:r w:rsidR="001446D9" w:rsidRPr="001446D9">
        <w:rPr>
          <w:rStyle w:val="Zdraznn"/>
          <w:i w:val="0"/>
          <w:iCs w:val="0"/>
        </w:rPr>
        <w:t xml:space="preserve"> stížnost na průtahy předsedovi soudu</w:t>
      </w:r>
      <w:r w:rsidR="00705171">
        <w:rPr>
          <w:rStyle w:val="Zdraznn"/>
          <w:i w:val="0"/>
          <w:iCs w:val="0"/>
        </w:rPr>
        <w:t xml:space="preserve"> nebo</w:t>
      </w:r>
      <w:r w:rsidR="00E83901">
        <w:rPr>
          <w:rStyle w:val="Zdraznn"/>
          <w:i w:val="0"/>
          <w:iCs w:val="0"/>
        </w:rPr>
        <w:t> </w:t>
      </w:r>
      <w:r w:rsidR="001446D9" w:rsidRPr="001446D9">
        <w:rPr>
          <w:rStyle w:val="Zdraznn"/>
          <w:i w:val="0"/>
          <w:iCs w:val="0"/>
        </w:rPr>
        <w:t>návrh</w:t>
      </w:r>
      <w:r>
        <w:rPr>
          <w:rStyle w:val="Zdraznn"/>
          <w:i w:val="0"/>
          <w:iCs w:val="0"/>
        </w:rPr>
        <w:t xml:space="preserve"> na </w:t>
      </w:r>
      <w:r w:rsidR="001446D9" w:rsidRPr="001446D9">
        <w:rPr>
          <w:rStyle w:val="Zdraznn"/>
          <w:i w:val="0"/>
          <w:iCs w:val="0"/>
        </w:rPr>
        <w:t>určení lhůty k provedení úkonu</w:t>
      </w:r>
      <w:r w:rsidR="00705171">
        <w:rPr>
          <w:rStyle w:val="Zdraznn"/>
          <w:i w:val="0"/>
          <w:iCs w:val="0"/>
        </w:rPr>
        <w:t>?</w:t>
      </w:r>
      <w:r w:rsidR="001446D9" w:rsidRPr="001446D9">
        <w:rPr>
          <w:rStyle w:val="Zdraznn"/>
          <w:i w:val="0"/>
          <w:iCs w:val="0"/>
        </w:rPr>
        <w:t>) Ne</w:t>
      </w:r>
      <w:r w:rsidR="00705171">
        <w:rPr>
          <w:rStyle w:val="Zdraznn"/>
          <w:i w:val="0"/>
          <w:iCs w:val="0"/>
        </w:rPr>
        <w:t>ní to nutné, ale mohlo by Vám to pomoci.</w:t>
      </w:r>
    </w:p>
    <w:tbl>
      <w:tblPr>
        <w:tblStyle w:val="Mkatabulky"/>
        <w:tblW w:w="9562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09"/>
        <w:gridCol w:w="8838"/>
      </w:tblGrid>
      <w:tr w:rsidR="00D206C8" w:rsidRPr="002E1F78" w14:paraId="1FF30AC6" w14:textId="77777777" w:rsidTr="00B35C7C">
        <w:tc>
          <w:tcPr>
            <w:tcW w:w="724" w:type="dxa"/>
            <w:gridSpan w:val="2"/>
          </w:tcPr>
          <w:p w14:paraId="7E488C04" w14:textId="77777777" w:rsidR="00D206C8" w:rsidRDefault="00D206C8" w:rsidP="001F1247">
            <w:pPr>
              <w:pStyle w:val="Zkladntext"/>
              <w:keepNext/>
              <w:jc w:val="center"/>
              <w:rPr>
                <w:noProof/>
                <w:lang w:eastAsia="cs-CZ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5648" behindDoc="0" locked="0" layoutInCell="1" allowOverlap="1" wp14:anchorId="12B18D56" wp14:editId="4087E30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51435</wp:posOffset>
                  </wp:positionV>
                  <wp:extent cx="360000" cy="360000"/>
                  <wp:effectExtent l="0" t="0" r="0" b="2540"/>
                  <wp:wrapNone/>
                  <wp:docPr id="2" name="Grafický objekt 24" descr="Přednášejíc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ecturer.svg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</w:tcPr>
          <w:p w14:paraId="403081DE" w14:textId="77777777" w:rsidR="00D206C8" w:rsidRPr="002E1F78" w:rsidRDefault="00D206C8" w:rsidP="001F1247">
            <w:pPr>
              <w:pStyle w:val="Nadpis2"/>
              <w:outlineLvl w:val="1"/>
              <w:rPr>
                <w:rStyle w:val="Zdraznn"/>
                <w:i w:val="0"/>
                <w:iCs w:val="0"/>
              </w:rPr>
            </w:pPr>
            <w:r>
              <w:rPr>
                <w:rStyle w:val="Zdraznn"/>
                <w:i w:val="0"/>
              </w:rPr>
              <w:t>Jak konkrétně nepřiměřená délka řízení zasáhla do Vašeho života?</w:t>
            </w:r>
          </w:p>
        </w:tc>
      </w:tr>
      <w:tr w:rsidR="00B35C7C" w:rsidRPr="00443614" w14:paraId="5F375DAC" w14:textId="77777777" w:rsidTr="00B35C7C">
        <w:tblPrEx>
          <w:tblCellMar>
            <w:left w:w="79" w:type="dxa"/>
            <w:right w:w="79" w:type="dxa"/>
          </w:tblCellMar>
        </w:tblPrEx>
        <w:trPr>
          <w:gridBefore w:val="1"/>
          <w:wBefore w:w="15" w:type="dxa"/>
          <w:trHeight w:val="50"/>
        </w:trPr>
        <w:tc>
          <w:tcPr>
            <w:tcW w:w="9547" w:type="dxa"/>
            <w:gridSpan w:val="2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454AC221" w14:textId="4320FBDC" w:rsidR="00B35C7C" w:rsidRDefault="00B35C7C" w:rsidP="00791CDB"/>
          <w:p w14:paraId="636B01F5" w14:textId="1B370872" w:rsidR="00886D81" w:rsidRDefault="00886D81" w:rsidP="00791CDB"/>
          <w:p w14:paraId="294BBB3B" w14:textId="77777777" w:rsidR="00886D81" w:rsidRPr="008A1AA1" w:rsidRDefault="00886D81" w:rsidP="00791CDB"/>
          <w:p w14:paraId="60064AEC" w14:textId="77777777" w:rsidR="00B35C7C" w:rsidRPr="008A1AA1" w:rsidRDefault="00B35C7C" w:rsidP="00791CDB"/>
          <w:p w14:paraId="6C751EE4" w14:textId="77777777" w:rsidR="00B35C7C" w:rsidRPr="008A1AA1" w:rsidRDefault="00B35C7C" w:rsidP="00791CDB"/>
          <w:p w14:paraId="642F04E4" w14:textId="77777777" w:rsidR="00B35C7C" w:rsidRPr="008A1AA1" w:rsidRDefault="00B35C7C" w:rsidP="00791CDB"/>
          <w:p w14:paraId="7ADB869A" w14:textId="77777777" w:rsidR="00B35C7C" w:rsidRPr="008A1AA1" w:rsidRDefault="00B35C7C" w:rsidP="00791CDB"/>
          <w:p w14:paraId="52C7B1BD" w14:textId="77777777" w:rsidR="00B35C7C" w:rsidRPr="008A1AA1" w:rsidRDefault="00B35C7C" w:rsidP="00791CDB"/>
          <w:p w14:paraId="51FA79CC" w14:textId="77777777" w:rsidR="00B35C7C" w:rsidRPr="008A1AA1" w:rsidRDefault="00B35C7C" w:rsidP="00791CDB"/>
          <w:p w14:paraId="111F74A8" w14:textId="77777777" w:rsidR="00B35C7C" w:rsidRPr="008A1AA1" w:rsidRDefault="00B35C7C" w:rsidP="00791CDB"/>
          <w:p w14:paraId="7ECB19EF" w14:textId="77777777" w:rsidR="00B35C7C" w:rsidRDefault="00B35C7C" w:rsidP="00791CDB"/>
          <w:p w14:paraId="50AEDBE9" w14:textId="77777777" w:rsidR="00B35C7C" w:rsidRPr="008A1AA1" w:rsidRDefault="00B35C7C" w:rsidP="00791CDB"/>
        </w:tc>
      </w:tr>
    </w:tbl>
    <w:p w14:paraId="0F3CB669" w14:textId="77777777" w:rsidR="00D206C8" w:rsidRPr="0058283A" w:rsidRDefault="00D206C8" w:rsidP="00D206C8">
      <w:pPr>
        <w:pStyle w:val="Seznam"/>
      </w:pPr>
      <w:r w:rsidRPr="00E83901">
        <w:rPr>
          <w:rStyle w:val="Siln"/>
        </w:rPr>
        <w:t>Nepřiměřená délka řízení sama o sobě znamená morální újmu způsobenou nejistotou v právním postavení.</w:t>
      </w:r>
      <w:r>
        <w:rPr>
          <w:rStyle w:val="Siln"/>
        </w:rPr>
        <w:t xml:space="preserve"> </w:t>
      </w:r>
      <w:r w:rsidRPr="0058283A">
        <w:t>(Tuto část tedy nemusíte vyplnit.)</w:t>
      </w:r>
    </w:p>
    <w:p w14:paraId="272E8A07" w14:textId="77777777" w:rsidR="00D206C8" w:rsidRPr="00705171" w:rsidRDefault="00D206C8" w:rsidP="00D206C8">
      <w:pPr>
        <w:pStyle w:val="Seznam"/>
        <w:rPr>
          <w:rStyle w:val="Zdraznn"/>
          <w:i w:val="0"/>
          <w:iCs w:val="0"/>
        </w:rPr>
      </w:pPr>
      <w:r w:rsidRPr="00705171">
        <w:rPr>
          <w:rStyle w:val="Zdraznn"/>
          <w:i w:val="0"/>
          <w:iCs w:val="0"/>
        </w:rPr>
        <w:t xml:space="preserve">Některé druhy řízení obvykle mívají </w:t>
      </w:r>
      <w:r w:rsidRPr="00E83901">
        <w:rPr>
          <w:rStyle w:val="Siln"/>
        </w:rPr>
        <w:t>citelnější dopad</w:t>
      </w:r>
      <w:r w:rsidRPr="00705171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na situaci</w:t>
      </w:r>
      <w:r w:rsidRPr="00705171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lidí</w:t>
      </w:r>
      <w:r w:rsidRPr="00705171">
        <w:rPr>
          <w:rStyle w:val="Zdraznn"/>
          <w:i w:val="0"/>
          <w:iCs w:val="0"/>
        </w:rPr>
        <w:t>, kterých se týkají (např. trestní</w:t>
      </w:r>
      <w:r>
        <w:rPr>
          <w:rStyle w:val="Zdraznn"/>
          <w:i w:val="0"/>
          <w:iCs w:val="0"/>
        </w:rPr>
        <w:t xml:space="preserve"> případy</w:t>
      </w:r>
      <w:r w:rsidRPr="00705171">
        <w:rPr>
          <w:rStyle w:val="Zdraznn"/>
          <w:i w:val="0"/>
          <w:iCs w:val="0"/>
        </w:rPr>
        <w:t>, rodinněprávní věci, věci osobního stavu, pracovněprávní spory).</w:t>
      </w:r>
    </w:p>
    <w:p w14:paraId="3F71E4A4" w14:textId="77777777" w:rsidR="00D206C8" w:rsidRPr="00705171" w:rsidRDefault="00D206C8" w:rsidP="00D206C8">
      <w:pPr>
        <w:pStyle w:val="Seznam"/>
        <w:rPr>
          <w:rStyle w:val="Zdraznn"/>
          <w:i w:val="0"/>
          <w:iCs w:val="0"/>
        </w:rPr>
      </w:pPr>
      <w:r w:rsidRPr="00705171">
        <w:rPr>
          <w:rStyle w:val="Zdraznn"/>
          <w:i w:val="0"/>
          <w:iCs w:val="0"/>
        </w:rPr>
        <w:t>Můžete</w:t>
      </w:r>
      <w:r w:rsidRPr="00705171">
        <w:rPr>
          <w:rStyle w:val="Siln"/>
          <w:b w:val="0"/>
        </w:rPr>
        <w:t xml:space="preserve"> uvést </w:t>
      </w:r>
      <w:r w:rsidRPr="00C3504B">
        <w:rPr>
          <w:rStyle w:val="Siln"/>
        </w:rPr>
        <w:t>další informace</w:t>
      </w:r>
      <w:r w:rsidRPr="00705171">
        <w:rPr>
          <w:rStyle w:val="Siln"/>
          <w:b w:val="0"/>
        </w:rPr>
        <w:t xml:space="preserve">, které pro vyřízení stížnosti považujete za důležité (např. jak řízení ovlivňuje/ovlivnilo </w:t>
      </w:r>
      <w:r w:rsidRPr="00705171">
        <w:rPr>
          <w:rStyle w:val="Zdraznn"/>
          <w:i w:val="0"/>
          <w:iCs w:val="0"/>
        </w:rPr>
        <w:t xml:space="preserve">Váš rodinný či profesní život, </w:t>
      </w:r>
      <w:r>
        <w:rPr>
          <w:rStyle w:val="Zdraznn"/>
          <w:i w:val="0"/>
          <w:iCs w:val="0"/>
        </w:rPr>
        <w:t xml:space="preserve">jak </w:t>
      </w:r>
      <w:r w:rsidRPr="00705171">
        <w:rPr>
          <w:rStyle w:val="Zdraznn"/>
          <w:i w:val="0"/>
          <w:iCs w:val="0"/>
        </w:rPr>
        <w:t xml:space="preserve">délka řízení </w:t>
      </w:r>
      <w:r>
        <w:rPr>
          <w:rStyle w:val="Zdraznn"/>
          <w:i w:val="0"/>
          <w:iCs w:val="0"/>
        </w:rPr>
        <w:t xml:space="preserve">ovlivnila </w:t>
      </w:r>
      <w:r w:rsidRPr="00705171">
        <w:rPr>
          <w:rStyle w:val="Zdraznn"/>
          <w:i w:val="0"/>
          <w:iCs w:val="0"/>
        </w:rPr>
        <w:t>Váš zdravotní stav</w:t>
      </w:r>
      <w:r>
        <w:rPr>
          <w:rStyle w:val="Zdraznn"/>
          <w:i w:val="0"/>
          <w:iCs w:val="0"/>
        </w:rPr>
        <w:t>,</w:t>
      </w:r>
      <w:r w:rsidRPr="00705171">
        <w:rPr>
          <w:rStyle w:val="Zdraznn"/>
          <w:i w:val="0"/>
          <w:iCs w:val="0"/>
        </w:rPr>
        <w:t xml:space="preserve"> </w:t>
      </w:r>
      <w:r>
        <w:rPr>
          <w:rStyle w:val="Zdraznn"/>
          <w:i w:val="0"/>
          <w:iCs w:val="0"/>
        </w:rPr>
        <w:t>jak </w:t>
      </w:r>
      <w:r w:rsidRPr="00705171">
        <w:rPr>
          <w:rStyle w:val="Zdraznn"/>
          <w:i w:val="0"/>
          <w:iCs w:val="0"/>
        </w:rPr>
        <w:t>řízení souvisí s jiným řízením apod.).</w:t>
      </w:r>
    </w:p>
    <w:p w14:paraId="0F5D46F7" w14:textId="77777777" w:rsidR="00D206C8" w:rsidRDefault="00D206C8" w:rsidP="00D206C8">
      <w:pPr>
        <w:pStyle w:val="Nadpis3"/>
      </w:pPr>
      <w:r>
        <w:t>Přílohy</w:t>
      </w:r>
    </w:p>
    <w:tbl>
      <w:tblPr>
        <w:tblStyle w:val="Mkatabulky"/>
        <w:tblW w:w="4935" w:type="pct"/>
        <w:tblBorders>
          <w:top w:val="single" w:sz="12" w:space="0" w:color="727272"/>
          <w:left w:val="single" w:sz="12" w:space="0" w:color="727272"/>
          <w:bottom w:val="single" w:sz="12" w:space="0" w:color="727272"/>
          <w:right w:val="single" w:sz="12" w:space="0" w:color="727272"/>
          <w:insideH w:val="single" w:sz="12" w:space="0" w:color="727272"/>
          <w:insideV w:val="single" w:sz="12" w:space="0" w:color="72727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3"/>
      </w:tblGrid>
      <w:tr w:rsidR="00D206C8" w:rsidRPr="00443614" w14:paraId="058884CC" w14:textId="77777777" w:rsidTr="00A62828">
        <w:trPr>
          <w:trHeight w:val="249"/>
        </w:trPr>
        <w:tc>
          <w:tcPr>
            <w:tcW w:w="5000" w:type="pct"/>
          </w:tcPr>
          <w:p w14:paraId="1812210D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0A8ABA6E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071EC51D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427C9106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3FD46274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51D1DCB9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7B0D8436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5096181B" w14:textId="77777777" w:rsidR="00B35C7C" w:rsidRDefault="00B35C7C" w:rsidP="00B35C7C">
            <w:pPr>
              <w:rPr>
                <w:rStyle w:val="Siln"/>
                <w:b w:val="0"/>
              </w:rPr>
            </w:pPr>
          </w:p>
          <w:p w14:paraId="08782DFA" w14:textId="06C03DDE" w:rsidR="00D206C8" w:rsidRPr="00443614" w:rsidRDefault="00D206C8" w:rsidP="00791CDB">
            <w:pPr>
              <w:rPr>
                <w:rStyle w:val="Siln"/>
                <w:b w:val="0"/>
              </w:rPr>
            </w:pPr>
          </w:p>
        </w:tc>
      </w:tr>
    </w:tbl>
    <w:p w14:paraId="615B49B1" w14:textId="77777777" w:rsidR="00D206C8" w:rsidRPr="00D30F9F" w:rsidRDefault="00D206C8" w:rsidP="00D206C8">
      <w:pPr>
        <w:pStyle w:val="Zkladntext"/>
      </w:pPr>
      <w:r w:rsidRPr="00D30F9F">
        <w:t>Doporučujeme přiložit (v kopii)</w:t>
      </w:r>
    </w:p>
    <w:p w14:paraId="0627055D" w14:textId="77777777" w:rsidR="00D206C8" w:rsidRPr="00D30F9F" w:rsidRDefault="00D206C8" w:rsidP="00D206C8">
      <w:pPr>
        <w:pStyle w:val="Seznam"/>
      </w:pPr>
      <w:r w:rsidRPr="00D30F9F">
        <w:t>stížnost na průtahy nebo žádost o určení lhůty (pokud jste je podali),</w:t>
      </w:r>
    </w:p>
    <w:p w14:paraId="22057024" w14:textId="77777777" w:rsidR="00D206C8" w:rsidRPr="00D30F9F" w:rsidRDefault="00D206C8" w:rsidP="00D206C8">
      <w:pPr>
        <w:pStyle w:val="Seznam"/>
      </w:pPr>
      <w:r w:rsidRPr="00D30F9F">
        <w:t>dokumenty poukazující na Vámi popsaný vliv nepřiměřené délky řízení na Váš život,</w:t>
      </w:r>
    </w:p>
    <w:p w14:paraId="45ABE720" w14:textId="77777777" w:rsidR="00D206C8" w:rsidRPr="00D30F9F" w:rsidRDefault="00D206C8" w:rsidP="00D206C8">
      <w:pPr>
        <w:pStyle w:val="Seznam"/>
      </w:pPr>
      <w:r w:rsidRPr="00D30F9F">
        <w:t>závěrečné rozhodnutí soudu (není-li řízení ukončeno, přiložte kterékoliv průběžné rozhodnutí).</w:t>
      </w:r>
    </w:p>
    <w:p w14:paraId="6ECE8C7E" w14:textId="77777777" w:rsidR="00D206C8" w:rsidRDefault="00D206C8" w:rsidP="00D206C8">
      <w:pPr>
        <w:pStyle w:val="Seznam"/>
        <w:numPr>
          <w:ilvl w:val="0"/>
          <w:numId w:val="0"/>
        </w:numPr>
      </w:pP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D206C8" w:rsidRPr="003D346D" w14:paraId="585E4B0C" w14:textId="77777777" w:rsidTr="00791CDB">
        <w:trPr>
          <w:trHeight w:val="373"/>
        </w:trPr>
        <w:tc>
          <w:tcPr>
            <w:tcW w:w="4743" w:type="dxa"/>
            <w:vAlign w:val="center"/>
          </w:tcPr>
          <w:p w14:paraId="04F09DC3" w14:textId="4082E9D2" w:rsidR="00D206C8" w:rsidRPr="003D346D" w:rsidRDefault="00D206C8" w:rsidP="00B35C7C">
            <w:pPr>
              <w:pStyle w:val="Zkladntext2"/>
            </w:pPr>
            <w:r w:rsidRPr="00900871">
              <w:rPr>
                <w:rStyle w:val="Siln"/>
              </w:rPr>
              <w:t>Datum</w:t>
            </w:r>
            <w:r w:rsidRPr="003D346D">
              <w:t>:</w:t>
            </w:r>
          </w:p>
        </w:tc>
        <w:tc>
          <w:tcPr>
            <w:tcW w:w="4743" w:type="dxa"/>
            <w:vAlign w:val="center"/>
          </w:tcPr>
          <w:p w14:paraId="1DE0E92E" w14:textId="77777777" w:rsidR="00D206C8" w:rsidRPr="003D346D" w:rsidRDefault="00D206C8" w:rsidP="00791CDB">
            <w:pPr>
              <w:pStyle w:val="Zkladntext2"/>
            </w:pPr>
            <w:r w:rsidRPr="00900871">
              <w:rPr>
                <w:rStyle w:val="Siln"/>
              </w:rPr>
              <w:t>Podpis</w:t>
            </w:r>
            <w:r w:rsidRPr="003D346D">
              <w:t>:</w:t>
            </w:r>
          </w:p>
        </w:tc>
      </w:tr>
    </w:tbl>
    <w:p w14:paraId="55A42D4E" w14:textId="79C0FFAB" w:rsidR="00E41FF7" w:rsidRDefault="00E41FF7" w:rsidP="00D206C8">
      <w:pPr>
        <w:pStyle w:val="Zkladntext"/>
        <w:rPr>
          <w:rStyle w:val="Zdraznn"/>
          <w:i w:val="0"/>
          <w:iCs w:val="0"/>
        </w:rPr>
      </w:pPr>
    </w:p>
    <w:sectPr w:rsidR="00E41FF7" w:rsidSect="008548BE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A5891" w14:textId="77777777" w:rsidR="00DA534C" w:rsidRDefault="00DA534C" w:rsidP="009179BD">
      <w:r>
        <w:separator/>
      </w:r>
    </w:p>
  </w:endnote>
  <w:endnote w:type="continuationSeparator" w:id="0">
    <w:p w14:paraId="12794A10" w14:textId="77777777" w:rsidR="00DA534C" w:rsidRDefault="00DA534C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8D631" w14:textId="77777777" w:rsidR="00BA132E" w:rsidRDefault="00BA132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175720"/>
      <w:docPartObj>
        <w:docPartGallery w:val="Page Numbers (Bottom of Page)"/>
        <w:docPartUnique/>
      </w:docPartObj>
    </w:sdtPr>
    <w:sdtEndPr/>
    <w:sdtContent>
      <w:p w14:paraId="1AF078C9" w14:textId="11B3F768" w:rsidR="00886D81" w:rsidRDefault="00886D81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A9F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0951903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394"/>
        </w:tblGrid>
        <w:tr w:rsidR="00E9549E" w:rsidRPr="00FE2413" w14:paraId="75869FB6" w14:textId="77777777" w:rsidTr="00753A60">
          <w:tc>
            <w:tcPr>
              <w:tcW w:w="4962" w:type="dxa"/>
            </w:tcPr>
            <w:p w14:paraId="3A515A1C" w14:textId="08520BE7" w:rsidR="00E9549E" w:rsidRPr="00FE2413" w:rsidRDefault="00E9549E" w:rsidP="00E9549E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394" w:type="dxa"/>
            </w:tcPr>
            <w:p w14:paraId="5DFAB1DF" w14:textId="20844FA6" w:rsidR="00E9549E" w:rsidRPr="00FE2413" w:rsidRDefault="00E9549E" w:rsidP="001827E7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 w:rsidR="001827E7">
                <w:t>červenec</w:t>
              </w:r>
              <w:r w:rsidRPr="00FE2413">
                <w:t xml:space="preserve"> 202</w:t>
              </w:r>
              <w:r w:rsidR="001827E7">
                <w:t>1</w:t>
              </w:r>
              <w:r w:rsidRPr="00FE2413">
                <w:t>]</w:t>
              </w:r>
            </w:p>
          </w:tc>
        </w:tr>
        <w:tr w:rsidR="00E9549E" w:rsidRPr="00FE2413" w14:paraId="3AB388E3" w14:textId="77777777" w:rsidTr="00753A60">
          <w:tc>
            <w:tcPr>
              <w:tcW w:w="9356" w:type="dxa"/>
              <w:gridSpan w:val="2"/>
            </w:tcPr>
            <w:p w14:paraId="48A9F1F1" w14:textId="77777777" w:rsidR="00E9549E" w:rsidRPr="00FE2413" w:rsidRDefault="00FD5A9F" w:rsidP="00E9549E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E9549E" w:rsidRPr="00FE2413">
                  <w:rPr>
                    <w:rStyle w:val="Hypertextovodkaz"/>
                  </w:rPr>
                  <w:t>www.ochrance.cz</w:t>
                </w:r>
              </w:hyperlink>
              <w:r w:rsidR="00E9549E" w:rsidRPr="00FE2413">
                <w:t xml:space="preserve"> | </w:t>
              </w:r>
              <w:hyperlink r:id="rId2" w:history="1">
                <w:r w:rsidR="00E9549E" w:rsidRPr="00FE2413">
                  <w:rPr>
                    <w:rStyle w:val="Hypertextovodkaz"/>
                  </w:rPr>
                  <w:t>podatelna@ochrance.cz</w:t>
                </w:r>
              </w:hyperlink>
              <w:r w:rsidR="00E9549E" w:rsidRPr="00FE2413">
                <w:t xml:space="preserve"> | (+420) 542 542 888 - informační linka každý pracovní den 8:00–16:00</w:t>
              </w:r>
            </w:p>
          </w:tc>
        </w:tr>
      </w:tbl>
      <w:p w14:paraId="3C7DC408" w14:textId="49E9150B" w:rsidR="00E9549E" w:rsidRPr="00DD28C0" w:rsidRDefault="00FD5A9F" w:rsidP="00DD28C0">
        <w:pPr>
          <w:pStyle w:val="Zpa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ECE46" w14:textId="77777777" w:rsidR="00DA534C" w:rsidRDefault="00DA534C" w:rsidP="009179BD">
      <w:r>
        <w:separator/>
      </w:r>
    </w:p>
  </w:footnote>
  <w:footnote w:type="continuationSeparator" w:id="0">
    <w:p w14:paraId="4983CA46" w14:textId="77777777" w:rsidR="00DA534C" w:rsidRDefault="00DA534C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F207" w14:textId="77777777" w:rsidR="00BA132E" w:rsidRDefault="00BA132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18026" w14:textId="77777777" w:rsidR="00BA132E" w:rsidRDefault="00BA132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5C97D" w14:textId="77777777" w:rsidR="00BA132E" w:rsidRDefault="00BA132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D0DE1"/>
    <w:multiLevelType w:val="hybridMultilevel"/>
    <w:tmpl w:val="0AF6CBD4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8450F"/>
    <w:multiLevelType w:val="hybridMultilevel"/>
    <w:tmpl w:val="4748FA2C"/>
    <w:lvl w:ilvl="0" w:tplc="0405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9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F3E28"/>
    <w:multiLevelType w:val="hybridMultilevel"/>
    <w:tmpl w:val="71C8AA5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5" w15:restartNumberingAfterBreak="0">
    <w:nsid w:val="7D370456"/>
    <w:multiLevelType w:val="hybridMultilevel"/>
    <w:tmpl w:val="123874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29"/>
  </w:num>
  <w:num w:numId="4">
    <w:abstractNumId w:val="26"/>
  </w:num>
  <w:num w:numId="5">
    <w:abstractNumId w:val="33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5"/>
  </w:num>
  <w:num w:numId="12">
    <w:abstractNumId w:val="10"/>
  </w:num>
  <w:num w:numId="13">
    <w:abstractNumId w:val="17"/>
  </w:num>
  <w:num w:numId="14">
    <w:abstractNumId w:val="31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0"/>
  </w:num>
  <w:num w:numId="29">
    <w:abstractNumId w:val="32"/>
  </w:num>
  <w:num w:numId="30">
    <w:abstractNumId w:val="36"/>
  </w:num>
  <w:num w:numId="31">
    <w:abstractNumId w:val="24"/>
  </w:num>
  <w:num w:numId="32">
    <w:abstractNumId w:val="22"/>
  </w:num>
  <w:num w:numId="33">
    <w:abstractNumId w:val="19"/>
  </w:num>
  <w:num w:numId="34">
    <w:abstractNumId w:val="34"/>
  </w:num>
  <w:num w:numId="35">
    <w:abstractNumId w:val="21"/>
  </w:num>
  <w:num w:numId="36">
    <w:abstractNumId w:val="15"/>
  </w:num>
  <w:num w:numId="37">
    <w:abstractNumId w:val="28"/>
  </w:num>
  <w:num w:numId="38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A4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16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43F7"/>
    <w:rsid w:val="00065B3A"/>
    <w:rsid w:val="0007094C"/>
    <w:rsid w:val="000722A4"/>
    <w:rsid w:val="0007265B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661D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4DA3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46D9"/>
    <w:rsid w:val="00145FC2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7E7"/>
    <w:rsid w:val="001829EE"/>
    <w:rsid w:val="00182BA4"/>
    <w:rsid w:val="00183F17"/>
    <w:rsid w:val="00184A8F"/>
    <w:rsid w:val="00185DDC"/>
    <w:rsid w:val="00185F92"/>
    <w:rsid w:val="00187F7C"/>
    <w:rsid w:val="00190CFA"/>
    <w:rsid w:val="00191D9E"/>
    <w:rsid w:val="00191FF8"/>
    <w:rsid w:val="00192281"/>
    <w:rsid w:val="001928C0"/>
    <w:rsid w:val="001933F5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5127"/>
    <w:rsid w:val="001D6636"/>
    <w:rsid w:val="001D7FB8"/>
    <w:rsid w:val="001E0386"/>
    <w:rsid w:val="001E133D"/>
    <w:rsid w:val="001E36FB"/>
    <w:rsid w:val="001E6E52"/>
    <w:rsid w:val="001F1247"/>
    <w:rsid w:val="001F127D"/>
    <w:rsid w:val="001F1401"/>
    <w:rsid w:val="001F430C"/>
    <w:rsid w:val="001F4591"/>
    <w:rsid w:val="001F497F"/>
    <w:rsid w:val="001F5C86"/>
    <w:rsid w:val="001F5F40"/>
    <w:rsid w:val="001F6849"/>
    <w:rsid w:val="001F7C8E"/>
    <w:rsid w:val="00202E64"/>
    <w:rsid w:val="00203B40"/>
    <w:rsid w:val="00203CB2"/>
    <w:rsid w:val="00204D0D"/>
    <w:rsid w:val="00205684"/>
    <w:rsid w:val="002074B8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1CE"/>
    <w:rsid w:val="00217530"/>
    <w:rsid w:val="00220C02"/>
    <w:rsid w:val="00220CD3"/>
    <w:rsid w:val="00221209"/>
    <w:rsid w:val="00221962"/>
    <w:rsid w:val="00221C31"/>
    <w:rsid w:val="0022661D"/>
    <w:rsid w:val="00230152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8DB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1CE"/>
    <w:rsid w:val="002C4ED7"/>
    <w:rsid w:val="002C7171"/>
    <w:rsid w:val="002C71A1"/>
    <w:rsid w:val="002D015B"/>
    <w:rsid w:val="002D0CAA"/>
    <w:rsid w:val="002D6923"/>
    <w:rsid w:val="002D748D"/>
    <w:rsid w:val="002E3806"/>
    <w:rsid w:val="002E42AF"/>
    <w:rsid w:val="002E4DE3"/>
    <w:rsid w:val="002E5625"/>
    <w:rsid w:val="002E5FDE"/>
    <w:rsid w:val="002F0E74"/>
    <w:rsid w:val="002F1182"/>
    <w:rsid w:val="002F1632"/>
    <w:rsid w:val="002F1C64"/>
    <w:rsid w:val="002F34C3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6D0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166E4"/>
    <w:rsid w:val="00320706"/>
    <w:rsid w:val="00320EF3"/>
    <w:rsid w:val="003222F6"/>
    <w:rsid w:val="003224A8"/>
    <w:rsid w:val="003242E3"/>
    <w:rsid w:val="00324880"/>
    <w:rsid w:val="0032599D"/>
    <w:rsid w:val="00325EA4"/>
    <w:rsid w:val="00326ECF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5777D"/>
    <w:rsid w:val="003628EE"/>
    <w:rsid w:val="00362EBD"/>
    <w:rsid w:val="0036423F"/>
    <w:rsid w:val="0036455E"/>
    <w:rsid w:val="003645F2"/>
    <w:rsid w:val="00365849"/>
    <w:rsid w:val="00366268"/>
    <w:rsid w:val="00370340"/>
    <w:rsid w:val="003715C2"/>
    <w:rsid w:val="00371BAD"/>
    <w:rsid w:val="00372062"/>
    <w:rsid w:val="00372AA8"/>
    <w:rsid w:val="00376B75"/>
    <w:rsid w:val="00380E54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293B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05D1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346D"/>
    <w:rsid w:val="003D44DF"/>
    <w:rsid w:val="003D53C1"/>
    <w:rsid w:val="003D79DD"/>
    <w:rsid w:val="003D7D86"/>
    <w:rsid w:val="003D7E23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36DC8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55611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893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6EA"/>
    <w:rsid w:val="004C1F72"/>
    <w:rsid w:val="004C2599"/>
    <w:rsid w:val="004C375B"/>
    <w:rsid w:val="004C3952"/>
    <w:rsid w:val="004C53B1"/>
    <w:rsid w:val="004C7674"/>
    <w:rsid w:val="004C7760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4F5CEF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87B"/>
    <w:rsid w:val="00535FDD"/>
    <w:rsid w:val="00536059"/>
    <w:rsid w:val="005365AF"/>
    <w:rsid w:val="00536A03"/>
    <w:rsid w:val="005371B1"/>
    <w:rsid w:val="00537F7B"/>
    <w:rsid w:val="005415E7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283A"/>
    <w:rsid w:val="00584C0B"/>
    <w:rsid w:val="00585954"/>
    <w:rsid w:val="00585F8F"/>
    <w:rsid w:val="005860A5"/>
    <w:rsid w:val="005865EF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DE8"/>
    <w:rsid w:val="005A0F75"/>
    <w:rsid w:val="005A3685"/>
    <w:rsid w:val="005A3847"/>
    <w:rsid w:val="005A4B5F"/>
    <w:rsid w:val="005B0015"/>
    <w:rsid w:val="005B2B31"/>
    <w:rsid w:val="005B4117"/>
    <w:rsid w:val="005B685C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09E5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6CFC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37A8"/>
    <w:rsid w:val="00655292"/>
    <w:rsid w:val="00655E71"/>
    <w:rsid w:val="00656213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59FF"/>
    <w:rsid w:val="006F74E1"/>
    <w:rsid w:val="006F7AF8"/>
    <w:rsid w:val="0070008A"/>
    <w:rsid w:val="00700550"/>
    <w:rsid w:val="00703D88"/>
    <w:rsid w:val="00705171"/>
    <w:rsid w:val="00705CC9"/>
    <w:rsid w:val="007065AE"/>
    <w:rsid w:val="00706BFF"/>
    <w:rsid w:val="00710F15"/>
    <w:rsid w:val="00711077"/>
    <w:rsid w:val="007110D5"/>
    <w:rsid w:val="00712C9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7"/>
    <w:rsid w:val="0072643E"/>
    <w:rsid w:val="00727397"/>
    <w:rsid w:val="007318FB"/>
    <w:rsid w:val="007326DB"/>
    <w:rsid w:val="00732B42"/>
    <w:rsid w:val="00734541"/>
    <w:rsid w:val="00734DE6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97C2B"/>
    <w:rsid w:val="007A0DC5"/>
    <w:rsid w:val="007A10A9"/>
    <w:rsid w:val="007A1FD5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5ED5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5A55"/>
    <w:rsid w:val="00837840"/>
    <w:rsid w:val="008379BE"/>
    <w:rsid w:val="00837C06"/>
    <w:rsid w:val="0084166F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67485"/>
    <w:rsid w:val="0087166B"/>
    <w:rsid w:val="00872121"/>
    <w:rsid w:val="0087391C"/>
    <w:rsid w:val="00874379"/>
    <w:rsid w:val="00877B4E"/>
    <w:rsid w:val="00877FCE"/>
    <w:rsid w:val="0088063B"/>
    <w:rsid w:val="00880EAA"/>
    <w:rsid w:val="00881F1F"/>
    <w:rsid w:val="008838EE"/>
    <w:rsid w:val="008841C7"/>
    <w:rsid w:val="0088634F"/>
    <w:rsid w:val="00886D81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2F5"/>
    <w:rsid w:val="008E0398"/>
    <w:rsid w:val="008E0BD5"/>
    <w:rsid w:val="008E0EC8"/>
    <w:rsid w:val="008E19E9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3E40"/>
    <w:rsid w:val="00954BFA"/>
    <w:rsid w:val="009550C7"/>
    <w:rsid w:val="00955906"/>
    <w:rsid w:val="0095613F"/>
    <w:rsid w:val="00956948"/>
    <w:rsid w:val="00957178"/>
    <w:rsid w:val="009606A7"/>
    <w:rsid w:val="00961A17"/>
    <w:rsid w:val="00962C4A"/>
    <w:rsid w:val="00966032"/>
    <w:rsid w:val="009664DD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58E4"/>
    <w:rsid w:val="00996CDB"/>
    <w:rsid w:val="009A1C51"/>
    <w:rsid w:val="009A4359"/>
    <w:rsid w:val="009A55D7"/>
    <w:rsid w:val="009A680D"/>
    <w:rsid w:val="009A7498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134E"/>
    <w:rsid w:val="009D3590"/>
    <w:rsid w:val="009D5CEB"/>
    <w:rsid w:val="009D67C9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42"/>
    <w:rsid w:val="009F407F"/>
    <w:rsid w:val="009F64E1"/>
    <w:rsid w:val="009F7902"/>
    <w:rsid w:val="00A00B5E"/>
    <w:rsid w:val="00A00D44"/>
    <w:rsid w:val="00A01E49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2BA"/>
    <w:rsid w:val="00A25451"/>
    <w:rsid w:val="00A26F11"/>
    <w:rsid w:val="00A27601"/>
    <w:rsid w:val="00A3113F"/>
    <w:rsid w:val="00A32E66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5FAB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0302"/>
    <w:rsid w:val="00A61D5A"/>
    <w:rsid w:val="00A62828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4C08"/>
    <w:rsid w:val="00AE52AF"/>
    <w:rsid w:val="00AE5F10"/>
    <w:rsid w:val="00AE785D"/>
    <w:rsid w:val="00AF2479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0936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0967"/>
    <w:rsid w:val="00B31427"/>
    <w:rsid w:val="00B32D37"/>
    <w:rsid w:val="00B356E2"/>
    <w:rsid w:val="00B35C7C"/>
    <w:rsid w:val="00B36CAB"/>
    <w:rsid w:val="00B374A4"/>
    <w:rsid w:val="00B41627"/>
    <w:rsid w:val="00B426E9"/>
    <w:rsid w:val="00B438D2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1E19"/>
    <w:rsid w:val="00B627E5"/>
    <w:rsid w:val="00B63AC7"/>
    <w:rsid w:val="00B65FF9"/>
    <w:rsid w:val="00B663AD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6FF5"/>
    <w:rsid w:val="00B87583"/>
    <w:rsid w:val="00B90237"/>
    <w:rsid w:val="00B90B6A"/>
    <w:rsid w:val="00B9127C"/>
    <w:rsid w:val="00B914CE"/>
    <w:rsid w:val="00B9189E"/>
    <w:rsid w:val="00B91EAD"/>
    <w:rsid w:val="00B92639"/>
    <w:rsid w:val="00B92AED"/>
    <w:rsid w:val="00B93894"/>
    <w:rsid w:val="00B94CC6"/>
    <w:rsid w:val="00B94D33"/>
    <w:rsid w:val="00B95DBC"/>
    <w:rsid w:val="00B96581"/>
    <w:rsid w:val="00B9681A"/>
    <w:rsid w:val="00B9696D"/>
    <w:rsid w:val="00B9722E"/>
    <w:rsid w:val="00BA132E"/>
    <w:rsid w:val="00BA1CC0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293E"/>
    <w:rsid w:val="00BD4222"/>
    <w:rsid w:val="00BD609A"/>
    <w:rsid w:val="00BE3376"/>
    <w:rsid w:val="00BE4C53"/>
    <w:rsid w:val="00BE739A"/>
    <w:rsid w:val="00BE77C4"/>
    <w:rsid w:val="00BF208A"/>
    <w:rsid w:val="00BF25C7"/>
    <w:rsid w:val="00BF2658"/>
    <w:rsid w:val="00BF5AB5"/>
    <w:rsid w:val="00BF5BA4"/>
    <w:rsid w:val="00BF6663"/>
    <w:rsid w:val="00C02250"/>
    <w:rsid w:val="00C0359C"/>
    <w:rsid w:val="00C11600"/>
    <w:rsid w:val="00C11ECA"/>
    <w:rsid w:val="00C128D7"/>
    <w:rsid w:val="00C13697"/>
    <w:rsid w:val="00C14407"/>
    <w:rsid w:val="00C16D7B"/>
    <w:rsid w:val="00C16E0B"/>
    <w:rsid w:val="00C17F8B"/>
    <w:rsid w:val="00C20436"/>
    <w:rsid w:val="00C2076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504B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4B94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3494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1724B"/>
    <w:rsid w:val="00D2061B"/>
    <w:rsid w:val="00D206C8"/>
    <w:rsid w:val="00D216CB"/>
    <w:rsid w:val="00D21CBA"/>
    <w:rsid w:val="00D22A0E"/>
    <w:rsid w:val="00D2424A"/>
    <w:rsid w:val="00D2501C"/>
    <w:rsid w:val="00D27ED9"/>
    <w:rsid w:val="00D30F9F"/>
    <w:rsid w:val="00D31C07"/>
    <w:rsid w:val="00D31F10"/>
    <w:rsid w:val="00D32508"/>
    <w:rsid w:val="00D33CF9"/>
    <w:rsid w:val="00D34F3A"/>
    <w:rsid w:val="00D3559E"/>
    <w:rsid w:val="00D35F70"/>
    <w:rsid w:val="00D36F50"/>
    <w:rsid w:val="00D37214"/>
    <w:rsid w:val="00D41C47"/>
    <w:rsid w:val="00D42116"/>
    <w:rsid w:val="00D4453F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0810"/>
    <w:rsid w:val="00D75263"/>
    <w:rsid w:val="00D77DD4"/>
    <w:rsid w:val="00D803CB"/>
    <w:rsid w:val="00D84E49"/>
    <w:rsid w:val="00D87204"/>
    <w:rsid w:val="00D87534"/>
    <w:rsid w:val="00D91F38"/>
    <w:rsid w:val="00D93DD6"/>
    <w:rsid w:val="00D93DE0"/>
    <w:rsid w:val="00D954C4"/>
    <w:rsid w:val="00D9637E"/>
    <w:rsid w:val="00D96539"/>
    <w:rsid w:val="00D96CD5"/>
    <w:rsid w:val="00D96E2A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534C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CE0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5A1"/>
    <w:rsid w:val="00DD3D2D"/>
    <w:rsid w:val="00DD4153"/>
    <w:rsid w:val="00DD430D"/>
    <w:rsid w:val="00DD5811"/>
    <w:rsid w:val="00DD58E1"/>
    <w:rsid w:val="00DD647E"/>
    <w:rsid w:val="00DD7D1B"/>
    <w:rsid w:val="00DE0B51"/>
    <w:rsid w:val="00DE529E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088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FF7"/>
    <w:rsid w:val="00E42A57"/>
    <w:rsid w:val="00E430EC"/>
    <w:rsid w:val="00E4480A"/>
    <w:rsid w:val="00E4483D"/>
    <w:rsid w:val="00E448DD"/>
    <w:rsid w:val="00E476B2"/>
    <w:rsid w:val="00E47E79"/>
    <w:rsid w:val="00E51AE5"/>
    <w:rsid w:val="00E52BA4"/>
    <w:rsid w:val="00E53E81"/>
    <w:rsid w:val="00E5545C"/>
    <w:rsid w:val="00E559E8"/>
    <w:rsid w:val="00E56C0D"/>
    <w:rsid w:val="00E56EC3"/>
    <w:rsid w:val="00E61E6F"/>
    <w:rsid w:val="00E63551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83901"/>
    <w:rsid w:val="00E868EE"/>
    <w:rsid w:val="00E8726C"/>
    <w:rsid w:val="00E87273"/>
    <w:rsid w:val="00E900DD"/>
    <w:rsid w:val="00E90F2E"/>
    <w:rsid w:val="00E91C3B"/>
    <w:rsid w:val="00E92EDD"/>
    <w:rsid w:val="00E94F6D"/>
    <w:rsid w:val="00E94FD0"/>
    <w:rsid w:val="00E95292"/>
    <w:rsid w:val="00E9549E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DEC"/>
    <w:rsid w:val="00EB7F49"/>
    <w:rsid w:val="00EC0142"/>
    <w:rsid w:val="00EC0D13"/>
    <w:rsid w:val="00EC0F45"/>
    <w:rsid w:val="00EC1B16"/>
    <w:rsid w:val="00EC3A42"/>
    <w:rsid w:val="00EC4D6C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7A4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2472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7B3B"/>
    <w:rsid w:val="00F60985"/>
    <w:rsid w:val="00F64209"/>
    <w:rsid w:val="00F64AA4"/>
    <w:rsid w:val="00F705A4"/>
    <w:rsid w:val="00F720A8"/>
    <w:rsid w:val="00F74B05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5A27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4D00"/>
    <w:rsid w:val="00FC5A5F"/>
    <w:rsid w:val="00FD03AD"/>
    <w:rsid w:val="00FD0BBA"/>
    <w:rsid w:val="00FD146F"/>
    <w:rsid w:val="00FD2A09"/>
    <w:rsid w:val="00FD34DA"/>
    <w:rsid w:val="00FD368E"/>
    <w:rsid w:val="00FD5A9F"/>
    <w:rsid w:val="00FD6C6F"/>
    <w:rsid w:val="00FD7FBF"/>
    <w:rsid w:val="00FE06F7"/>
    <w:rsid w:val="00FE1BAB"/>
    <w:rsid w:val="00FE3607"/>
    <w:rsid w:val="00FE3951"/>
    <w:rsid w:val="00FE52C4"/>
    <w:rsid w:val="00FE5786"/>
    <w:rsid w:val="00FE603A"/>
    <w:rsid w:val="00FE6283"/>
    <w:rsid w:val="00FE67A8"/>
    <w:rsid w:val="00FF03E9"/>
    <w:rsid w:val="00FF291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7F6A1B3"/>
  <w15:chartTrackingRefBased/>
  <w15:docId w15:val="{43DBAB00-6AC1-4BA0-8959-A2A7CA0E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E1BAB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2D015B"/>
    <w:pPr>
      <w:spacing w:before="60"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2D015B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paragraph" w:customStyle="1" w:styleId="podpis">
    <w:name w:val="podpis"/>
    <w:basedOn w:val="Normln"/>
    <w:uiPriority w:val="19"/>
    <w:rsid w:val="001D5127"/>
    <w:pPr>
      <w:ind w:left="3119"/>
      <w:contextualSpacing/>
      <w:jc w:val="center"/>
    </w:pPr>
    <w:rPr>
      <w:rFonts w:ascii="Calibri" w:eastAsia="Calibri" w:hAnsi="Calibri" w:cs="Arial"/>
      <w:sz w:val="23"/>
      <w:szCs w:val="22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663A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663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663AD"/>
    <w:rPr>
      <w:vertAlign w:val="superscript"/>
    </w:rPr>
  </w:style>
  <w:style w:type="table" w:customStyle="1" w:styleId="Mkatabulky1">
    <w:name w:val="Mřížka tabulky1"/>
    <w:basedOn w:val="Normlntabulka"/>
    <w:next w:val="Mkatabulky"/>
    <w:uiPriority w:val="39"/>
    <w:rsid w:val="00B8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86FF5"/>
    <w:rPr>
      <w:color w:val="808080"/>
    </w:rPr>
  </w:style>
  <w:style w:type="table" w:customStyle="1" w:styleId="Mkatabulky2">
    <w:name w:val="Mřížka tabulky2"/>
    <w:basedOn w:val="Normlntabulka"/>
    <w:next w:val="Mkatabulky"/>
    <w:uiPriority w:val="39"/>
    <w:rsid w:val="00182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situace/" TargetMode="External"/><Relationship Id="rId18" Type="http://schemas.openxmlformats.org/officeDocument/2006/relationships/image" Target="media/image6.svg"/><Relationship Id="rId26" Type="http://schemas.openxmlformats.org/officeDocument/2006/relationships/image" Target="media/image6.png"/><Relationship Id="rId155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154" Type="http://schemas.openxmlformats.org/officeDocument/2006/relationships/header" Target="header1.xml"/><Relationship Id="rId159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" TargetMode="External"/><Relationship Id="rId25" Type="http://schemas.openxmlformats.org/officeDocument/2006/relationships/image" Target="media/image7.svg"/><Relationship Id="rId158" Type="http://schemas.openxmlformats.org/officeDocument/2006/relationships/header" Target="header3.xml"/><Relationship Id="rId2" Type="http://schemas.openxmlformats.org/officeDocument/2006/relationships/customXml" Target="../customXml/item2.xml"/><Relationship Id="rId20" Type="http://schemas.openxmlformats.org/officeDocument/2006/relationships/image" Target="media/image2.svg"/><Relationship Id="rId153" Type="http://schemas.openxmlformats.org/officeDocument/2006/relationships/image" Target="media/image9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letaky/zadost-o-zadostiucineni-civil-test/Zadostiucineni-za-neprimerenou-delku-soudniho-rizeni_Priloha.pdf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2.svg"/><Relationship Id="rId15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www.ochrance.cz/fileadmin/user_upload/Letaky/Zadostiucineni-za-neprimerenou-delku-soudniho-rizeni_Priloha.pdf" TargetMode="External"/><Relationship Id="rId152" Type="http://schemas.openxmlformats.org/officeDocument/2006/relationships/image" Target="media/image8.png"/><Relationship Id="rId28" Type="http://schemas.openxmlformats.org/officeDocument/2006/relationships/image" Target="media/image10.svg"/><Relationship Id="rId160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151" Type="http://schemas.openxmlformats.org/officeDocument/2006/relationships/image" Target="media/image147.svg"/><Relationship Id="rId156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5.svg"/><Relationship Id="rId27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10B174FB-5F79-4C83-9FCF-7A8FBD2A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 Sylvie JUDr.</dc:creator>
  <cp:keywords/>
  <dc:description/>
  <cp:lastModifiedBy>Kubíková Barbora Mgr.</cp:lastModifiedBy>
  <cp:revision>7</cp:revision>
  <cp:lastPrinted>2020-12-02T12:25:00Z</cp:lastPrinted>
  <dcterms:created xsi:type="dcterms:W3CDTF">2021-07-13T09:49:00Z</dcterms:created>
  <dcterms:modified xsi:type="dcterms:W3CDTF">2021-07-22T12:22:00Z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