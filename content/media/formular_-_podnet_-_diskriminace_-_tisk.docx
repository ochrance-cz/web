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AB" w:rsidRDefault="00166658" w:rsidP="005A0646">
      <w:pPr>
        <w:pStyle w:val="Nadpis1"/>
        <w:tabs>
          <w:tab w:val="left" w:pos="8910"/>
        </w:tabs>
      </w:pPr>
      <w:r>
        <w:t>Podnět</w:t>
      </w:r>
      <w:r w:rsidR="009D45A5">
        <w:t xml:space="preserve"> </w:t>
      </w:r>
      <w:r w:rsidR="00EC0CD7">
        <w:t>ombudsmanovi</w:t>
      </w:r>
      <w:r w:rsidR="001E5669">
        <w:t xml:space="preserve"> kvůli diskriminaci</w:t>
      </w:r>
    </w:p>
    <w:p w:rsidR="007D1628" w:rsidRPr="007E0CBB" w:rsidRDefault="007D1628" w:rsidP="007D1628">
      <w:pPr>
        <w:pStyle w:val="Nadpis2"/>
      </w:pPr>
      <w:r w:rsidRPr="007E0CBB">
        <w:t>Kdo ombudsmanovi píše? Kdo potřebuje pomoc?</w:t>
      </w:r>
    </w:p>
    <w:p w:rsidR="00905241" w:rsidRDefault="00905241" w:rsidP="00905241">
      <w:pPr>
        <w:pStyle w:val="Nadpis4"/>
      </w:pPr>
      <w:r w:rsidRPr="00C91A6A">
        <w:t>člověk – fyzická osoba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905241" w:rsidRPr="00846218" w:rsidTr="005A0646">
        <w:trPr>
          <w:trHeight w:val="340"/>
        </w:trPr>
        <w:tc>
          <w:tcPr>
            <w:tcW w:w="9628" w:type="dxa"/>
            <w:vAlign w:val="center"/>
          </w:tcPr>
          <w:p w:rsidR="00905241" w:rsidRPr="00846218" w:rsidRDefault="00905241" w:rsidP="00E3750B">
            <w:r w:rsidRPr="00846218">
              <w:t>jméno a příjmení:</w:t>
            </w:r>
          </w:p>
        </w:tc>
      </w:tr>
      <w:tr w:rsidR="00905241" w:rsidRPr="00846218" w:rsidTr="005A0646">
        <w:trPr>
          <w:trHeight w:val="340"/>
        </w:trPr>
        <w:tc>
          <w:tcPr>
            <w:tcW w:w="9628" w:type="dxa"/>
            <w:vAlign w:val="center"/>
          </w:tcPr>
          <w:p w:rsidR="00905241" w:rsidRPr="00846218" w:rsidRDefault="00905241" w:rsidP="00E3750B">
            <w:r w:rsidRPr="00846218">
              <w:t>bydliště:</w:t>
            </w:r>
          </w:p>
        </w:tc>
      </w:tr>
      <w:tr w:rsidR="00905241" w:rsidRPr="00846218" w:rsidTr="005A0646">
        <w:trPr>
          <w:trHeight w:val="340"/>
        </w:trPr>
        <w:tc>
          <w:tcPr>
            <w:tcW w:w="9628" w:type="dxa"/>
            <w:vAlign w:val="center"/>
          </w:tcPr>
          <w:p w:rsidR="00905241" w:rsidRPr="00846218" w:rsidRDefault="00905241" w:rsidP="00E3750B">
            <w:pPr>
              <w:tabs>
                <w:tab w:val="left" w:pos="4558"/>
              </w:tabs>
            </w:pPr>
            <w:r w:rsidRPr="00846218">
              <w:t>telefon:</w:t>
            </w:r>
            <w:r w:rsidRPr="00846218">
              <w:tab/>
            </w:r>
            <w:r w:rsidRPr="00846218">
              <w:rPr>
                <w:rStyle w:val="Zdraznn"/>
              </w:rPr>
              <w:t>Zavoláme Vám, když něčemu nebudeme rozumět.</w:t>
            </w:r>
          </w:p>
        </w:tc>
      </w:tr>
      <w:tr w:rsidR="00905241" w:rsidRPr="00846218" w:rsidTr="005A0646">
        <w:trPr>
          <w:trHeight w:val="680"/>
        </w:trPr>
        <w:tc>
          <w:tcPr>
            <w:tcW w:w="9628" w:type="dxa"/>
            <w:vAlign w:val="center"/>
          </w:tcPr>
          <w:p w:rsidR="00905241" w:rsidRPr="00846218" w:rsidRDefault="00905241" w:rsidP="00E3750B">
            <w:r w:rsidRPr="00846218">
              <w:t>Přeji si, aby mi ombudsman psal</w:t>
            </w:r>
            <w:r>
              <w:t xml:space="preserve"> (vyberte)</w:t>
            </w:r>
          </w:p>
          <w:p w:rsidR="00905241" w:rsidRPr="00846218" w:rsidRDefault="0090524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poštou (adresa, pokud je jiná než bydliště):</w:t>
            </w:r>
          </w:p>
        </w:tc>
      </w:tr>
      <w:tr w:rsidR="00905241" w:rsidTr="005A0646">
        <w:trPr>
          <w:trHeight w:val="340"/>
        </w:trPr>
        <w:tc>
          <w:tcPr>
            <w:tcW w:w="9628" w:type="dxa"/>
            <w:vAlign w:val="center"/>
          </w:tcPr>
          <w:p w:rsidR="00905241" w:rsidRDefault="0090524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na e-mail:</w:t>
            </w:r>
          </w:p>
        </w:tc>
      </w:tr>
      <w:tr w:rsidR="00905241" w:rsidTr="005A0646">
        <w:trPr>
          <w:trHeight w:val="340"/>
        </w:trPr>
        <w:tc>
          <w:tcPr>
            <w:tcW w:w="9628" w:type="dxa"/>
            <w:vAlign w:val="center"/>
          </w:tcPr>
          <w:p w:rsidR="00905241" w:rsidRDefault="0090524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do datové schránky:</w:t>
            </w:r>
          </w:p>
        </w:tc>
      </w:tr>
    </w:tbl>
    <w:p w:rsidR="00905241" w:rsidRDefault="00905241" w:rsidP="00905241">
      <w:pPr>
        <w:pStyle w:val="Nadpis4"/>
      </w:pPr>
      <w:r>
        <w:t xml:space="preserve">nebo </w:t>
      </w:r>
      <w:r w:rsidRPr="00C91A6A">
        <w:t>právnická osoba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905241" w:rsidRPr="00846218" w:rsidTr="005E2047">
        <w:trPr>
          <w:trHeight w:val="340"/>
        </w:trPr>
        <w:tc>
          <w:tcPr>
            <w:tcW w:w="9628" w:type="dxa"/>
            <w:vAlign w:val="center"/>
          </w:tcPr>
          <w:p w:rsidR="00905241" w:rsidRPr="00846218" w:rsidRDefault="00905241" w:rsidP="00E3750B">
            <w:r w:rsidRPr="008A7631">
              <w:t>název:</w:t>
            </w:r>
          </w:p>
        </w:tc>
      </w:tr>
      <w:tr w:rsidR="00905241" w:rsidRPr="00846218" w:rsidTr="005E2047">
        <w:trPr>
          <w:trHeight w:val="340"/>
        </w:trPr>
        <w:tc>
          <w:tcPr>
            <w:tcW w:w="9628" w:type="dxa"/>
            <w:vAlign w:val="center"/>
          </w:tcPr>
          <w:p w:rsidR="00905241" w:rsidRPr="00846218" w:rsidRDefault="00905241" w:rsidP="00E3750B">
            <w:r w:rsidRPr="008A7631">
              <w:t>sídlo:</w:t>
            </w:r>
          </w:p>
        </w:tc>
      </w:tr>
      <w:tr w:rsidR="00905241" w:rsidRPr="00846218" w:rsidTr="005E2047">
        <w:trPr>
          <w:trHeight w:val="340"/>
        </w:trPr>
        <w:tc>
          <w:tcPr>
            <w:tcW w:w="9628" w:type="dxa"/>
            <w:vAlign w:val="center"/>
          </w:tcPr>
          <w:p w:rsidR="00905241" w:rsidRPr="008A7631" w:rsidRDefault="00905241" w:rsidP="00E3750B">
            <w:r w:rsidRPr="008A7631">
              <w:t>jméno a příjmení člověka oprávněného jednat:</w:t>
            </w:r>
          </w:p>
        </w:tc>
      </w:tr>
      <w:tr w:rsidR="00905241" w:rsidRPr="00846218" w:rsidTr="005E2047">
        <w:trPr>
          <w:trHeight w:val="340"/>
        </w:trPr>
        <w:tc>
          <w:tcPr>
            <w:tcW w:w="9628" w:type="dxa"/>
            <w:vAlign w:val="center"/>
          </w:tcPr>
          <w:p w:rsidR="00905241" w:rsidRPr="00846218" w:rsidRDefault="00905241" w:rsidP="00E3750B">
            <w:pPr>
              <w:tabs>
                <w:tab w:val="left" w:pos="4558"/>
              </w:tabs>
            </w:pPr>
            <w:r w:rsidRPr="00846218">
              <w:t>telefon:</w:t>
            </w:r>
            <w:r w:rsidRPr="00846218">
              <w:tab/>
            </w:r>
            <w:r w:rsidRPr="00846218">
              <w:rPr>
                <w:rStyle w:val="Zdraznn"/>
              </w:rPr>
              <w:t>Zavoláme Vám, když něčemu nebudeme rozumět.</w:t>
            </w:r>
          </w:p>
        </w:tc>
      </w:tr>
      <w:tr w:rsidR="00905241" w:rsidRPr="00846218" w:rsidTr="005E2047">
        <w:trPr>
          <w:trHeight w:val="680"/>
        </w:trPr>
        <w:tc>
          <w:tcPr>
            <w:tcW w:w="9628" w:type="dxa"/>
            <w:vAlign w:val="center"/>
          </w:tcPr>
          <w:p w:rsidR="00905241" w:rsidRPr="00846218" w:rsidRDefault="00905241" w:rsidP="00E3750B">
            <w:r w:rsidRPr="00846218">
              <w:t>Přeji si, aby mi ombudsman psal</w:t>
            </w:r>
            <w:r>
              <w:t xml:space="preserve"> (vyberte)</w:t>
            </w:r>
          </w:p>
          <w:p w:rsidR="00905241" w:rsidRPr="00846218" w:rsidRDefault="0090524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 xml:space="preserve">poštou (adresa, pokud je jiná než </w:t>
            </w:r>
            <w:r>
              <w:t>sídlo</w:t>
            </w:r>
            <w:r w:rsidRPr="00FC5C78">
              <w:t>):</w:t>
            </w:r>
          </w:p>
        </w:tc>
      </w:tr>
      <w:tr w:rsidR="00905241" w:rsidTr="005E2047">
        <w:trPr>
          <w:trHeight w:val="340"/>
        </w:trPr>
        <w:tc>
          <w:tcPr>
            <w:tcW w:w="9628" w:type="dxa"/>
            <w:vAlign w:val="center"/>
          </w:tcPr>
          <w:p w:rsidR="00905241" w:rsidRDefault="0090524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na e-mail:</w:t>
            </w:r>
          </w:p>
        </w:tc>
      </w:tr>
      <w:tr w:rsidR="00905241" w:rsidTr="005E2047">
        <w:trPr>
          <w:trHeight w:val="340"/>
        </w:trPr>
        <w:tc>
          <w:tcPr>
            <w:tcW w:w="9628" w:type="dxa"/>
            <w:vAlign w:val="center"/>
          </w:tcPr>
          <w:p w:rsidR="00905241" w:rsidRDefault="0090524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do datové schránky:</w:t>
            </w:r>
          </w:p>
        </w:tc>
      </w:tr>
    </w:tbl>
    <w:p w:rsidR="00905241" w:rsidRDefault="00905241" w:rsidP="00905241">
      <w:pPr>
        <w:pStyle w:val="Nadpis2"/>
      </w:pPr>
      <w:r w:rsidRPr="007E0CBB">
        <w:t>Píšete za někoho jiného?</w:t>
      </w:r>
      <w:r>
        <w:t xml:space="preserve"> </w:t>
      </w:r>
      <w:r w:rsidRPr="00D642C8">
        <w:t xml:space="preserve">Uveďte své údaje a přiložte plnou moc, nebo </w:t>
      </w:r>
      <w:r>
        <w:t xml:space="preserve">ji sepište </w:t>
      </w:r>
      <w:r w:rsidRPr="00D642C8">
        <w:t>níže.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905241" w:rsidRPr="00846218" w:rsidTr="00445D18">
        <w:trPr>
          <w:trHeight w:val="340"/>
        </w:trPr>
        <w:tc>
          <w:tcPr>
            <w:tcW w:w="9628" w:type="dxa"/>
            <w:vAlign w:val="center"/>
          </w:tcPr>
          <w:p w:rsidR="00905241" w:rsidRPr="00846218" w:rsidRDefault="00905241" w:rsidP="00E3750B">
            <w:r w:rsidRPr="00846218">
              <w:t>jméno a příjmení:</w:t>
            </w:r>
          </w:p>
        </w:tc>
      </w:tr>
      <w:tr w:rsidR="00905241" w:rsidRPr="00846218" w:rsidTr="00445D18">
        <w:trPr>
          <w:trHeight w:val="340"/>
        </w:trPr>
        <w:tc>
          <w:tcPr>
            <w:tcW w:w="9628" w:type="dxa"/>
            <w:vAlign w:val="center"/>
          </w:tcPr>
          <w:p w:rsidR="00905241" w:rsidRPr="00846218" w:rsidRDefault="00905241" w:rsidP="00E3750B">
            <w:r w:rsidRPr="00846218">
              <w:t>bydliště:</w:t>
            </w:r>
          </w:p>
        </w:tc>
      </w:tr>
      <w:tr w:rsidR="00905241" w:rsidRPr="00846218" w:rsidTr="00445D18">
        <w:trPr>
          <w:trHeight w:val="340"/>
        </w:trPr>
        <w:tc>
          <w:tcPr>
            <w:tcW w:w="9628" w:type="dxa"/>
            <w:vAlign w:val="center"/>
          </w:tcPr>
          <w:p w:rsidR="00905241" w:rsidRPr="00846218" w:rsidRDefault="00905241" w:rsidP="00E3750B">
            <w:pPr>
              <w:tabs>
                <w:tab w:val="left" w:pos="4558"/>
              </w:tabs>
            </w:pPr>
            <w:r w:rsidRPr="00846218">
              <w:t>telefon:</w:t>
            </w:r>
            <w:r w:rsidRPr="00846218">
              <w:tab/>
            </w:r>
            <w:r w:rsidRPr="00846218">
              <w:rPr>
                <w:rStyle w:val="Zdraznn"/>
              </w:rPr>
              <w:t>Zavoláme Vám, když něčemu nebudeme rozumět.</w:t>
            </w:r>
          </w:p>
        </w:tc>
      </w:tr>
      <w:tr w:rsidR="00905241" w:rsidRPr="00846218" w:rsidTr="00445D18">
        <w:trPr>
          <w:trHeight w:val="680"/>
        </w:trPr>
        <w:tc>
          <w:tcPr>
            <w:tcW w:w="9628" w:type="dxa"/>
            <w:vAlign w:val="center"/>
          </w:tcPr>
          <w:p w:rsidR="00905241" w:rsidRPr="00846218" w:rsidRDefault="00905241" w:rsidP="00E3750B">
            <w:r w:rsidRPr="00846218">
              <w:t>Přeji si, aby mi ombudsman psal</w:t>
            </w:r>
            <w:r>
              <w:t xml:space="preserve"> (vyberte)</w:t>
            </w:r>
          </w:p>
          <w:p w:rsidR="00905241" w:rsidRPr="00846218" w:rsidRDefault="0090524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poštou (adresa, pokud je jiná než bydliště):</w:t>
            </w:r>
          </w:p>
        </w:tc>
      </w:tr>
      <w:tr w:rsidR="00905241" w:rsidTr="00445D18">
        <w:trPr>
          <w:trHeight w:val="340"/>
        </w:trPr>
        <w:tc>
          <w:tcPr>
            <w:tcW w:w="9628" w:type="dxa"/>
            <w:vAlign w:val="center"/>
          </w:tcPr>
          <w:p w:rsidR="00905241" w:rsidRDefault="0090524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na e-mail:</w:t>
            </w:r>
          </w:p>
        </w:tc>
      </w:tr>
      <w:tr w:rsidR="00905241" w:rsidTr="00445D18">
        <w:trPr>
          <w:trHeight w:val="340"/>
        </w:trPr>
        <w:tc>
          <w:tcPr>
            <w:tcW w:w="9628" w:type="dxa"/>
            <w:vAlign w:val="center"/>
          </w:tcPr>
          <w:p w:rsidR="00905241" w:rsidRDefault="00905241" w:rsidP="00E3750B">
            <w:pPr>
              <w:tabs>
                <w:tab w:val="left" w:pos="426"/>
              </w:tabs>
            </w:pPr>
            <w:r w:rsidRPr="00FC5C78">
              <w:rPr>
                <w:rFonts w:ascii="Segoe UI Symbol" w:hAnsi="Segoe UI Symbol" w:cs="Segoe UI Symbol"/>
              </w:rPr>
              <w:t>☐</w:t>
            </w:r>
            <w:r w:rsidRPr="00FC5C78">
              <w:rPr>
                <w:rFonts w:hint="eastAsia"/>
              </w:rPr>
              <w:tab/>
            </w:r>
            <w:r w:rsidRPr="00FC5C78">
              <w:t>do datové schránky:</w:t>
            </w:r>
          </w:p>
        </w:tc>
      </w:tr>
    </w:tbl>
    <w:p w:rsidR="00905241" w:rsidRDefault="00905241" w:rsidP="00905241">
      <w:pPr>
        <w:pStyle w:val="Nadpis2"/>
      </w:pPr>
      <w:r>
        <w:t>Plná moc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284"/>
        <w:gridCol w:w="4818"/>
      </w:tblGrid>
      <w:tr w:rsidR="001F0C73" w:rsidRPr="001F0C73" w:rsidTr="00A21651">
        <w:tc>
          <w:tcPr>
            <w:tcW w:w="9638" w:type="dxa"/>
            <w:gridSpan w:val="3"/>
          </w:tcPr>
          <w:p w:rsidR="001F0C73" w:rsidRPr="001F0C73" w:rsidRDefault="001F0C73" w:rsidP="001F0C73">
            <w:r w:rsidRPr="001F0C73">
              <w:t>Já,</w:t>
            </w:r>
          </w:p>
        </w:tc>
      </w:tr>
      <w:tr w:rsidR="001F0C73" w:rsidRPr="001F0C73" w:rsidTr="00A21651">
        <w:tc>
          <w:tcPr>
            <w:tcW w:w="9638" w:type="dxa"/>
            <w:gridSpan w:val="3"/>
          </w:tcPr>
          <w:p w:rsidR="001F0C73" w:rsidRPr="001F0C73" w:rsidRDefault="001F0C73" w:rsidP="001F0C73">
            <w:r w:rsidRPr="001F0C73">
              <w:t>zmocňuji</w:t>
            </w:r>
          </w:p>
        </w:tc>
      </w:tr>
      <w:tr w:rsidR="001F0C73" w:rsidRPr="001F0C73" w:rsidTr="00A21651">
        <w:tc>
          <w:tcPr>
            <w:tcW w:w="9638" w:type="dxa"/>
            <w:gridSpan w:val="3"/>
          </w:tcPr>
          <w:p w:rsidR="001F0C73" w:rsidRPr="001F0C73" w:rsidRDefault="001F0C73" w:rsidP="001F0C73">
            <w:r w:rsidRPr="001F0C73">
              <w:t>aby za mě jednal/a s ombudsmanem ve věci</w:t>
            </w:r>
          </w:p>
        </w:tc>
      </w:tr>
      <w:tr w:rsidR="001F0C73" w:rsidRPr="001F0C73" w:rsidTr="00A21651">
        <w:tc>
          <w:tcPr>
            <w:tcW w:w="9638" w:type="dxa"/>
            <w:gridSpan w:val="3"/>
            <w:tcBorders>
              <w:bottom w:val="single" w:sz="4" w:space="0" w:color="BFBFBF" w:themeColor="background1" w:themeShade="BF"/>
            </w:tcBorders>
          </w:tcPr>
          <w:p w:rsidR="001F0C73" w:rsidRPr="001F0C73" w:rsidRDefault="001F0C73" w:rsidP="001F0C73"/>
        </w:tc>
      </w:tr>
      <w:tr w:rsidR="001F0C73" w:rsidRPr="001F0C73" w:rsidTr="00A21651">
        <w:tc>
          <w:tcPr>
            <w:tcW w:w="9638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F0C73" w:rsidRPr="001F0C73" w:rsidRDefault="001F0C73" w:rsidP="001F0C73"/>
        </w:tc>
      </w:tr>
      <w:tr w:rsidR="001F0C73" w:rsidRPr="001F0C73" w:rsidTr="005A2F2F">
        <w:tc>
          <w:tcPr>
            <w:tcW w:w="45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1F0C73" w:rsidRPr="001F0C73" w:rsidRDefault="001F0C73" w:rsidP="001F0C73">
            <w:r w:rsidRPr="001F0C73">
              <w:t>V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0C73" w:rsidRPr="001F0C73" w:rsidRDefault="001F0C73" w:rsidP="001F0C73"/>
        </w:tc>
        <w:tc>
          <w:tcPr>
            <w:tcW w:w="48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:rsidR="001F0C73" w:rsidRPr="001F0C73" w:rsidRDefault="001F0C73" w:rsidP="001F0C73">
            <w:r w:rsidRPr="001F0C73">
              <w:t>Plnou moc jsem přijal/a v</w:t>
            </w:r>
          </w:p>
        </w:tc>
      </w:tr>
      <w:tr w:rsidR="001F0C73" w:rsidRPr="001F0C73" w:rsidTr="005A2F2F">
        <w:tc>
          <w:tcPr>
            <w:tcW w:w="453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1F0C73" w:rsidRPr="001F0C73" w:rsidRDefault="001F0C73" w:rsidP="001F0C73">
            <w:r w:rsidRPr="001F0C73">
              <w:t>dne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0C73" w:rsidRPr="001F0C73" w:rsidRDefault="001F0C73" w:rsidP="001F0C73"/>
        </w:tc>
        <w:tc>
          <w:tcPr>
            <w:tcW w:w="48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:rsidR="001F0C73" w:rsidRPr="001F0C73" w:rsidRDefault="001F0C73" w:rsidP="001F0C73">
            <w:r w:rsidRPr="001F0C73">
              <w:t>dne</w:t>
            </w:r>
          </w:p>
        </w:tc>
      </w:tr>
      <w:tr w:rsidR="003F5014" w:rsidRPr="001F0C73" w:rsidTr="005A2F2F">
        <w:tblPrEx>
          <w:tblBorders>
            <w:top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6" w:type="dxa"/>
            <w:tcBorders>
              <w:top w:val="nil"/>
              <w:right w:val="nil"/>
            </w:tcBorders>
          </w:tcPr>
          <w:p w:rsidR="003F5014" w:rsidRPr="001F0C73" w:rsidRDefault="003F5014" w:rsidP="001F0C73"/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3F5014" w:rsidRPr="001F0C73" w:rsidRDefault="003F5014" w:rsidP="001F0C73"/>
        </w:tc>
        <w:tc>
          <w:tcPr>
            <w:tcW w:w="4818" w:type="dxa"/>
            <w:tcBorders>
              <w:top w:val="nil"/>
            </w:tcBorders>
          </w:tcPr>
          <w:p w:rsidR="003F5014" w:rsidRPr="001F0C73" w:rsidRDefault="003F5014" w:rsidP="001F0C73"/>
        </w:tc>
      </w:tr>
      <w:tr w:rsidR="003F5014" w:rsidRPr="001F0C73" w:rsidTr="005A2F2F">
        <w:tblPrEx>
          <w:tblBorders>
            <w:top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6" w:type="dxa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:rsidR="003F5014" w:rsidRPr="001F0C73" w:rsidRDefault="003F5014" w:rsidP="001F0C73"/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3F5014" w:rsidRPr="001F0C73" w:rsidRDefault="003F5014" w:rsidP="001F0C73"/>
        </w:tc>
        <w:tc>
          <w:tcPr>
            <w:tcW w:w="4818" w:type="dxa"/>
            <w:tcBorders>
              <w:top w:val="nil"/>
              <w:bottom w:val="single" w:sz="4" w:space="0" w:color="BFBFBF" w:themeColor="background1" w:themeShade="BF"/>
            </w:tcBorders>
          </w:tcPr>
          <w:p w:rsidR="003F5014" w:rsidRPr="001F0C73" w:rsidRDefault="003F5014" w:rsidP="001F0C73"/>
        </w:tc>
      </w:tr>
      <w:tr w:rsidR="003F5014" w:rsidRPr="001F0C73" w:rsidTr="005A2F2F">
        <w:tblPrEx>
          <w:tblBorders>
            <w:top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36" w:type="dxa"/>
            <w:tcBorders>
              <w:top w:val="single" w:sz="4" w:space="0" w:color="BFBFBF" w:themeColor="background1" w:themeShade="BF"/>
              <w:right w:val="nil"/>
            </w:tcBorders>
          </w:tcPr>
          <w:p w:rsidR="003F5014" w:rsidRPr="001F0C73" w:rsidRDefault="005A2F2F" w:rsidP="00ED53A9">
            <w:pPr>
              <w:jc w:val="center"/>
            </w:pPr>
            <w:r>
              <w:t xml:space="preserve">podpis </w:t>
            </w:r>
            <w:r w:rsidR="003F5014" w:rsidRPr="001F0C73">
              <w:t>zastoupen</w:t>
            </w:r>
            <w:r>
              <w:t>é</w:t>
            </w:r>
            <w:r w:rsidR="003F5014" w:rsidRPr="001F0C73">
              <w:t>/</w:t>
            </w:r>
            <w:r>
              <w:t>ho</w:t>
            </w:r>
          </w:p>
          <w:p w:rsidR="003F5014" w:rsidRPr="001F0C73" w:rsidRDefault="005A2F2F" w:rsidP="00ED53A9">
            <w:pPr>
              <w:jc w:val="center"/>
            </w:pPr>
            <w:r>
              <w:t xml:space="preserve">– </w:t>
            </w:r>
            <w:r w:rsidR="003F5014" w:rsidRPr="001F0C73">
              <w:t>t</w:t>
            </w:r>
            <w:r>
              <w:t>oho</w:t>
            </w:r>
            <w:r w:rsidR="003F5014" w:rsidRPr="001F0C73">
              <w:t>, kdo dává plnou moc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3F5014" w:rsidRPr="001F0C73" w:rsidRDefault="003F5014" w:rsidP="001F0C73"/>
        </w:tc>
        <w:tc>
          <w:tcPr>
            <w:tcW w:w="4818" w:type="dxa"/>
            <w:tcBorders>
              <w:top w:val="single" w:sz="4" w:space="0" w:color="BFBFBF" w:themeColor="background1" w:themeShade="BF"/>
            </w:tcBorders>
          </w:tcPr>
          <w:p w:rsidR="003F5014" w:rsidRPr="001F0C73" w:rsidRDefault="005A2F2F" w:rsidP="00ED53A9">
            <w:pPr>
              <w:jc w:val="center"/>
            </w:pPr>
            <w:r>
              <w:t xml:space="preserve">podpis </w:t>
            </w:r>
            <w:r w:rsidR="003F5014" w:rsidRPr="001F0C73">
              <w:t>zástupce/zástupkyně</w:t>
            </w:r>
          </w:p>
          <w:p w:rsidR="003F5014" w:rsidRPr="001F0C73" w:rsidRDefault="005A2F2F" w:rsidP="00ED53A9">
            <w:pPr>
              <w:jc w:val="center"/>
            </w:pPr>
            <w:r>
              <w:t xml:space="preserve">– </w:t>
            </w:r>
            <w:r w:rsidR="003F5014" w:rsidRPr="001F0C73">
              <w:t>t</w:t>
            </w:r>
            <w:r>
              <w:t>oho</w:t>
            </w:r>
            <w:r w:rsidR="003F5014" w:rsidRPr="001F0C73">
              <w:t>, kdo za jiného jedná na základě plné moci</w:t>
            </w:r>
          </w:p>
        </w:tc>
      </w:tr>
    </w:tbl>
    <w:p w:rsidR="00905241" w:rsidRPr="00BE606B" w:rsidRDefault="00905241" w:rsidP="00905241">
      <w:r>
        <w:lastRenderedPageBreak/>
        <w:t>Odpovězte prosím stručně na následující otázky. V podrobnostech můžete odkázat na dokumenty, které k podnětu přiložíte. Kdyby Vám nestačilo místo, pokračujte na dalším listu.</w:t>
      </w:r>
    </w:p>
    <w:p w:rsidR="002533E6" w:rsidRPr="00905241" w:rsidRDefault="00313A4E" w:rsidP="00905241">
      <w:pPr>
        <w:pStyle w:val="Nadpis3"/>
      </w:pPr>
      <w:r w:rsidRPr="00905241">
        <w:t>K</w:t>
      </w:r>
      <w:r w:rsidR="001E5669" w:rsidRPr="00905241">
        <w:t>do Vás diskriminoval?</w:t>
      </w:r>
    </w:p>
    <w:p w:rsidR="007E0CBB" w:rsidRDefault="00195C7E" w:rsidP="00195C7E">
      <w:pPr>
        <w:rPr>
          <w:rStyle w:val="Zdraznn"/>
        </w:rPr>
      </w:pPr>
      <w:r>
        <w:rPr>
          <w:rStyle w:val="Zdraznn"/>
        </w:rPr>
        <w:t>N</w:t>
      </w:r>
      <w:r w:rsidRPr="00195C7E">
        <w:rPr>
          <w:rStyle w:val="Zdraznn"/>
        </w:rPr>
        <w:t>apište co nejvíce informací o tom, kdo Vás diskriminoval: jméno a příjmení, název firmy, adresa, telefon a podobně</w:t>
      </w:r>
      <w:r>
        <w:rPr>
          <w:rStyle w:val="Zdraznn"/>
        </w:rPr>
        <w:t>.</w:t>
      </w:r>
    </w:p>
    <w:p w:rsidR="00195C7E" w:rsidRDefault="00195C7E" w:rsidP="00F71A4D"/>
    <w:p w:rsidR="00F71A4D" w:rsidRPr="00F71A4D" w:rsidRDefault="00F71A4D" w:rsidP="00F71A4D"/>
    <w:p w:rsidR="00195C7E" w:rsidRDefault="00195C7E" w:rsidP="00195C7E"/>
    <w:p w:rsidR="00195C7E" w:rsidRDefault="00195C7E" w:rsidP="00195C7E"/>
    <w:p w:rsidR="00195C7E" w:rsidRDefault="00195C7E" w:rsidP="00195C7E"/>
    <w:p w:rsidR="00195C7E" w:rsidRPr="00195C7E" w:rsidRDefault="00195C7E" w:rsidP="00195C7E"/>
    <w:p w:rsidR="001E5669" w:rsidRDefault="002919E7" w:rsidP="00905241">
      <w:pPr>
        <w:pStyle w:val="Nadpis3"/>
      </w:pPr>
      <w:r>
        <w:t xml:space="preserve">Proč </w:t>
      </w:r>
      <w:r w:rsidR="00C249EF">
        <w:t>Vás diskriminoval</w:t>
      </w:r>
      <w:r w:rsidR="00CE7CBA">
        <w:t>/a</w:t>
      </w:r>
      <w:r w:rsidR="001E5669">
        <w:t>?</w:t>
      </w:r>
      <w:r>
        <w:t xml:space="preserve"> Důvod zaškrtněte.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092"/>
      </w:tblGrid>
      <w:tr w:rsidR="001E5669" w:rsidTr="00F87C58">
        <w:tc>
          <w:tcPr>
            <w:tcW w:w="4536" w:type="dxa"/>
          </w:tcPr>
          <w:p w:rsidR="008A7D98" w:rsidRDefault="00195C7E" w:rsidP="00F87C58">
            <w:pPr>
              <w:pStyle w:val="Zkladntext"/>
              <w:tabs>
                <w:tab w:val="left" w:pos="39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8A7D98" w:rsidRPr="008A7D98">
              <w:t>rasa, etnický původ nebo národnost</w:t>
            </w:r>
          </w:p>
          <w:p w:rsidR="008A7D98" w:rsidRDefault="00F87C58" w:rsidP="00F87C58">
            <w:pPr>
              <w:pStyle w:val="Zkladntext"/>
              <w:tabs>
                <w:tab w:val="left" w:pos="39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8A7D98" w:rsidRPr="008A7D98">
              <w:t>pohlaví, těhotenství, rodičovství</w:t>
            </w:r>
          </w:p>
          <w:p w:rsidR="001E5669" w:rsidRDefault="00F87C58" w:rsidP="00F87C58">
            <w:pPr>
              <w:pStyle w:val="Zkladntext"/>
              <w:tabs>
                <w:tab w:val="left" w:pos="39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1E5669">
              <w:t>věk</w:t>
            </w:r>
          </w:p>
          <w:p w:rsidR="001E5669" w:rsidRDefault="00F87C58" w:rsidP="00F87C58">
            <w:pPr>
              <w:pStyle w:val="Zkladntext"/>
              <w:tabs>
                <w:tab w:val="left" w:pos="39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1E5669">
              <w:t>zdravotní postižení</w:t>
            </w:r>
          </w:p>
        </w:tc>
        <w:tc>
          <w:tcPr>
            <w:tcW w:w="5092" w:type="dxa"/>
          </w:tcPr>
          <w:p w:rsidR="001E5669" w:rsidRDefault="00F87C58" w:rsidP="00F87C58">
            <w:pPr>
              <w:pStyle w:val="Zkladntext"/>
              <w:tabs>
                <w:tab w:val="left" w:pos="42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8A7D98">
              <w:t>náboženské vyznání,</w:t>
            </w:r>
            <w:r w:rsidR="001E5669">
              <w:t xml:space="preserve"> světový názor</w:t>
            </w:r>
          </w:p>
          <w:p w:rsidR="001E5669" w:rsidRDefault="00F87C58" w:rsidP="00F87C58">
            <w:pPr>
              <w:pStyle w:val="Zkladntext"/>
              <w:tabs>
                <w:tab w:val="left" w:pos="42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8A7D98" w:rsidRPr="008A7D98">
              <w:t>sexuální orientace nebo pohlavní identifikace</w:t>
            </w:r>
          </w:p>
          <w:p w:rsidR="008A7D98" w:rsidRDefault="00F87C58" w:rsidP="00F87C58">
            <w:pPr>
              <w:pStyle w:val="Zkladntext"/>
              <w:tabs>
                <w:tab w:val="left" w:pos="42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8A7D98">
              <w:t>státní příslušnost</w:t>
            </w:r>
          </w:p>
          <w:p w:rsidR="001E5669" w:rsidRDefault="00F87C58" w:rsidP="00F87C58">
            <w:pPr>
              <w:pStyle w:val="Zkladntext"/>
              <w:tabs>
                <w:tab w:val="left" w:pos="42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1E5669">
              <w:t>jin</w:t>
            </w:r>
            <w:r w:rsidR="008A7D98">
              <w:t>ý</w:t>
            </w:r>
            <w:r>
              <w:t xml:space="preserve"> (uveďte)</w:t>
            </w:r>
            <w:r w:rsidR="00195C7E">
              <w:t>:</w:t>
            </w:r>
          </w:p>
        </w:tc>
      </w:tr>
    </w:tbl>
    <w:p w:rsidR="001E5669" w:rsidRDefault="00E55F2E" w:rsidP="00905241">
      <w:pPr>
        <w:pStyle w:val="Nadpis3"/>
      </w:pPr>
      <w:r>
        <w:t>Které oblasti života se to týkalo?</w:t>
      </w:r>
      <w:r w:rsidR="002919E7">
        <w:t xml:space="preserve"> Zaškrtněte.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525"/>
      </w:tblGrid>
      <w:tr w:rsidR="00E55F2E" w:rsidTr="00F87C58">
        <w:tc>
          <w:tcPr>
            <w:tcW w:w="5103" w:type="dxa"/>
          </w:tcPr>
          <w:p w:rsidR="00E55F2E" w:rsidRDefault="00F87C58" w:rsidP="00F87C58">
            <w:pPr>
              <w:pStyle w:val="Zkladntext"/>
              <w:tabs>
                <w:tab w:val="left" w:pos="45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E55F2E" w:rsidRPr="00E55F2E">
              <w:t>zaměstnání, služební poměr, podnikání</w:t>
            </w:r>
          </w:p>
          <w:p w:rsidR="00E55F2E" w:rsidRDefault="00F87C58" w:rsidP="00F87C58">
            <w:pPr>
              <w:pStyle w:val="Zkladntext"/>
              <w:tabs>
                <w:tab w:val="left" w:pos="45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E55F2E" w:rsidRPr="00E55F2E">
              <w:t>členství v profesních komorách a odborech</w:t>
            </w:r>
          </w:p>
          <w:p w:rsidR="00E55F2E" w:rsidRDefault="00F87C58" w:rsidP="00F87C58">
            <w:pPr>
              <w:pStyle w:val="Zkladntext"/>
              <w:tabs>
                <w:tab w:val="left" w:pos="45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E55F2E" w:rsidRPr="00E55F2E">
              <w:t>sociální zabezpečení</w:t>
            </w:r>
            <w:r w:rsidR="00A36B84">
              <w:t xml:space="preserve"> (např. důchody, dávky)</w:t>
            </w:r>
          </w:p>
          <w:p w:rsidR="00E55F2E" w:rsidRDefault="00F87C58" w:rsidP="00F87C58">
            <w:pPr>
              <w:pStyle w:val="Zkladntext"/>
              <w:tabs>
                <w:tab w:val="left" w:pos="45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E55F2E" w:rsidRPr="00E55F2E">
              <w:t>vzdělávání</w:t>
            </w:r>
          </w:p>
        </w:tc>
        <w:tc>
          <w:tcPr>
            <w:tcW w:w="4525" w:type="dxa"/>
          </w:tcPr>
          <w:p w:rsidR="00E55F2E" w:rsidRDefault="00F87C58" w:rsidP="00F87C58">
            <w:pPr>
              <w:pStyle w:val="Zkladntext"/>
              <w:tabs>
                <w:tab w:val="left" w:pos="39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E55F2E" w:rsidRPr="00E55F2E">
              <w:t>zdravotní péče</w:t>
            </w:r>
          </w:p>
          <w:p w:rsidR="00E55F2E" w:rsidRDefault="00F87C58" w:rsidP="00F87C58">
            <w:pPr>
              <w:pStyle w:val="Zkladntext"/>
              <w:tabs>
                <w:tab w:val="left" w:pos="39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E55F2E" w:rsidRPr="00E55F2E">
              <w:t>zboží a služby</w:t>
            </w:r>
          </w:p>
          <w:p w:rsidR="00E55F2E" w:rsidRDefault="00F87C58" w:rsidP="00F87C58">
            <w:pPr>
              <w:pStyle w:val="Zkladntext"/>
              <w:tabs>
                <w:tab w:val="left" w:pos="39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 w:rsidR="00E55F2E" w:rsidRPr="00E55F2E">
              <w:t>bydlení</w:t>
            </w:r>
          </w:p>
          <w:p w:rsidR="00E55F2E" w:rsidRDefault="00F87C58" w:rsidP="00F87C58">
            <w:pPr>
              <w:pStyle w:val="Zkladntext"/>
              <w:tabs>
                <w:tab w:val="left" w:pos="390"/>
              </w:tabs>
            </w:pPr>
            <w:r>
              <w:rPr>
                <w:rFonts w:ascii="MS Gothic" w:eastAsia="MS Gothic" w:hAnsi="MS Gothic" w:hint="eastAsia"/>
              </w:rPr>
              <w:t>☐</w:t>
            </w:r>
            <w:r>
              <w:rPr>
                <w:rFonts w:ascii="MS Gothic" w:eastAsia="MS Gothic" w:hAnsi="MS Gothic" w:hint="eastAsia"/>
              </w:rPr>
              <w:tab/>
            </w:r>
            <w:r>
              <w:t>jiný (uveďte):</w:t>
            </w:r>
          </w:p>
        </w:tc>
      </w:tr>
    </w:tbl>
    <w:p w:rsidR="00862465" w:rsidRDefault="00801555" w:rsidP="00905241">
      <w:pPr>
        <w:pStyle w:val="Nadpis3"/>
      </w:pPr>
      <w:r w:rsidRPr="007E0CBB">
        <w:t>Co se stalo?</w:t>
      </w:r>
    </w:p>
    <w:p w:rsidR="00F87C58" w:rsidRDefault="00F87C58" w:rsidP="00F87C58">
      <w:pPr>
        <w:rPr>
          <w:rStyle w:val="Zdraznn"/>
        </w:rPr>
      </w:pPr>
      <w:r w:rsidRPr="00F87C58">
        <w:rPr>
          <w:rStyle w:val="Zdraznn"/>
        </w:rPr>
        <w:t>Stručně popište.</w:t>
      </w:r>
    </w:p>
    <w:p w:rsidR="00F87C58" w:rsidRDefault="00F87C58" w:rsidP="00F87C58"/>
    <w:p w:rsidR="00F87C58" w:rsidRDefault="00F87C58" w:rsidP="00F87C58"/>
    <w:p w:rsidR="00F71A4D" w:rsidRDefault="00F71A4D" w:rsidP="00F87C58"/>
    <w:p w:rsidR="00F71A4D" w:rsidRDefault="00F71A4D" w:rsidP="00F87C58"/>
    <w:p w:rsidR="00F71A4D" w:rsidRDefault="00F71A4D" w:rsidP="00F87C58"/>
    <w:p w:rsidR="00F71A4D" w:rsidRDefault="00F71A4D" w:rsidP="00F87C58"/>
    <w:p w:rsidR="00F71A4D" w:rsidRDefault="00F71A4D" w:rsidP="00F87C58"/>
    <w:p w:rsidR="00F71A4D" w:rsidRDefault="00F71A4D" w:rsidP="00F87C58"/>
    <w:p w:rsidR="00F71A4D" w:rsidRDefault="00F71A4D" w:rsidP="00F87C58"/>
    <w:p w:rsidR="00F71A4D" w:rsidRDefault="00F71A4D" w:rsidP="00F87C58"/>
    <w:p w:rsidR="00F71A4D" w:rsidRDefault="00F71A4D" w:rsidP="00F87C58"/>
    <w:p w:rsidR="00F71A4D" w:rsidRDefault="00F71A4D" w:rsidP="00F87C58"/>
    <w:p w:rsidR="00F71A4D" w:rsidRDefault="00F71A4D" w:rsidP="00F87C58"/>
    <w:p w:rsidR="00F71A4D" w:rsidRDefault="00F71A4D" w:rsidP="00F87C58"/>
    <w:p w:rsidR="00F87C58" w:rsidRDefault="00F87C58" w:rsidP="00F87C58"/>
    <w:p w:rsidR="00F87C58" w:rsidRDefault="00F87C58" w:rsidP="00F87C58"/>
    <w:p w:rsidR="00F87C58" w:rsidRDefault="00F87C58" w:rsidP="00F87C58"/>
    <w:p w:rsidR="00801555" w:rsidRPr="002919E7" w:rsidRDefault="00801555" w:rsidP="00905241">
      <w:pPr>
        <w:pStyle w:val="Nadpis3"/>
        <w:rPr>
          <w:b/>
        </w:rPr>
      </w:pPr>
      <w:r>
        <w:lastRenderedPageBreak/>
        <w:t xml:space="preserve">Čeho chcete dosáhnout? Co </w:t>
      </w:r>
      <w:r w:rsidR="00A429D1">
        <w:t>považujete za nejlepší řešení?</w:t>
      </w:r>
      <w:r w:rsidR="002919E7">
        <w:t xml:space="preserve"> Zaškrtněte.</w:t>
      </w:r>
    </w:p>
    <w:p w:rsidR="00A565C5" w:rsidRDefault="00F87C58" w:rsidP="00F87C58">
      <w:pPr>
        <w:pStyle w:val="Zkladntext"/>
        <w:tabs>
          <w:tab w:val="left" w:pos="426"/>
        </w:tabs>
      </w:pPr>
      <w:r>
        <w:rPr>
          <w:rFonts w:ascii="MS Gothic" w:eastAsia="MS Gothic" w:hAnsi="MS Gothic" w:hint="eastAsia"/>
        </w:rPr>
        <w:t>☐</w:t>
      </w:r>
      <w:r>
        <w:rPr>
          <w:rFonts w:ascii="MS Gothic" w:eastAsia="MS Gothic" w:hAnsi="MS Gothic" w:hint="eastAsia"/>
        </w:rPr>
        <w:tab/>
      </w:r>
      <w:proofErr w:type="gramStart"/>
      <w:r w:rsidR="00A565C5">
        <w:t>upuštění</w:t>
      </w:r>
      <w:proofErr w:type="gramEnd"/>
      <w:r w:rsidR="00A565C5">
        <w:t xml:space="preserve"> od diskriminace </w:t>
      </w:r>
      <w:r w:rsidR="00A565C5" w:rsidRPr="00A36B84">
        <w:rPr>
          <w:rStyle w:val="Zdraznn"/>
        </w:rPr>
        <w:t>(</w:t>
      </w:r>
      <w:r w:rsidR="00A36B84" w:rsidRPr="00A36B84">
        <w:rPr>
          <w:rStyle w:val="Zdraznn"/>
        </w:rPr>
        <w:t>A</w:t>
      </w:r>
      <w:r w:rsidR="00A565C5" w:rsidRPr="00A36B84">
        <w:rPr>
          <w:rStyle w:val="Zdraznn"/>
        </w:rPr>
        <w:t>by mě ten, na koho si stěžuji, přestal diskriminovat</w:t>
      </w:r>
      <w:r w:rsidR="00A36B84" w:rsidRPr="00A36B84">
        <w:rPr>
          <w:rStyle w:val="Zdraznn"/>
        </w:rPr>
        <w:t>.</w:t>
      </w:r>
      <w:r w:rsidR="00A565C5" w:rsidRPr="00A36B84">
        <w:rPr>
          <w:rStyle w:val="Zdraznn"/>
        </w:rPr>
        <w:t>)</w:t>
      </w:r>
    </w:p>
    <w:p w:rsidR="00A565C5" w:rsidRPr="00A36B84" w:rsidRDefault="00F87C58" w:rsidP="00F87C58">
      <w:pPr>
        <w:pStyle w:val="Zkladntext"/>
        <w:tabs>
          <w:tab w:val="left" w:pos="426"/>
        </w:tabs>
        <w:ind w:left="3686" w:hanging="3686"/>
        <w:rPr>
          <w:rStyle w:val="Zdraznn"/>
        </w:rPr>
      </w:pPr>
      <w:r>
        <w:rPr>
          <w:rFonts w:ascii="MS Gothic" w:eastAsia="MS Gothic" w:hAnsi="MS Gothic" w:hint="eastAsia"/>
        </w:rPr>
        <w:t>☐</w:t>
      </w:r>
      <w:r>
        <w:rPr>
          <w:rFonts w:ascii="MS Gothic" w:eastAsia="MS Gothic" w:hAnsi="MS Gothic" w:hint="eastAsia"/>
        </w:rPr>
        <w:tab/>
      </w:r>
      <w:proofErr w:type="gramStart"/>
      <w:r w:rsidR="00A565C5">
        <w:t>odstranění</w:t>
      </w:r>
      <w:proofErr w:type="gramEnd"/>
      <w:r w:rsidR="00A565C5">
        <w:t xml:space="preserve"> následků diskriminace</w:t>
      </w:r>
      <w:r w:rsidR="00A36B84">
        <w:t xml:space="preserve"> </w:t>
      </w:r>
      <w:r w:rsidR="00A36B84" w:rsidRPr="00A36B84">
        <w:rPr>
          <w:rStyle w:val="Zdraznn"/>
        </w:rPr>
        <w:t>(</w:t>
      </w:r>
      <w:r w:rsidR="00A36B84">
        <w:rPr>
          <w:rStyle w:val="Zdraznn"/>
        </w:rPr>
        <w:t>A</w:t>
      </w:r>
      <w:r w:rsidR="00A36B84" w:rsidRPr="00A36B84">
        <w:rPr>
          <w:rStyle w:val="Zdraznn"/>
        </w:rPr>
        <w:t>by se vrátilo, co bylo</w:t>
      </w:r>
      <w:r w:rsidR="00A36B84">
        <w:rPr>
          <w:rStyle w:val="Zdraznn"/>
        </w:rPr>
        <w:t xml:space="preserve"> dřív</w:t>
      </w:r>
      <w:r w:rsidR="00A36B84" w:rsidRPr="00A36B84">
        <w:rPr>
          <w:rStyle w:val="Zdraznn"/>
        </w:rPr>
        <w:t>; abych dostal/a to, co ostatní</w:t>
      </w:r>
      <w:r w:rsidR="00A36B84">
        <w:rPr>
          <w:rStyle w:val="Zdraznn"/>
        </w:rPr>
        <w:t>.</w:t>
      </w:r>
      <w:r w:rsidR="00A36B84" w:rsidRPr="00A36B84">
        <w:rPr>
          <w:rStyle w:val="Zdraznn"/>
        </w:rPr>
        <w:t>)</w:t>
      </w:r>
    </w:p>
    <w:p w:rsidR="00A565C5" w:rsidRDefault="00F87C58" w:rsidP="00F87C58">
      <w:pPr>
        <w:tabs>
          <w:tab w:val="left" w:pos="426"/>
        </w:tabs>
      </w:pPr>
      <w:r>
        <w:rPr>
          <w:rFonts w:ascii="MS Gothic" w:eastAsia="MS Gothic" w:hAnsi="MS Gothic" w:hint="eastAsia"/>
        </w:rPr>
        <w:t>☐</w:t>
      </w:r>
      <w:r>
        <w:rPr>
          <w:rFonts w:ascii="MS Gothic" w:eastAsia="MS Gothic" w:hAnsi="MS Gothic" w:hint="eastAsia"/>
        </w:rPr>
        <w:tab/>
      </w:r>
      <w:proofErr w:type="gramStart"/>
      <w:r w:rsidR="00A565C5">
        <w:t>zrušení</w:t>
      </w:r>
      <w:proofErr w:type="gramEnd"/>
      <w:r w:rsidR="00A565C5">
        <w:t xml:space="preserve"> diskriminačního rozhodnutí úřadu</w:t>
      </w:r>
      <w:r w:rsidR="00A36B84">
        <w:t xml:space="preserve"> </w:t>
      </w:r>
      <w:r w:rsidR="00A36B84" w:rsidRPr="00A36B84">
        <w:rPr>
          <w:rStyle w:val="Zdraznn"/>
        </w:rPr>
        <w:t>(Aby úřad změnil rozhodnutí</w:t>
      </w:r>
      <w:r w:rsidR="00D813E2">
        <w:rPr>
          <w:rStyle w:val="Zdraznn"/>
        </w:rPr>
        <w:t>,</w:t>
      </w:r>
      <w:r w:rsidR="00A36B84" w:rsidRPr="00A36B84">
        <w:rPr>
          <w:rStyle w:val="Zdraznn"/>
        </w:rPr>
        <w:t xml:space="preserve"> nebo vydal nové.)</w:t>
      </w:r>
    </w:p>
    <w:p w:rsidR="00A565C5" w:rsidRDefault="00F87C58" w:rsidP="00F87C58">
      <w:pPr>
        <w:pStyle w:val="Zkladntext"/>
        <w:tabs>
          <w:tab w:val="left" w:pos="426"/>
        </w:tabs>
      </w:pPr>
      <w:r>
        <w:rPr>
          <w:rFonts w:ascii="MS Gothic" w:eastAsia="MS Gothic" w:hAnsi="MS Gothic" w:hint="eastAsia"/>
        </w:rPr>
        <w:t>☐</w:t>
      </w:r>
      <w:r>
        <w:rPr>
          <w:rFonts w:ascii="MS Gothic" w:eastAsia="MS Gothic" w:hAnsi="MS Gothic" w:hint="eastAsia"/>
        </w:rPr>
        <w:tab/>
      </w:r>
      <w:proofErr w:type="gramStart"/>
      <w:r w:rsidR="00A565C5">
        <w:t>omluva</w:t>
      </w:r>
      <w:proofErr w:type="gramEnd"/>
      <w:r w:rsidR="00A36B84">
        <w:t xml:space="preserve"> </w:t>
      </w:r>
      <w:r w:rsidR="00A36B84" w:rsidRPr="00A36B84">
        <w:rPr>
          <w:rStyle w:val="Zdraznn"/>
        </w:rPr>
        <w:t>(Aby se mi omluvil ten, kdo mě diskriminoval.)</w:t>
      </w:r>
    </w:p>
    <w:p w:rsidR="00A565C5" w:rsidRDefault="00F87C58" w:rsidP="00F87C58">
      <w:pPr>
        <w:pStyle w:val="Zkladntext"/>
        <w:tabs>
          <w:tab w:val="left" w:pos="426"/>
        </w:tabs>
        <w:ind w:left="4253" w:hanging="4253"/>
      </w:pPr>
      <w:r>
        <w:rPr>
          <w:rFonts w:ascii="MS Gothic" w:eastAsia="MS Gothic" w:hAnsi="MS Gothic" w:hint="eastAsia"/>
        </w:rPr>
        <w:t>☐</w:t>
      </w:r>
      <w:r>
        <w:rPr>
          <w:rFonts w:ascii="MS Gothic" w:eastAsia="MS Gothic" w:hAnsi="MS Gothic" w:hint="eastAsia"/>
        </w:rPr>
        <w:tab/>
      </w:r>
      <w:proofErr w:type="gramStart"/>
      <w:r w:rsidR="00A565C5">
        <w:t>náhrada</w:t>
      </w:r>
      <w:proofErr w:type="gramEnd"/>
      <w:r w:rsidR="00A565C5">
        <w:t xml:space="preserve"> nemajetkové újmy v</w:t>
      </w:r>
      <w:r w:rsidR="00A36B84">
        <w:t> </w:t>
      </w:r>
      <w:r w:rsidR="00A565C5">
        <w:t>penězích</w:t>
      </w:r>
      <w:r w:rsidR="00A36B84">
        <w:t xml:space="preserve"> </w:t>
      </w:r>
      <w:r w:rsidR="00A36B84" w:rsidRPr="00A36B84">
        <w:rPr>
          <w:rStyle w:val="Zdraznn"/>
        </w:rPr>
        <w:t>(Abych dostal/a alespoň peníze jako ná</w:t>
      </w:r>
      <w:r w:rsidR="00A36B84">
        <w:rPr>
          <w:rStyle w:val="Zdraznn"/>
        </w:rPr>
        <w:t>hradu za to, co </w:t>
      </w:r>
      <w:r w:rsidR="00166658">
        <w:rPr>
          <w:rStyle w:val="Zdraznn"/>
        </w:rPr>
        <w:t>se mi stalo</w:t>
      </w:r>
      <w:r w:rsidR="00A36B84" w:rsidRPr="00A36B84">
        <w:rPr>
          <w:rStyle w:val="Zdraznn"/>
        </w:rPr>
        <w:t>.)</w:t>
      </w:r>
    </w:p>
    <w:p w:rsidR="00A565C5" w:rsidRPr="00A565C5" w:rsidRDefault="00F87C58" w:rsidP="00F87C58">
      <w:pPr>
        <w:tabs>
          <w:tab w:val="left" w:pos="426"/>
        </w:tabs>
      </w:pPr>
      <w:r>
        <w:rPr>
          <w:rFonts w:ascii="MS Gothic" w:eastAsia="MS Gothic" w:hAnsi="MS Gothic" w:hint="eastAsia"/>
        </w:rPr>
        <w:t>☐</w:t>
      </w:r>
      <w:r>
        <w:rPr>
          <w:rFonts w:ascii="MS Gothic" w:eastAsia="MS Gothic" w:hAnsi="MS Gothic" w:hint="eastAsia"/>
        </w:rPr>
        <w:tab/>
      </w:r>
      <w:proofErr w:type="gramStart"/>
      <w:r w:rsidR="00A565C5">
        <w:t>něco</w:t>
      </w:r>
      <w:proofErr w:type="gramEnd"/>
      <w:r w:rsidR="00A565C5">
        <w:t xml:space="preserve"> jiného</w:t>
      </w:r>
      <w:r>
        <w:t xml:space="preserve"> (uveďte):</w:t>
      </w:r>
    </w:p>
    <w:p w:rsidR="008F4FB4" w:rsidRDefault="00F87C58" w:rsidP="00F87C58">
      <w:pPr>
        <w:pStyle w:val="Zkladntext"/>
        <w:pBdr>
          <w:top w:val="single" w:sz="4" w:space="1" w:color="auto"/>
        </w:pBdr>
        <w:ind w:left="426" w:hanging="426"/>
      </w:pPr>
      <w:r>
        <w:rPr>
          <w:rFonts w:ascii="MS Gothic" w:eastAsia="MS Gothic" w:hAnsi="MS Gothic" w:hint="eastAsia"/>
        </w:rPr>
        <w:t>☐</w:t>
      </w:r>
      <w:r>
        <w:rPr>
          <w:rFonts w:ascii="MS Gothic" w:eastAsia="MS Gothic" w:hAnsi="MS Gothic" w:hint="eastAsia"/>
        </w:rPr>
        <w:tab/>
      </w:r>
      <w:r w:rsidR="00F95A7A">
        <w:t>Kdyby ombudsman zjistil, že Vás někdo diskriminoval a že byste mohli uspět u soudu, chtěli byste to zkusit?</w:t>
      </w:r>
    </w:p>
    <w:p w:rsidR="00A429D1" w:rsidRDefault="00A429D1" w:rsidP="00905241">
      <w:pPr>
        <w:pStyle w:val="Nadpis3"/>
      </w:pPr>
      <w:r>
        <w:t xml:space="preserve">Už jste se pokusili situaci vyřešit? </w:t>
      </w:r>
      <w:r w:rsidR="0084578C">
        <w:t xml:space="preserve">Co jste udělali? </w:t>
      </w:r>
      <w:r>
        <w:t>Jak to dopadlo?</w:t>
      </w:r>
    </w:p>
    <w:p w:rsidR="00F87C58" w:rsidRDefault="00F87C58" w:rsidP="00F87C58">
      <w:pPr>
        <w:rPr>
          <w:rStyle w:val="Zdraznn"/>
        </w:rPr>
      </w:pPr>
      <w:r w:rsidRPr="00F87C58">
        <w:rPr>
          <w:rStyle w:val="Zdraznn"/>
        </w:rPr>
        <w:t>Napište, co jste dosud udělali a jak to dopadlo. Například pokud js</w:t>
      </w:r>
      <w:r w:rsidR="00D813E2">
        <w:rPr>
          <w:rStyle w:val="Zdraznn"/>
        </w:rPr>
        <w:t>te napsali některému úřadu, šli </w:t>
      </w:r>
      <w:r w:rsidRPr="00F87C58">
        <w:rPr>
          <w:rStyle w:val="Zdraznn"/>
        </w:rPr>
        <w:t>jste na policii, podali jste žalobu k soudu a podobně.</w:t>
      </w:r>
    </w:p>
    <w:p w:rsidR="00F87C58" w:rsidRDefault="00F87C58" w:rsidP="00F87C58"/>
    <w:p w:rsidR="00F87C58" w:rsidRDefault="00F87C58" w:rsidP="00F87C58"/>
    <w:p w:rsidR="00F2631C" w:rsidRDefault="00F2631C" w:rsidP="00F87C58"/>
    <w:p w:rsidR="00F87C58" w:rsidRDefault="00F87C58" w:rsidP="00F87C58"/>
    <w:p w:rsidR="00F87C58" w:rsidRPr="00F87C58" w:rsidRDefault="00F87C58" w:rsidP="00F87C58"/>
    <w:p w:rsidR="00F87C58" w:rsidRPr="00F87C58" w:rsidRDefault="00F87C58" w:rsidP="00F87C58"/>
    <w:p w:rsidR="00F87C58" w:rsidRDefault="00F87C58" w:rsidP="00F87C58"/>
    <w:p w:rsidR="00F2631C" w:rsidRPr="00F87C58" w:rsidRDefault="00F2631C" w:rsidP="00F87C58"/>
    <w:p w:rsidR="00361C2E" w:rsidRDefault="00361C2E" w:rsidP="00905241">
      <w:pPr>
        <w:pStyle w:val="Nadpis3"/>
      </w:pPr>
      <w:r>
        <w:t>Máte nějaké důkazy o tom, co se stalo? Viděl to někdo?</w:t>
      </w:r>
    </w:p>
    <w:p w:rsidR="00F87C58" w:rsidRPr="00F87C58" w:rsidRDefault="00F87C58" w:rsidP="00F87C58">
      <w:pPr>
        <w:rPr>
          <w:rStyle w:val="Zdraznn"/>
        </w:rPr>
      </w:pPr>
      <w:r w:rsidRPr="00F87C58">
        <w:rPr>
          <w:rStyle w:val="Zdraznn"/>
        </w:rPr>
        <w:t>Napište, jestli můžete předložit důkazy – například listiny, fotky, nahrávky, máte svědka a podobně.</w:t>
      </w:r>
    </w:p>
    <w:p w:rsidR="00F87C58" w:rsidRDefault="00F87C58" w:rsidP="00F87C58"/>
    <w:p w:rsidR="00905241" w:rsidRDefault="00905241" w:rsidP="00F87C58"/>
    <w:p w:rsidR="00F87C58" w:rsidRDefault="00F87C58" w:rsidP="00F87C58"/>
    <w:p w:rsidR="00F87C58" w:rsidRDefault="00F87C58" w:rsidP="00F87C58"/>
    <w:p w:rsidR="00F87C58" w:rsidRDefault="00F87C58" w:rsidP="00F87C58"/>
    <w:p w:rsidR="00DD3079" w:rsidRPr="00F87C58" w:rsidRDefault="00DD3079" w:rsidP="00F87C58"/>
    <w:p w:rsidR="00A429D1" w:rsidRDefault="00A429D1" w:rsidP="00905241">
      <w:pPr>
        <w:pStyle w:val="Nadpis3"/>
      </w:pPr>
      <w:r>
        <w:t>Seznam dokumentů</w:t>
      </w:r>
      <w:r w:rsidR="00361C2E">
        <w:t xml:space="preserve"> (fotek, nahrávek)</w:t>
      </w:r>
      <w:r>
        <w:t>, které ombudsmanovi posíláte.</w:t>
      </w:r>
    </w:p>
    <w:p w:rsidR="00F87C58" w:rsidRDefault="00F87C58" w:rsidP="00F87C58"/>
    <w:p w:rsidR="00F87C58" w:rsidRDefault="00F87C58" w:rsidP="00F87C58"/>
    <w:p w:rsidR="00F87C58" w:rsidRDefault="00F87C58" w:rsidP="00F87C58"/>
    <w:p w:rsidR="00F87C58" w:rsidRDefault="00F87C58" w:rsidP="00F87C58"/>
    <w:p w:rsidR="00F87C58" w:rsidRDefault="00F87C58" w:rsidP="00F87C58"/>
    <w:p w:rsidR="00F87C58" w:rsidRPr="00F87C58" w:rsidRDefault="00F87C58" w:rsidP="00F87C58"/>
    <w:p w:rsidR="00C249EF" w:rsidRPr="0024647E" w:rsidRDefault="00905241" w:rsidP="00C249EF">
      <w:pPr>
        <w:pStyle w:val="Zkladntext"/>
        <w:spacing w:before="240"/>
      </w:pPr>
      <w:r>
        <w:rPr>
          <w:rStyle w:val="Siln"/>
        </w:rPr>
        <w:t>d</w:t>
      </w:r>
      <w:r w:rsidR="00C249EF" w:rsidRPr="0024647E">
        <w:rPr>
          <w:rStyle w:val="Siln"/>
        </w:rPr>
        <w:t>atum</w:t>
      </w:r>
      <w:r w:rsidR="00F71A4D">
        <w:t>:</w:t>
      </w:r>
    </w:p>
    <w:p w:rsidR="00C249EF" w:rsidRPr="0024647E" w:rsidRDefault="00905241" w:rsidP="00DD3079">
      <w:pPr>
        <w:pStyle w:val="Zkladntext"/>
        <w:spacing w:before="240"/>
      </w:pPr>
      <w:r>
        <w:rPr>
          <w:rStyle w:val="Siln"/>
        </w:rPr>
        <w:t>p</w:t>
      </w:r>
      <w:r w:rsidR="00C249EF" w:rsidRPr="0024647E">
        <w:rPr>
          <w:rStyle w:val="Siln"/>
        </w:rPr>
        <w:t>odpis</w:t>
      </w:r>
      <w:r w:rsidR="00F71A4D">
        <w:t>:</w:t>
      </w:r>
    </w:p>
    <w:p w:rsidR="0084578C" w:rsidRDefault="0084578C" w:rsidP="0084578C">
      <w:pPr>
        <w:pStyle w:val="Nadpis2"/>
      </w:pPr>
      <w:r>
        <w:t>C</w:t>
      </w:r>
      <w:r w:rsidR="00CC1B52">
        <w:t>hráníme Vaše soukromí (GDPR)</w:t>
      </w:r>
    </w:p>
    <w:p w:rsidR="00D83E9E" w:rsidRDefault="0084578C" w:rsidP="0084578C">
      <w:pPr>
        <w:pStyle w:val="Zkladntext"/>
      </w:pPr>
      <w:r w:rsidRPr="0084578C">
        <w:rPr>
          <w:rStyle w:val="Siln"/>
        </w:rPr>
        <w:t>Když napíšete ombudsmanovi, budeme „zpracovávat“ Vaše osobní údaje</w:t>
      </w:r>
      <w:r>
        <w:t xml:space="preserve">, </w:t>
      </w:r>
      <w:r w:rsidRPr="0084578C">
        <w:rPr>
          <w:rStyle w:val="Siln"/>
        </w:rPr>
        <w:t>které jste uvedli</w:t>
      </w:r>
      <w:r>
        <w:t xml:space="preserve"> </w:t>
      </w:r>
      <w:r w:rsidR="000234F2">
        <w:t>ve formuláři</w:t>
      </w:r>
      <w:r w:rsidR="00777BDE">
        <w:t>, abychom se Vaším případem mohli zabývat podle zákona o veřejném ochránci práv</w:t>
      </w:r>
      <w:r>
        <w:t>.</w:t>
      </w:r>
      <w:r w:rsidR="00D83E9E">
        <w:t xml:space="preserve"> </w:t>
      </w:r>
      <w:r w:rsidR="009F020E">
        <w:t>To znamená</w:t>
      </w:r>
      <w:r w:rsidR="00D83E9E">
        <w:t>, že tyto údaje uchováváme v papírové a elektronické podobě.</w:t>
      </w:r>
    </w:p>
    <w:p w:rsidR="0084578C" w:rsidRDefault="00D83E9E" w:rsidP="0084578C">
      <w:pPr>
        <w:pStyle w:val="Zkladntext"/>
      </w:pPr>
      <w:r>
        <w:t xml:space="preserve">Vaše osobní údaje </w:t>
      </w:r>
      <w:r w:rsidRPr="00803F3E">
        <w:rPr>
          <w:rStyle w:val="Siln"/>
        </w:rPr>
        <w:t>pečlivě střež</w:t>
      </w:r>
      <w:r w:rsidR="00702E7D">
        <w:rPr>
          <w:rStyle w:val="Siln"/>
        </w:rPr>
        <w:t>íme</w:t>
      </w:r>
      <w:r w:rsidRPr="00803F3E">
        <w:rPr>
          <w:rStyle w:val="Siln"/>
        </w:rPr>
        <w:t xml:space="preserve"> a nesmíme je bezdůvodně nikomu sdělovat</w:t>
      </w:r>
      <w:r>
        <w:t xml:space="preserve">. </w:t>
      </w:r>
    </w:p>
    <w:p w:rsidR="0084578C" w:rsidRPr="0030271B" w:rsidRDefault="0084578C" w:rsidP="0084578C">
      <w:pPr>
        <w:pStyle w:val="Zkladntext"/>
        <w:rPr>
          <w:rStyle w:val="Siln"/>
        </w:rPr>
      </w:pPr>
      <w:r w:rsidRPr="0030271B">
        <w:rPr>
          <w:rStyle w:val="Siln"/>
        </w:rPr>
        <w:t xml:space="preserve">S Vašimi </w:t>
      </w:r>
      <w:r w:rsidR="009F020E">
        <w:rPr>
          <w:rStyle w:val="Siln"/>
        </w:rPr>
        <w:t xml:space="preserve">osobními </w:t>
      </w:r>
      <w:r w:rsidRPr="0030271B">
        <w:rPr>
          <w:rStyle w:val="Siln"/>
        </w:rPr>
        <w:t>údaji se mohou seznámit:</w:t>
      </w:r>
    </w:p>
    <w:p w:rsidR="0084578C" w:rsidRDefault="0084578C" w:rsidP="0084578C">
      <w:pPr>
        <w:pStyle w:val="Seznam"/>
      </w:pPr>
      <w:r>
        <w:t>zaměstnanci</w:t>
      </w:r>
      <w:r w:rsidR="00D83E9E">
        <w:t xml:space="preserve"> Kanceláře veřejného ochránce práv</w:t>
      </w:r>
      <w:r>
        <w:t xml:space="preserve">, kteří se </w:t>
      </w:r>
      <w:r w:rsidR="00D83E9E">
        <w:t xml:space="preserve">podílejí na </w:t>
      </w:r>
      <w:r w:rsidR="0030271B">
        <w:t>řešení</w:t>
      </w:r>
      <w:r>
        <w:t xml:space="preserve"> Vašeho případu,</w:t>
      </w:r>
    </w:p>
    <w:p w:rsidR="0030271B" w:rsidRDefault="0030271B" w:rsidP="0030271B">
      <w:pPr>
        <w:pStyle w:val="Seznam"/>
      </w:pPr>
      <w:r>
        <w:t>úřady</w:t>
      </w:r>
      <w:r w:rsidR="00702E7D">
        <w:t xml:space="preserve"> </w:t>
      </w:r>
      <w:r>
        <w:t xml:space="preserve">nebo zařízení, </w:t>
      </w:r>
      <w:r w:rsidR="0040556E">
        <w:t>pokud je to potřeba pro řešení Vašeho případu,</w:t>
      </w:r>
    </w:p>
    <w:p w:rsidR="0084578C" w:rsidRDefault="0030271B" w:rsidP="0084578C">
      <w:pPr>
        <w:pStyle w:val="Seznam"/>
      </w:pPr>
      <w:r>
        <w:t xml:space="preserve">jiné </w:t>
      </w:r>
      <w:r w:rsidR="0084578C">
        <w:t>orgány veřejné moci (např. orgány činné v trestním řízení</w:t>
      </w:r>
      <w:r w:rsidR="00D83E9E">
        <w:t xml:space="preserve"> nebo </w:t>
      </w:r>
      <w:r w:rsidR="0084578C">
        <w:t xml:space="preserve">soudy), pokud o to požádají a ombudsman souhlasí (pokud ombudsman </w:t>
      </w:r>
      <w:r>
        <w:t xml:space="preserve">podle zákona </w:t>
      </w:r>
      <w:r w:rsidR="00D83E9E">
        <w:t>údaje</w:t>
      </w:r>
      <w:r w:rsidR="0084578C">
        <w:t xml:space="preserve"> nemusí předat, zeptá se Vás, zda si to přejete)</w:t>
      </w:r>
      <w:r w:rsidR="00803F3E">
        <w:t>.</w:t>
      </w:r>
    </w:p>
    <w:p w:rsidR="00A565C5" w:rsidRPr="00A565C5" w:rsidRDefault="00A565C5" w:rsidP="00A565C5">
      <w:pPr>
        <w:pStyle w:val="Zkladntext"/>
      </w:pPr>
      <w:r w:rsidRPr="00A565C5">
        <w:t>Když při řešení Vašeho případu obdržíme od úřadu nebo zařízení V</w:t>
      </w:r>
      <w:r w:rsidR="00D813E2">
        <w:t>aše další osobní údaje, také je </w:t>
      </w:r>
      <w:r w:rsidRPr="00A565C5">
        <w:t>budeme zpracovávat.</w:t>
      </w:r>
    </w:p>
    <w:p w:rsidR="0084578C" w:rsidRPr="0030271B" w:rsidRDefault="0084578C" w:rsidP="0030271B">
      <w:r w:rsidRPr="0030271B">
        <w:t xml:space="preserve">Vaše osobní </w:t>
      </w:r>
      <w:r w:rsidRPr="00803F3E">
        <w:t>údaje budeme zpracovávat,</w:t>
      </w:r>
      <w:r w:rsidRPr="00803F3E">
        <w:rPr>
          <w:rStyle w:val="Siln"/>
        </w:rPr>
        <w:t xml:space="preserve"> dokud Váš </w:t>
      </w:r>
      <w:r w:rsidR="0030271B" w:rsidRPr="00803F3E">
        <w:rPr>
          <w:rStyle w:val="Siln"/>
        </w:rPr>
        <w:t>případ nevyřešíme</w:t>
      </w:r>
      <w:r w:rsidRPr="00803F3E">
        <w:rPr>
          <w:rStyle w:val="Siln"/>
        </w:rPr>
        <w:t xml:space="preserve"> a p</w:t>
      </w:r>
      <w:r w:rsidR="0030271B" w:rsidRPr="00803F3E">
        <w:rPr>
          <w:rStyle w:val="Siln"/>
        </w:rPr>
        <w:t>ak</w:t>
      </w:r>
      <w:r w:rsidR="00FF2FC8">
        <w:rPr>
          <w:rStyle w:val="Siln"/>
        </w:rPr>
        <w:t xml:space="preserve"> ještě 7</w:t>
      </w:r>
      <w:r w:rsidRPr="00803F3E">
        <w:rPr>
          <w:rStyle w:val="Siln"/>
        </w:rPr>
        <w:t xml:space="preserve"> let</w:t>
      </w:r>
      <w:r w:rsidRPr="0030271B">
        <w:t>.</w:t>
      </w:r>
    </w:p>
    <w:p w:rsidR="00803F3E" w:rsidRDefault="0030271B" w:rsidP="0023453D">
      <w:pPr>
        <w:pStyle w:val="Seznam"/>
        <w:keepNext/>
        <w:numPr>
          <w:ilvl w:val="0"/>
          <w:numId w:val="0"/>
        </w:numPr>
        <w:ind w:left="312" w:hanging="312"/>
      </w:pPr>
      <w:r w:rsidRPr="0023453D">
        <w:rPr>
          <w:rStyle w:val="Siln"/>
        </w:rPr>
        <w:t>M</w:t>
      </w:r>
      <w:r w:rsidR="0084578C" w:rsidRPr="0023453D">
        <w:rPr>
          <w:rStyle w:val="Siln"/>
        </w:rPr>
        <w:t>áte právo</w:t>
      </w:r>
    </w:p>
    <w:p w:rsidR="0084578C" w:rsidRPr="003120D7" w:rsidRDefault="0084578C" w:rsidP="003120D7">
      <w:pPr>
        <w:pStyle w:val="Seznam"/>
      </w:pPr>
      <w:r w:rsidRPr="003120D7">
        <w:t>na přístup ke svým osobním údajům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opravu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výmaz (právo „být zapomenut“)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>podat námitku proti</w:t>
      </w:r>
      <w:r w:rsidR="0023453D" w:rsidRPr="003120D7">
        <w:t xml:space="preserve"> jejich</w:t>
      </w:r>
      <w:r w:rsidRPr="003120D7">
        <w:t xml:space="preserve"> zpracování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abychom omezili </w:t>
      </w:r>
      <w:r w:rsidR="0023453D" w:rsidRPr="003120D7">
        <w:t xml:space="preserve">jejich </w:t>
      </w:r>
      <w:r w:rsidRPr="003120D7">
        <w:t>zpracování</w:t>
      </w:r>
      <w:r w:rsidR="0023453D" w:rsidRPr="003120D7">
        <w:t>,</w:t>
      </w:r>
    </w:p>
    <w:p w:rsidR="0084578C" w:rsidRPr="0023453D" w:rsidRDefault="0084578C" w:rsidP="003120D7">
      <w:pPr>
        <w:pStyle w:val="Seznam"/>
      </w:pPr>
      <w:r w:rsidRPr="003120D7">
        <w:t>podat stížnost u dozorového orgánu, jímž je Úřad pro ochranu osobních údajů. Bližší informace</w:t>
      </w:r>
      <w:r w:rsidRPr="0023453D">
        <w:t xml:space="preserve"> o </w:t>
      </w:r>
      <w:r w:rsidR="0023453D">
        <w:t xml:space="preserve">jeho činnosti najdete na </w:t>
      </w:r>
      <w:hyperlink r:id="rId11" w:history="1">
        <w:r w:rsidR="0023453D" w:rsidRPr="00F56524">
          <w:rPr>
            <w:rStyle w:val="Hypertextovodkaz"/>
          </w:rPr>
          <w:t>www.uoou.cz</w:t>
        </w:r>
      </w:hyperlink>
      <w:r w:rsidR="0023453D">
        <w:t>.</w:t>
      </w:r>
    </w:p>
    <w:p w:rsidR="0084578C" w:rsidRPr="0023453D" w:rsidRDefault="0084578C" w:rsidP="0023453D">
      <w:pPr>
        <w:pStyle w:val="Zkladntext"/>
      </w:pPr>
      <w:r w:rsidRPr="00AE44C9">
        <w:rPr>
          <w:rStyle w:val="Siln"/>
        </w:rPr>
        <w:t>Chcete vědět víc o zpracování svých osobních údajů</w:t>
      </w:r>
      <w:r w:rsidR="0040556E" w:rsidRPr="00AE44C9">
        <w:rPr>
          <w:rStyle w:val="Siln"/>
        </w:rPr>
        <w:t>?</w:t>
      </w:r>
      <w:r w:rsidRPr="0023453D">
        <w:t xml:space="preserve"> Podívejte se na </w:t>
      </w:r>
      <w:hyperlink r:id="rId12" w:history="1">
        <w:r w:rsidR="0040556E" w:rsidRPr="00F56524">
          <w:rPr>
            <w:rStyle w:val="Hypertextovodkaz"/>
          </w:rPr>
          <w:t>www.ochrance.cz</w:t>
        </w:r>
      </w:hyperlink>
      <w:r w:rsidR="0040556E">
        <w:t xml:space="preserve"> do části O nás → </w:t>
      </w:r>
      <w:hyperlink r:id="rId13" w:history="1">
        <w:r w:rsidR="0040556E" w:rsidRPr="0040556E">
          <w:rPr>
            <w:rStyle w:val="Hypertextovodkaz"/>
          </w:rPr>
          <w:t>GDPR a ochrana osobních údajů</w:t>
        </w:r>
      </w:hyperlink>
      <w:r w:rsidR="0040556E">
        <w:t xml:space="preserve"> </w:t>
      </w:r>
      <w:r w:rsidRPr="0023453D">
        <w:t>nebo se obraťte na naši pověřenkyni pro ochranu osobních údajů JUDr. Veronik</w:t>
      </w:r>
      <w:r w:rsidR="0040556E">
        <w:t>u</w:t>
      </w:r>
      <w:r w:rsidRPr="0023453D">
        <w:t xml:space="preserve"> Gabrišov</w:t>
      </w:r>
      <w:r w:rsidR="0040556E">
        <w:t>ou (</w:t>
      </w:r>
      <w:r w:rsidRPr="0023453D">
        <w:t xml:space="preserve">tel. </w:t>
      </w:r>
      <w:r w:rsidR="00302FDF">
        <w:t>+</w:t>
      </w:r>
      <w:r w:rsidR="0040556E">
        <w:t xml:space="preserve">420 </w:t>
      </w:r>
      <w:r w:rsidRPr="0023453D">
        <w:t xml:space="preserve">542 542 311, </w:t>
      </w:r>
      <w:hyperlink r:id="rId14" w:history="1">
        <w:r w:rsidRPr="00EE6233">
          <w:rPr>
            <w:rStyle w:val="Hypertextovodkaz"/>
          </w:rPr>
          <w:t>poverenkyne@</w:t>
        </w:r>
        <w:r w:rsidRPr="00EE6233">
          <w:rPr>
            <w:rStyle w:val="Hypertextovodkaz"/>
          </w:rPr>
          <w:t>o</w:t>
        </w:r>
        <w:r w:rsidRPr="00EE6233">
          <w:rPr>
            <w:rStyle w:val="Hypertextovodkaz"/>
          </w:rPr>
          <w:t>chrance</w:t>
        </w:r>
        <w:bookmarkStart w:id="0" w:name="_GoBack"/>
        <w:bookmarkEnd w:id="0"/>
        <w:r w:rsidRPr="00EE6233">
          <w:rPr>
            <w:rStyle w:val="Hypertextovodkaz"/>
          </w:rPr>
          <w:t>.cz</w:t>
        </w:r>
      </w:hyperlink>
      <w:r w:rsidR="0040556E">
        <w:t>).</w:t>
      </w:r>
    </w:p>
    <w:sectPr w:rsidR="0084578C" w:rsidRPr="0023453D" w:rsidSect="008548BE">
      <w:footerReference w:type="default" r:id="rId15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752" w:rsidRDefault="00056752" w:rsidP="009179BD">
      <w:r>
        <w:separator/>
      </w:r>
    </w:p>
  </w:endnote>
  <w:endnote w:type="continuationSeparator" w:id="0">
    <w:p w:rsidR="00056752" w:rsidRDefault="00056752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233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752" w:rsidRDefault="00056752" w:rsidP="009179BD">
      <w:r>
        <w:separator/>
      </w:r>
    </w:p>
  </w:footnote>
  <w:footnote w:type="continuationSeparator" w:id="0">
    <w:p w:rsidR="00056752" w:rsidRDefault="00056752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778A8"/>
    <w:multiLevelType w:val="hybridMultilevel"/>
    <w:tmpl w:val="DD860168"/>
    <w:lvl w:ilvl="0" w:tplc="6198776A">
      <w:start w:val="1"/>
      <w:numFmt w:val="decimal"/>
      <w:pStyle w:val="Nadpis3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3"/>
  </w:num>
  <w:num w:numId="31">
    <w:abstractNumId w:val="22"/>
  </w:num>
  <w:num w:numId="32">
    <w:abstractNumId w:val="20"/>
  </w:num>
  <w:num w:numId="33">
    <w:abstractNumId w:val="18"/>
  </w:num>
  <w:num w:numId="34">
    <w:abstractNumId w:val="32"/>
  </w:num>
  <w:num w:numId="35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97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861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46878"/>
    <w:rsid w:val="000504BC"/>
    <w:rsid w:val="00051AC1"/>
    <w:rsid w:val="0005357D"/>
    <w:rsid w:val="00054342"/>
    <w:rsid w:val="0005489C"/>
    <w:rsid w:val="00054E5A"/>
    <w:rsid w:val="00056752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A91"/>
    <w:rsid w:val="00077BA5"/>
    <w:rsid w:val="0008075E"/>
    <w:rsid w:val="0008279D"/>
    <w:rsid w:val="00082BE1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46A9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1558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56C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4CEA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6658"/>
    <w:rsid w:val="001679F8"/>
    <w:rsid w:val="00167CB0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C7E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A72"/>
    <w:rsid w:val="001A1D12"/>
    <w:rsid w:val="001A250A"/>
    <w:rsid w:val="001A3286"/>
    <w:rsid w:val="001A32C2"/>
    <w:rsid w:val="001A35FD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0CC1"/>
    <w:rsid w:val="001E133D"/>
    <w:rsid w:val="001E36FB"/>
    <w:rsid w:val="001E5669"/>
    <w:rsid w:val="001E6E52"/>
    <w:rsid w:val="001F0C73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33E6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1DC4"/>
    <w:rsid w:val="00272755"/>
    <w:rsid w:val="00273B42"/>
    <w:rsid w:val="002744D7"/>
    <w:rsid w:val="00276D4D"/>
    <w:rsid w:val="00277DD4"/>
    <w:rsid w:val="0028129B"/>
    <w:rsid w:val="00283F81"/>
    <w:rsid w:val="002877D4"/>
    <w:rsid w:val="002919E7"/>
    <w:rsid w:val="002919F9"/>
    <w:rsid w:val="002942DA"/>
    <w:rsid w:val="002A096D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4D3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9"/>
    <w:rsid w:val="00304ED8"/>
    <w:rsid w:val="0030568A"/>
    <w:rsid w:val="00306942"/>
    <w:rsid w:val="003075BC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20706"/>
    <w:rsid w:val="00320EF3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47FC3"/>
    <w:rsid w:val="00350442"/>
    <w:rsid w:val="00351F13"/>
    <w:rsid w:val="00353039"/>
    <w:rsid w:val="00356F7F"/>
    <w:rsid w:val="00361C2E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014"/>
    <w:rsid w:val="003F58BE"/>
    <w:rsid w:val="003F5FAE"/>
    <w:rsid w:val="003F68F0"/>
    <w:rsid w:val="003F6AC8"/>
    <w:rsid w:val="003F7D37"/>
    <w:rsid w:val="00400943"/>
    <w:rsid w:val="00405016"/>
    <w:rsid w:val="0040556E"/>
    <w:rsid w:val="00405779"/>
    <w:rsid w:val="00405F4F"/>
    <w:rsid w:val="0041251C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5EFD"/>
    <w:rsid w:val="00430B24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18"/>
    <w:rsid w:val="00445D6A"/>
    <w:rsid w:val="00446676"/>
    <w:rsid w:val="00446DB9"/>
    <w:rsid w:val="00453400"/>
    <w:rsid w:val="00454E91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77D26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33E1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BAE"/>
    <w:rsid w:val="004C1F72"/>
    <w:rsid w:val="004C2599"/>
    <w:rsid w:val="004C375B"/>
    <w:rsid w:val="004C3952"/>
    <w:rsid w:val="004C53B1"/>
    <w:rsid w:val="004C7674"/>
    <w:rsid w:val="004D1B33"/>
    <w:rsid w:val="004D1F83"/>
    <w:rsid w:val="004D2054"/>
    <w:rsid w:val="004D2214"/>
    <w:rsid w:val="004D344F"/>
    <w:rsid w:val="004D36AA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5293"/>
    <w:rsid w:val="00576544"/>
    <w:rsid w:val="00577212"/>
    <w:rsid w:val="00577EC2"/>
    <w:rsid w:val="00581909"/>
    <w:rsid w:val="00582016"/>
    <w:rsid w:val="005822FA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7132"/>
    <w:rsid w:val="005976E7"/>
    <w:rsid w:val="00597A41"/>
    <w:rsid w:val="005A0646"/>
    <w:rsid w:val="005A07A2"/>
    <w:rsid w:val="005A0DDC"/>
    <w:rsid w:val="005A0F75"/>
    <w:rsid w:val="005A2F2F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5F7"/>
    <w:rsid w:val="005D4F09"/>
    <w:rsid w:val="005E0150"/>
    <w:rsid w:val="005E2047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78D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64B88"/>
    <w:rsid w:val="00670D98"/>
    <w:rsid w:val="00672342"/>
    <w:rsid w:val="00673CFC"/>
    <w:rsid w:val="0067499C"/>
    <w:rsid w:val="00675674"/>
    <w:rsid w:val="00676218"/>
    <w:rsid w:val="00677C48"/>
    <w:rsid w:val="00680E11"/>
    <w:rsid w:val="0068164D"/>
    <w:rsid w:val="006820A9"/>
    <w:rsid w:val="006841E4"/>
    <w:rsid w:val="00684408"/>
    <w:rsid w:val="00684F64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13C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5020"/>
    <w:rsid w:val="006C7249"/>
    <w:rsid w:val="006C786D"/>
    <w:rsid w:val="006D3049"/>
    <w:rsid w:val="006D3E79"/>
    <w:rsid w:val="006D4FEA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E7D"/>
    <w:rsid w:val="00703D88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104"/>
    <w:rsid w:val="0077331E"/>
    <w:rsid w:val="007757B7"/>
    <w:rsid w:val="00776091"/>
    <w:rsid w:val="00776E2D"/>
    <w:rsid w:val="0077723E"/>
    <w:rsid w:val="00777BD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432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628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387E"/>
    <w:rsid w:val="00803F3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78C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6CB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2509"/>
    <w:rsid w:val="0087391C"/>
    <w:rsid w:val="00874379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A7D98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B6B05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40E"/>
    <w:rsid w:val="008D78C6"/>
    <w:rsid w:val="008E0398"/>
    <w:rsid w:val="008E0BD5"/>
    <w:rsid w:val="008E0EC8"/>
    <w:rsid w:val="008E2057"/>
    <w:rsid w:val="008E4230"/>
    <w:rsid w:val="008E52C8"/>
    <w:rsid w:val="008E5D2C"/>
    <w:rsid w:val="008E6827"/>
    <w:rsid w:val="008E72A0"/>
    <w:rsid w:val="008E7F7B"/>
    <w:rsid w:val="008F4CAF"/>
    <w:rsid w:val="008F4FB4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50C"/>
    <w:rsid w:val="00903D86"/>
    <w:rsid w:val="00904075"/>
    <w:rsid w:val="00905241"/>
    <w:rsid w:val="009052B9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5E47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44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C7C76"/>
    <w:rsid w:val="009D018A"/>
    <w:rsid w:val="009D0BFC"/>
    <w:rsid w:val="009D45A5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F12"/>
    <w:rsid w:val="009F22B9"/>
    <w:rsid w:val="009F2A03"/>
    <w:rsid w:val="009F407F"/>
    <w:rsid w:val="009F53CB"/>
    <w:rsid w:val="009F64E1"/>
    <w:rsid w:val="00A00B5E"/>
    <w:rsid w:val="00A00D44"/>
    <w:rsid w:val="00A027AB"/>
    <w:rsid w:val="00A062AA"/>
    <w:rsid w:val="00A0758D"/>
    <w:rsid w:val="00A07C75"/>
    <w:rsid w:val="00A12F89"/>
    <w:rsid w:val="00A13F03"/>
    <w:rsid w:val="00A13F6D"/>
    <w:rsid w:val="00A158D3"/>
    <w:rsid w:val="00A17BA2"/>
    <w:rsid w:val="00A20B12"/>
    <w:rsid w:val="00A21397"/>
    <w:rsid w:val="00A21651"/>
    <w:rsid w:val="00A239E8"/>
    <w:rsid w:val="00A2453B"/>
    <w:rsid w:val="00A2494D"/>
    <w:rsid w:val="00A25451"/>
    <w:rsid w:val="00A26F11"/>
    <w:rsid w:val="00A27601"/>
    <w:rsid w:val="00A277D8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B84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5C5"/>
    <w:rsid w:val="00A569DC"/>
    <w:rsid w:val="00A601D5"/>
    <w:rsid w:val="00A61D5A"/>
    <w:rsid w:val="00A630D0"/>
    <w:rsid w:val="00A63717"/>
    <w:rsid w:val="00A64F8A"/>
    <w:rsid w:val="00A652ED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2F6F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1942"/>
    <w:rsid w:val="00AE1C14"/>
    <w:rsid w:val="00AE44C9"/>
    <w:rsid w:val="00AE52AF"/>
    <w:rsid w:val="00AE5F10"/>
    <w:rsid w:val="00AE785D"/>
    <w:rsid w:val="00AF3404"/>
    <w:rsid w:val="00AF406B"/>
    <w:rsid w:val="00B00175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45E4"/>
    <w:rsid w:val="00B65FF9"/>
    <w:rsid w:val="00B6642F"/>
    <w:rsid w:val="00B66FA9"/>
    <w:rsid w:val="00B67D7D"/>
    <w:rsid w:val="00B71077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555F"/>
    <w:rsid w:val="00BE77C4"/>
    <w:rsid w:val="00BF208A"/>
    <w:rsid w:val="00BF25C7"/>
    <w:rsid w:val="00BF2658"/>
    <w:rsid w:val="00BF47C9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9EF"/>
    <w:rsid w:val="00C24C86"/>
    <w:rsid w:val="00C25D29"/>
    <w:rsid w:val="00C31A7D"/>
    <w:rsid w:val="00C379D5"/>
    <w:rsid w:val="00C37F95"/>
    <w:rsid w:val="00C402B3"/>
    <w:rsid w:val="00C407A0"/>
    <w:rsid w:val="00C413C3"/>
    <w:rsid w:val="00C41659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4F7A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E7CBA"/>
    <w:rsid w:val="00CF05C3"/>
    <w:rsid w:val="00CF0979"/>
    <w:rsid w:val="00CF178D"/>
    <w:rsid w:val="00CF203E"/>
    <w:rsid w:val="00CF2932"/>
    <w:rsid w:val="00CF5879"/>
    <w:rsid w:val="00CF6F4F"/>
    <w:rsid w:val="00D00C31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447EB"/>
    <w:rsid w:val="00D50754"/>
    <w:rsid w:val="00D5416A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13E2"/>
    <w:rsid w:val="00D83E9E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2ED1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8C0"/>
    <w:rsid w:val="00DD2B1F"/>
    <w:rsid w:val="00DD3079"/>
    <w:rsid w:val="00DD31A4"/>
    <w:rsid w:val="00DD35A1"/>
    <w:rsid w:val="00DD3D2D"/>
    <w:rsid w:val="00DD5811"/>
    <w:rsid w:val="00DD58E1"/>
    <w:rsid w:val="00DD647E"/>
    <w:rsid w:val="00DD7D1B"/>
    <w:rsid w:val="00DE0B51"/>
    <w:rsid w:val="00DE2D89"/>
    <w:rsid w:val="00DE5FE0"/>
    <w:rsid w:val="00DF0A68"/>
    <w:rsid w:val="00DF1613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22F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30EC"/>
    <w:rsid w:val="00E4480A"/>
    <w:rsid w:val="00E4483D"/>
    <w:rsid w:val="00E448DD"/>
    <w:rsid w:val="00E44B85"/>
    <w:rsid w:val="00E476B2"/>
    <w:rsid w:val="00E51AE5"/>
    <w:rsid w:val="00E52BA4"/>
    <w:rsid w:val="00E53E81"/>
    <w:rsid w:val="00E5545C"/>
    <w:rsid w:val="00E559E8"/>
    <w:rsid w:val="00E55F2E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CD7"/>
    <w:rsid w:val="00EC0D13"/>
    <w:rsid w:val="00EC0F45"/>
    <w:rsid w:val="00EC1B16"/>
    <w:rsid w:val="00EC3A42"/>
    <w:rsid w:val="00ED02D6"/>
    <w:rsid w:val="00ED1715"/>
    <w:rsid w:val="00ED34DA"/>
    <w:rsid w:val="00ED53A9"/>
    <w:rsid w:val="00ED53EE"/>
    <w:rsid w:val="00ED56B4"/>
    <w:rsid w:val="00ED5861"/>
    <w:rsid w:val="00ED7EB6"/>
    <w:rsid w:val="00EE2451"/>
    <w:rsid w:val="00EE34A8"/>
    <w:rsid w:val="00EE4027"/>
    <w:rsid w:val="00EE4A06"/>
    <w:rsid w:val="00EE6233"/>
    <w:rsid w:val="00EE7C41"/>
    <w:rsid w:val="00EF03DA"/>
    <w:rsid w:val="00EF2459"/>
    <w:rsid w:val="00EF3A2B"/>
    <w:rsid w:val="00EF4C25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6D63"/>
    <w:rsid w:val="00F170A7"/>
    <w:rsid w:val="00F17DEA"/>
    <w:rsid w:val="00F20F3B"/>
    <w:rsid w:val="00F21098"/>
    <w:rsid w:val="00F2265A"/>
    <w:rsid w:val="00F22963"/>
    <w:rsid w:val="00F22D8F"/>
    <w:rsid w:val="00F233E8"/>
    <w:rsid w:val="00F25122"/>
    <w:rsid w:val="00F25DEF"/>
    <w:rsid w:val="00F2631C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3D97"/>
    <w:rsid w:val="00F4534A"/>
    <w:rsid w:val="00F46D5A"/>
    <w:rsid w:val="00F47731"/>
    <w:rsid w:val="00F513AF"/>
    <w:rsid w:val="00F517F2"/>
    <w:rsid w:val="00F51E1C"/>
    <w:rsid w:val="00F526D1"/>
    <w:rsid w:val="00F5281B"/>
    <w:rsid w:val="00F52ECE"/>
    <w:rsid w:val="00F54970"/>
    <w:rsid w:val="00F55B6F"/>
    <w:rsid w:val="00F57450"/>
    <w:rsid w:val="00F57B3B"/>
    <w:rsid w:val="00F60985"/>
    <w:rsid w:val="00F64209"/>
    <w:rsid w:val="00F64AA4"/>
    <w:rsid w:val="00F67A62"/>
    <w:rsid w:val="00F705A4"/>
    <w:rsid w:val="00F71A4D"/>
    <w:rsid w:val="00F720A8"/>
    <w:rsid w:val="00F7485D"/>
    <w:rsid w:val="00F75129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C58"/>
    <w:rsid w:val="00F87FE6"/>
    <w:rsid w:val="00F90080"/>
    <w:rsid w:val="00F9094C"/>
    <w:rsid w:val="00F91D32"/>
    <w:rsid w:val="00F92C2A"/>
    <w:rsid w:val="00F93532"/>
    <w:rsid w:val="00F9413E"/>
    <w:rsid w:val="00F95A7A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5A19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2FC8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D176D77-0B21-430D-99E3-75EFC35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07654F"/>
    <w:pPr>
      <w:spacing w:after="24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5241"/>
    <w:pPr>
      <w:keepNext/>
      <w:spacing w:before="240" w:after="60"/>
      <w:outlineLvl w:val="1"/>
    </w:pPr>
    <w:rPr>
      <w:color w:val="008576"/>
      <w:sz w:val="28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905241"/>
    <w:pPr>
      <w:numPr>
        <w:numId w:val="35"/>
      </w:numPr>
      <w:ind w:left="284" w:hanging="284"/>
      <w:outlineLvl w:val="2"/>
    </w:p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22F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654F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905241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C878DA"/>
    <w:pPr>
      <w:spacing w:before="60" w:after="6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C878DA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905241"/>
    <w:rPr>
      <w:color w:val="008576"/>
      <w:sz w:val="28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E1522F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rPr>
      <w:b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  <w:style w:type="paragraph" w:styleId="Odstavecseseznamem">
    <w:name w:val="List Paragraph"/>
    <w:basedOn w:val="Normln"/>
    <w:uiPriority w:val="34"/>
    <w:semiHidden/>
    <w:rsid w:val="005A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provoz/gdpr-a-ochrana-osobnich-udaj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chrance.cz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oou.cz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overenkyne@ochrance.cz?subject=Ochrana%20osobn&#237;ch%20&#250;daj&#36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C067DB-3C9D-47FF-80B0-5148D058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38</TotalTime>
  <Pages>4</Pages>
  <Words>710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Kubíková Barbora Mgr.</cp:lastModifiedBy>
  <cp:revision>16</cp:revision>
  <cp:lastPrinted>2021-04-08T14:06:00Z</cp:lastPrinted>
  <dcterms:created xsi:type="dcterms:W3CDTF">2021-04-07T14:50:00Z</dcterms:created>
  <dcterms:modified xsi:type="dcterms:W3CDTF">2021-04-20T10:46:00Z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