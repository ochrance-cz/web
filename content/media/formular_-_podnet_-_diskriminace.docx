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B" w:rsidRDefault="00166658" w:rsidP="00EC0CD7">
      <w:pPr>
        <w:pStyle w:val="Nadpis1"/>
      </w:pPr>
      <w:r>
        <w:t>Podnět</w:t>
      </w:r>
      <w:r w:rsidR="009D45A5">
        <w:t xml:space="preserve"> </w:t>
      </w:r>
      <w:r w:rsidR="00EC0CD7">
        <w:t>ombudsmanovi</w:t>
      </w:r>
      <w:r w:rsidR="001E5669">
        <w:t xml:space="preserve"> kvůli diskriminaci</w:t>
      </w:r>
    </w:p>
    <w:p w:rsidR="007D1628" w:rsidRPr="007E0CBB" w:rsidRDefault="007D1628" w:rsidP="007D1628">
      <w:pPr>
        <w:pStyle w:val="Nadpis2"/>
      </w:pPr>
      <w:r w:rsidRPr="007E0CBB">
        <w:t>Kdo ombudsmanovi píše? Kdo potřebuje pomoc?</w:t>
      </w:r>
    </w:p>
    <w:p w:rsidR="007D1628" w:rsidRPr="00C91A6A" w:rsidRDefault="007D1628" w:rsidP="007D1628">
      <w:pPr>
        <w:pStyle w:val="Nadpis4"/>
      </w:pPr>
      <w:r w:rsidRPr="00C91A6A">
        <w:t>člověk – fyzická osoba</w:t>
      </w:r>
    </w:p>
    <w:p w:rsidR="001F4A8C" w:rsidRDefault="001F4A8C" w:rsidP="001F4A8C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4AB2BED3A16A4B0CA1D2A9F1F01DC20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Zkladntext"/>
      </w:pPr>
      <w:r>
        <w:t xml:space="preserve">bydliště: </w:t>
      </w:r>
      <w:sdt>
        <w:sdtPr>
          <w:id w:val="1499618336"/>
          <w:placeholder>
            <w:docPart w:val="494783CBC42B40C1A69136CCCC0BF4E6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Pr="00AE44C9" w:rsidRDefault="001F4A8C" w:rsidP="001F4A8C">
      <w:pPr>
        <w:pStyle w:val="Zkladntext"/>
        <w:rPr>
          <w:rStyle w:val="Zdraznn"/>
        </w:rPr>
      </w:pPr>
      <w:r>
        <w:t xml:space="preserve">telefon: </w:t>
      </w:r>
      <w:sdt>
        <w:sdtPr>
          <w:id w:val="-1698220260"/>
          <w:placeholder>
            <w:docPart w:val="536FC1A55B944CC796029679E786FF0D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>
        <w:t xml:space="preserve"> </w:t>
      </w:r>
      <w:r w:rsidRPr="00AE44C9">
        <w:rPr>
          <w:rStyle w:val="Zdraznn"/>
        </w:rPr>
        <w:t>Zavoláme Vám, když něčemu nebudeme rozumět.</w:t>
      </w:r>
    </w:p>
    <w:p w:rsidR="001F4A8C" w:rsidRDefault="001F4A8C" w:rsidP="001F4A8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1F4A8C" w:rsidRDefault="002D134C" w:rsidP="001F4A8C"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poštou (adresa, pokud je jiná než bydliště</w:t>
      </w:r>
      <w:r w:rsidR="001F4A8C">
        <w:t>):</w:t>
      </w:r>
      <w:r w:rsidR="001F4A8C" w:rsidRPr="00B65127">
        <w:t xml:space="preserve"> </w:t>
      </w:r>
      <w:sdt>
        <w:sdtPr>
          <w:id w:val="764727404"/>
          <w:placeholder>
            <w:docPart w:val="DA0C9C6D11064C56B6326900F7030738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na e-mail:</w:t>
      </w:r>
      <w:r w:rsidR="001F4A8C">
        <w:t xml:space="preserve"> </w:t>
      </w:r>
      <w:sdt>
        <w:sdtPr>
          <w:id w:val="14656833"/>
          <w:placeholder>
            <w:docPart w:val="1D97AE1D921644E4BC51CD8B6D7B4C49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>
        <w:t xml:space="preserve"> do datové schránky: </w:t>
      </w:r>
      <w:sdt>
        <w:sdtPr>
          <w:id w:val="-1472597083"/>
          <w:placeholder>
            <w:docPart w:val="900F001EBA5347B986EED470C58D9D05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C91A6A" w:rsidRDefault="001F4A8C" w:rsidP="001F4A8C">
      <w:pPr>
        <w:pStyle w:val="Nadpis4"/>
      </w:pPr>
      <w:r>
        <w:t xml:space="preserve">nebo </w:t>
      </w:r>
      <w:r w:rsidRPr="00C91A6A">
        <w:t>právnická osoba</w:t>
      </w:r>
    </w:p>
    <w:p w:rsidR="001F4A8C" w:rsidRDefault="001F4A8C" w:rsidP="001F4A8C">
      <w:pPr>
        <w:pStyle w:val="Zkladntext"/>
      </w:pPr>
      <w:r>
        <w:t xml:space="preserve">název: </w:t>
      </w:r>
      <w:sdt>
        <w:sdtPr>
          <w:id w:val="-779482375"/>
          <w:placeholder>
            <w:docPart w:val="5C5AB78F89F142E1BAE68FCAE63B4AF4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Zkladntext"/>
      </w:pPr>
      <w:r>
        <w:t xml:space="preserve">sídlo: </w:t>
      </w:r>
      <w:sdt>
        <w:sdtPr>
          <w:id w:val="896246991"/>
          <w:placeholder>
            <w:docPart w:val="B9EEE4BD5EBE4BCD823C5935602933D3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Pr="00271DC4" w:rsidRDefault="001F4A8C" w:rsidP="001F4A8C">
      <w:pPr>
        <w:pStyle w:val="Zkladntext"/>
      </w:pPr>
      <w:r>
        <w:t>jméno a příjmení člověka oprávněného jednat:</w:t>
      </w:r>
      <w:r w:rsidRPr="00271DC4">
        <w:t xml:space="preserve"> </w:t>
      </w:r>
      <w:sdt>
        <w:sdtPr>
          <w:id w:val="-22321720"/>
          <w:placeholder>
            <w:docPart w:val="F48D9AE7AA744945B75C0E561784C391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Zkladntext"/>
        <w:rPr>
          <w:rStyle w:val="Zdraznn"/>
        </w:rPr>
      </w:pPr>
      <w:r>
        <w:t xml:space="preserve">telefon: </w:t>
      </w:r>
      <w:sdt>
        <w:sdtPr>
          <w:id w:val="-114445192"/>
          <w:placeholder>
            <w:docPart w:val="E733013F30564AF8A89496C9C9B5FA4C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>
        <w:t xml:space="preserve"> </w:t>
      </w:r>
      <w:r w:rsidRPr="00AE44C9">
        <w:rPr>
          <w:rStyle w:val="Zdraznn"/>
        </w:rPr>
        <w:t>Zavoláme Vám, když něčemu nebudeme rozumět.</w:t>
      </w:r>
    </w:p>
    <w:p w:rsidR="001F4A8C" w:rsidRDefault="001F4A8C" w:rsidP="001F4A8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1F4A8C" w:rsidRPr="0038726C" w:rsidRDefault="002D134C" w:rsidP="001F4A8C">
      <w:sdt>
        <w:sdtPr>
          <w:id w:val="-15935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poštou (adresa, pokud je jiná než sídlo</w:t>
      </w:r>
      <w:r w:rsidR="001F4A8C">
        <w:t>)</w:t>
      </w:r>
      <w:r w:rsidR="001F4A8C" w:rsidRPr="0038726C">
        <w:t xml:space="preserve">: </w:t>
      </w:r>
      <w:sdt>
        <w:sdtPr>
          <w:id w:val="-285046131"/>
          <w:placeholder>
            <w:docPart w:val="E205BCA4AA074DB09F1A0ED24C5FAD2E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-291595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na e-mail: </w:t>
      </w:r>
      <w:sdt>
        <w:sdtPr>
          <w:id w:val="147876490"/>
          <w:placeholder>
            <w:docPart w:val="92AF02CCCA1B49849B1E450C0E2B53A1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92662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do datové schránky: </w:t>
      </w:r>
      <w:sdt>
        <w:sdtPr>
          <w:id w:val="-1140109324"/>
          <w:placeholder>
            <w:docPart w:val="AE846535B0334DED8214B5C346F5797E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Nadpis2"/>
      </w:pPr>
      <w:r w:rsidRPr="007E0CBB">
        <w:t>Píšete za někoho jiného?</w:t>
      </w:r>
      <w:r>
        <w:t xml:space="preserve"> </w:t>
      </w:r>
      <w:r w:rsidRPr="00D642C8">
        <w:t xml:space="preserve">Uveďte své údaje a přiložte plnou moc, nebo </w:t>
      </w:r>
      <w:r>
        <w:t xml:space="preserve">ji sepište </w:t>
      </w:r>
      <w:r w:rsidRPr="00D642C8">
        <w:t>níže.</w:t>
      </w:r>
    </w:p>
    <w:p w:rsidR="001F4A8C" w:rsidRDefault="001F4A8C" w:rsidP="001F4A8C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2040F47C543346D68369A082E1489654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Zkladntext"/>
      </w:pPr>
      <w:r>
        <w:t xml:space="preserve">bydliště: </w:t>
      </w:r>
      <w:sdt>
        <w:sdtPr>
          <w:id w:val="292422343"/>
          <w:placeholder>
            <w:docPart w:val="61AC0E23E678435D9759A0583FF9EE8F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Zkladntext"/>
      </w:pPr>
      <w:r>
        <w:t xml:space="preserve">telefon: </w:t>
      </w:r>
      <w:sdt>
        <w:sdtPr>
          <w:id w:val="-794743803"/>
          <w:placeholder>
            <w:docPart w:val="8CEF732E664F403395E4BA9AD2A946D7"/>
          </w:placeholder>
          <w:showingPlcHdr/>
        </w:sdtPr>
        <w:sdtEndPr/>
        <w:sdtContent>
          <w:r w:rsidRPr="001A60CA">
            <w:rPr>
              <w:color w:val="727272"/>
            </w:rPr>
            <w:t>Klepněte sem a pište.</w:t>
          </w:r>
        </w:sdtContent>
      </w:sdt>
      <w:r w:rsidRPr="007E0CBB">
        <w:rPr>
          <w:rStyle w:val="Zdraznn"/>
        </w:rPr>
        <w:t xml:space="preserve"> </w:t>
      </w:r>
      <w:r w:rsidRPr="00AE44C9">
        <w:rPr>
          <w:rStyle w:val="Zdraznn"/>
        </w:rPr>
        <w:t>Zavoláme Vám, když něčemu nebudeme rozumět.</w:t>
      </w:r>
    </w:p>
    <w:p w:rsidR="001F4A8C" w:rsidRDefault="001F4A8C" w:rsidP="001F4A8C">
      <w:pPr>
        <w:pStyle w:val="Zkladntext"/>
        <w:tabs>
          <w:tab w:val="left" w:pos="3261"/>
        </w:tabs>
        <w:spacing w:after="0"/>
      </w:pPr>
      <w:r>
        <w:t>Přeji si, aby mi ombudsman psal (vyberte)</w:t>
      </w:r>
    </w:p>
    <w:p w:rsidR="001F4A8C" w:rsidRPr="0038726C" w:rsidRDefault="002D134C" w:rsidP="001F4A8C">
      <w:sdt>
        <w:sdtPr>
          <w:id w:val="-272247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poštou (adresa, pokud je jiná než bydliště</w:t>
      </w:r>
      <w:r w:rsidR="00E50744">
        <w:t>)</w:t>
      </w:r>
      <w:r w:rsidR="001F4A8C" w:rsidRPr="0038726C">
        <w:t xml:space="preserve">: </w:t>
      </w:r>
      <w:sdt>
        <w:sdtPr>
          <w:id w:val="-1867059602"/>
          <w:placeholder>
            <w:docPart w:val="F3AD6A7A99C042D0911FC2952938CB4F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5090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na e-mail: </w:t>
      </w:r>
      <w:sdt>
        <w:sdtPr>
          <w:id w:val="-938293248"/>
          <w:placeholder>
            <w:docPart w:val="3DA75A397D824659906F5F50E8EDA8CD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Pr="0038726C" w:rsidRDefault="002D134C" w:rsidP="001F4A8C">
      <w:sdt>
        <w:sdtPr>
          <w:id w:val="1185399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4A8C" w:rsidRPr="0038726C">
            <w:rPr>
              <w:rFonts w:ascii="Segoe UI Symbol" w:hAnsi="Segoe UI Symbol" w:cs="Segoe UI Symbol"/>
            </w:rPr>
            <w:t>☐</w:t>
          </w:r>
        </w:sdtContent>
      </w:sdt>
      <w:r w:rsidR="001F4A8C" w:rsidRPr="0038726C">
        <w:t xml:space="preserve"> do datové schránky: </w:t>
      </w:r>
      <w:sdt>
        <w:sdtPr>
          <w:id w:val="1415744506"/>
          <w:placeholder>
            <w:docPart w:val="2FBFCF0DA3EF4C7786ACC43EC7FF26A9"/>
          </w:placeholder>
          <w:showingPlcHdr/>
        </w:sdtPr>
        <w:sdtEndPr/>
        <w:sdtContent>
          <w:r w:rsidR="001F4A8C" w:rsidRPr="001A60CA">
            <w:rPr>
              <w:color w:val="727272"/>
            </w:rPr>
            <w:t>Klepněte sem a pište.</w:t>
          </w:r>
        </w:sdtContent>
      </w:sdt>
    </w:p>
    <w:p w:rsidR="001F4A8C" w:rsidRDefault="001F4A8C" w:rsidP="001F4A8C">
      <w:pPr>
        <w:pStyle w:val="Nadpis2"/>
        <w:pBdr>
          <w:top w:val="single" w:sz="4" w:space="1" w:color="auto"/>
        </w:pBdr>
      </w:pPr>
      <w:r>
        <w:t>Plná moc (pokud podnět po vyplnění vytisknete a podepíšete)</w:t>
      </w:r>
    </w:p>
    <w:p w:rsidR="001F4A8C" w:rsidRDefault="001F4A8C" w:rsidP="001F4A8C">
      <w:pPr>
        <w:pStyle w:val="Zkladntext"/>
      </w:pPr>
      <w:r>
        <w:t xml:space="preserve">Já, </w:t>
      </w:r>
      <w:sdt>
        <w:sdtPr>
          <w:id w:val="2096126480"/>
          <w:placeholder>
            <w:docPart w:val="DFE4EDD8AA18431F88F91C921B08EBC3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</w:t>
      </w:r>
      <w:proofErr w:type="gramStart"/>
      <w:r>
        <w:t xml:space="preserve">zmocňuji </w:t>
      </w:r>
      <w:sdt>
        <w:sdtPr>
          <w:id w:val="522827911"/>
          <w:placeholder>
            <w:docPart w:val="45E68508BA0C4B44830E927B96B65FE4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proofErr w:type="gramEnd"/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>
        <w:t xml:space="preserve">, aby za mě jednal/a s ombudsmanem ve věci </w:t>
      </w:r>
      <w:sdt>
        <w:sdtPr>
          <w:id w:val="-981691812"/>
          <w:placeholder>
            <w:docPart w:val="40BDC5759EDF4E84A9FCFB5C06CA38F5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sdtContent>
      </w:sdt>
      <w:r>
        <w:t>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1F4A8C" w:rsidTr="0053383B">
        <w:tc>
          <w:tcPr>
            <w:tcW w:w="4395" w:type="dxa"/>
            <w:tcBorders>
              <w:top w:val="nil"/>
            </w:tcBorders>
          </w:tcPr>
          <w:p w:rsidR="001F4A8C" w:rsidRDefault="001F4A8C" w:rsidP="0053383B">
            <w:pPr>
              <w:pStyle w:val="Zkladntext"/>
            </w:pPr>
            <w:proofErr w:type="gramStart"/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A82A9793BF7046FC8CF3CE2A2096C945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proofErr w:type="gramEnd"/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4B64376E195F41DB9ACE31E28F71E9CB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4A8C" w:rsidRDefault="001F4A8C" w:rsidP="0053383B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:rsidR="001F4A8C" w:rsidRDefault="001F4A8C" w:rsidP="0053383B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9A2B32F4D9F045F0AD498CD3D1712726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A6401C5905D747FAB8F230E2AC0EC0D2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>.</w:t>
            </w:r>
          </w:p>
        </w:tc>
      </w:tr>
      <w:tr w:rsidR="001F4A8C" w:rsidTr="0053383B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:rsidR="001F4A8C" w:rsidRDefault="001F4A8C" w:rsidP="0053383B"/>
          <w:p w:rsidR="001F4A8C" w:rsidRDefault="001F4A8C" w:rsidP="0053383B"/>
        </w:tc>
        <w:tc>
          <w:tcPr>
            <w:tcW w:w="425" w:type="dxa"/>
            <w:tcBorders>
              <w:top w:val="nil"/>
              <w:bottom w:val="nil"/>
            </w:tcBorders>
          </w:tcPr>
          <w:p w:rsidR="001F4A8C" w:rsidRDefault="001F4A8C" w:rsidP="0053383B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:rsidR="001F4A8C" w:rsidRDefault="001F4A8C" w:rsidP="0053383B"/>
        </w:tc>
      </w:tr>
      <w:tr w:rsidR="001F4A8C" w:rsidTr="0053383B">
        <w:tc>
          <w:tcPr>
            <w:tcW w:w="4395" w:type="dxa"/>
            <w:tcBorders>
              <w:top w:val="single" w:sz="4" w:space="0" w:color="auto"/>
            </w:tcBorders>
          </w:tcPr>
          <w:p w:rsidR="001F4A8C" w:rsidRPr="001F0C73" w:rsidRDefault="001F4A8C" w:rsidP="0053383B">
            <w:pPr>
              <w:jc w:val="center"/>
            </w:pPr>
            <w:r>
              <w:t xml:space="preserve">podpis </w:t>
            </w:r>
            <w:r w:rsidRPr="001F0C73">
              <w:t>zastoupen</w:t>
            </w:r>
            <w:r>
              <w:t>é</w:t>
            </w:r>
            <w:r w:rsidRPr="001F0C73">
              <w:t>/</w:t>
            </w:r>
            <w:r>
              <w:t>ho</w:t>
            </w:r>
          </w:p>
          <w:p w:rsidR="001F4A8C" w:rsidRPr="00A40DB7" w:rsidRDefault="001F4A8C" w:rsidP="0053383B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dává plnou moc</w:t>
            </w:r>
          </w:p>
        </w:tc>
        <w:tc>
          <w:tcPr>
            <w:tcW w:w="425" w:type="dxa"/>
            <w:tcBorders>
              <w:top w:val="nil"/>
            </w:tcBorders>
          </w:tcPr>
          <w:p w:rsidR="001F4A8C" w:rsidRDefault="001F4A8C" w:rsidP="0053383B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:rsidR="001F4A8C" w:rsidRPr="001F0C73" w:rsidRDefault="001F4A8C" w:rsidP="0053383B">
            <w:pPr>
              <w:jc w:val="center"/>
            </w:pPr>
            <w:r>
              <w:t xml:space="preserve">podpis </w:t>
            </w:r>
            <w:r w:rsidRPr="001F0C73">
              <w:t>zástupce/zástupkyně</w:t>
            </w:r>
          </w:p>
          <w:p w:rsidR="001F4A8C" w:rsidRDefault="001F4A8C" w:rsidP="0053383B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za jiného jedná na základě plné moci</w:t>
            </w:r>
          </w:p>
        </w:tc>
      </w:tr>
    </w:tbl>
    <w:p w:rsidR="002533E6" w:rsidRDefault="00313A4E" w:rsidP="007D1628">
      <w:pPr>
        <w:pStyle w:val="Nadpis2"/>
      </w:pPr>
      <w:r>
        <w:lastRenderedPageBreak/>
        <w:t>K</w:t>
      </w:r>
      <w:r w:rsidR="001E5669">
        <w:t>do Vás diskriminoval?</w:t>
      </w:r>
    </w:p>
    <w:p w:rsidR="007E0CBB" w:rsidRDefault="002D134C" w:rsidP="007E0CBB">
      <w:sdt>
        <w:sdtPr>
          <w:rPr>
            <w:rStyle w:val="ZkladntextChar"/>
          </w:rPr>
          <w:id w:val="-1491632660"/>
          <w:placeholder>
            <w:docPart w:val="2D5BF2650E344B498A2429B292179BEA"/>
          </w:placeholder>
          <w:showingPlcHdr/>
        </w:sdtPr>
        <w:sdtEndPr>
          <w:rPr>
            <w:rStyle w:val="Standardnpsmoodstavce"/>
          </w:rPr>
        </w:sdtEndPr>
        <w:sdtContent>
          <w:r w:rsidR="005923D9" w:rsidRPr="001A60CA">
            <w:rPr>
              <w:color w:val="727272"/>
            </w:rPr>
            <w:t xml:space="preserve">Klepněte sem a </w:t>
          </w:r>
          <w:r w:rsidR="006B013C">
            <w:rPr>
              <w:color w:val="727272"/>
            </w:rPr>
            <w:t>na</w:t>
          </w:r>
          <w:r w:rsidR="005923D9" w:rsidRPr="001A60CA">
            <w:rPr>
              <w:color w:val="727272"/>
            </w:rPr>
            <w:t>pište</w:t>
          </w:r>
          <w:r w:rsidR="00A17BA2">
            <w:rPr>
              <w:color w:val="727272"/>
            </w:rPr>
            <w:t xml:space="preserve"> co nejvíce informací o tom, kdo Vás diskriminoval: jméno a příjmení, název firmy, adresa, telefon a podobně</w:t>
          </w:r>
          <w:r w:rsidR="005923D9" w:rsidRPr="001A60CA">
            <w:rPr>
              <w:color w:val="727272"/>
            </w:rPr>
            <w:t>.</w:t>
          </w:r>
        </w:sdtContent>
      </w:sdt>
    </w:p>
    <w:p w:rsidR="001E5669" w:rsidRDefault="002919E7" w:rsidP="007E0CBB">
      <w:pPr>
        <w:pStyle w:val="Nadpis2"/>
      </w:pPr>
      <w:r>
        <w:t xml:space="preserve">Proč </w:t>
      </w:r>
      <w:r w:rsidR="00C249EF">
        <w:t>Vás diskriminoval</w:t>
      </w:r>
      <w:r w:rsidR="00CE7CBA">
        <w:t>/a</w:t>
      </w:r>
      <w:r w:rsidR="001E5669">
        <w:t>?</w:t>
      </w:r>
      <w:r>
        <w:t xml:space="preserve"> Důvod zaškrtněte kliknutím.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50"/>
      </w:tblGrid>
      <w:tr w:rsidR="001E5669" w:rsidTr="008A7D98">
        <w:tc>
          <w:tcPr>
            <w:tcW w:w="4678" w:type="dxa"/>
          </w:tcPr>
          <w:p w:rsidR="008A7D98" w:rsidRDefault="002D134C" w:rsidP="008A7D98">
            <w:pPr>
              <w:pStyle w:val="Zkladntext"/>
            </w:pPr>
            <w:sdt>
              <w:sdtPr>
                <w:id w:val="-189572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64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rasa, etnický původ nebo národnost</w:t>
            </w:r>
          </w:p>
          <w:p w:rsidR="008A7D98" w:rsidRDefault="002D134C" w:rsidP="008A7D98">
            <w:pPr>
              <w:pStyle w:val="Zkladntext"/>
            </w:pPr>
            <w:sdt>
              <w:sdtPr>
                <w:id w:val="108920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pohlaví, těhotenství, rodičovství</w:t>
            </w:r>
          </w:p>
          <w:p w:rsidR="001E5669" w:rsidRDefault="002D134C" w:rsidP="001E5669">
            <w:pPr>
              <w:pStyle w:val="Zkladntext"/>
            </w:pPr>
            <w:sdt>
              <w:sdtPr>
                <w:id w:val="-116391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věk</w:t>
            </w:r>
          </w:p>
          <w:p w:rsidR="001E5669" w:rsidRDefault="002D134C" w:rsidP="008A7D98">
            <w:pPr>
              <w:pStyle w:val="Zkladntext"/>
            </w:pPr>
            <w:sdt>
              <w:sdtPr>
                <w:id w:val="-97999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zdravotní postižení</w:t>
            </w:r>
          </w:p>
        </w:tc>
        <w:tc>
          <w:tcPr>
            <w:tcW w:w="4950" w:type="dxa"/>
          </w:tcPr>
          <w:p w:rsidR="001E5669" w:rsidRDefault="002D134C" w:rsidP="001E5669">
            <w:pPr>
              <w:pStyle w:val="Zkladntext"/>
            </w:pPr>
            <w:sdt>
              <w:sdtPr>
                <w:id w:val="104926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náboženské vyznání,</w:t>
            </w:r>
            <w:r w:rsidR="001E5669">
              <w:t xml:space="preserve"> světový názor</w:t>
            </w:r>
          </w:p>
          <w:p w:rsidR="001E5669" w:rsidRDefault="002D134C" w:rsidP="001E5669">
            <w:pPr>
              <w:pStyle w:val="Zkladntext"/>
            </w:pPr>
            <w:sdt>
              <w:sdtPr>
                <w:id w:val="-37654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8A7D98" w:rsidRPr="008A7D98">
              <w:t>sexuální orientace nebo pohlavní identifikace</w:t>
            </w:r>
          </w:p>
          <w:p w:rsidR="008A7D98" w:rsidRDefault="002D134C" w:rsidP="001E5669">
            <w:pPr>
              <w:pStyle w:val="Zkladntext"/>
            </w:pPr>
            <w:sdt>
              <w:sdtPr>
                <w:id w:val="180842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státní příslušnost</w:t>
            </w:r>
          </w:p>
          <w:p w:rsidR="001E5669" w:rsidRDefault="002D134C" w:rsidP="008A7D98">
            <w:pPr>
              <w:pStyle w:val="Zkladntext"/>
            </w:pPr>
            <w:sdt>
              <w:sdtPr>
                <w:id w:val="-2130076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D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7D98">
              <w:t xml:space="preserve"> </w:t>
            </w:r>
            <w:r w:rsidR="001E5669">
              <w:t>jin</w:t>
            </w:r>
            <w:r w:rsidR="008A7D98">
              <w:t>ý</w:t>
            </w:r>
            <w:r w:rsidR="001E5669">
              <w:t xml:space="preserve">: </w:t>
            </w:r>
            <w:sdt>
              <w:sdtPr>
                <w:id w:val="408505059"/>
                <w:placeholder>
                  <w:docPart w:val="6867E330378F4682883CC54DF8E0766F"/>
                </w:placeholder>
                <w:showingPlcHdr/>
              </w:sdtPr>
              <w:sdtEndPr/>
              <w:sdtContent>
                <w:r w:rsidR="008A7D98" w:rsidRPr="009C2D9D">
                  <w:rPr>
                    <w:rStyle w:val="Zstupntext"/>
                  </w:rPr>
                  <w:t>Kl</w:t>
                </w:r>
                <w:r w:rsidR="008A7D98">
                  <w:rPr>
                    <w:rStyle w:val="Zstupntext"/>
                  </w:rPr>
                  <w:t>e</w:t>
                </w:r>
                <w:r w:rsidR="008A7D98" w:rsidRPr="009C2D9D">
                  <w:rPr>
                    <w:rStyle w:val="Zstupntext"/>
                  </w:rPr>
                  <w:t xml:space="preserve">pněte sem a </w:t>
                </w:r>
                <w:r w:rsidR="008A7D98">
                  <w:rPr>
                    <w:rStyle w:val="Zstupntext"/>
                  </w:rPr>
                  <w:t>napište.</w:t>
                </w:r>
              </w:sdtContent>
            </w:sdt>
          </w:p>
        </w:tc>
      </w:tr>
    </w:tbl>
    <w:p w:rsidR="001E5669" w:rsidRDefault="00E55F2E" w:rsidP="007E0CBB">
      <w:pPr>
        <w:pStyle w:val="Nadpis2"/>
      </w:pPr>
      <w:r>
        <w:t>Které oblasti života se to týkalo?</w:t>
      </w:r>
      <w:r w:rsidR="002919E7">
        <w:t xml:space="preserve"> Zaškrtněte kliknutím.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50"/>
      </w:tblGrid>
      <w:tr w:rsidR="00E55F2E" w:rsidTr="001C6BCC">
        <w:tc>
          <w:tcPr>
            <w:tcW w:w="4678" w:type="dxa"/>
          </w:tcPr>
          <w:p w:rsidR="00E55F2E" w:rsidRDefault="002D134C" w:rsidP="001C6BCC">
            <w:pPr>
              <w:pStyle w:val="Zkladntext"/>
            </w:pPr>
            <w:sdt>
              <w:sdtPr>
                <w:id w:val="-200581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zaměstnání, služební poměr, podnikání</w:t>
            </w:r>
          </w:p>
          <w:p w:rsidR="00E55F2E" w:rsidRDefault="002D134C" w:rsidP="001C6BCC">
            <w:pPr>
              <w:pStyle w:val="Zkladntext"/>
            </w:pPr>
            <w:sdt>
              <w:sdtPr>
                <w:id w:val="2715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členství v profesních komorách a odborech</w:t>
            </w:r>
          </w:p>
          <w:p w:rsidR="00E55F2E" w:rsidRDefault="002D134C" w:rsidP="001C6BCC">
            <w:pPr>
              <w:pStyle w:val="Zkladntext"/>
            </w:pPr>
            <w:sdt>
              <w:sdtPr>
                <w:id w:val="-1419710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sociální zabezpečení</w:t>
            </w:r>
            <w:r w:rsidR="00A36B84">
              <w:t xml:space="preserve"> (např. důchody, dávky)</w:t>
            </w:r>
          </w:p>
          <w:p w:rsidR="00E55F2E" w:rsidRDefault="002D134C" w:rsidP="00E55F2E">
            <w:pPr>
              <w:pStyle w:val="Zkladntext"/>
            </w:pPr>
            <w:sdt>
              <w:sdtPr>
                <w:id w:val="175284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vzdělávání</w:t>
            </w:r>
          </w:p>
        </w:tc>
        <w:tc>
          <w:tcPr>
            <w:tcW w:w="4950" w:type="dxa"/>
          </w:tcPr>
          <w:p w:rsidR="00E55F2E" w:rsidRDefault="002D134C" w:rsidP="001C6BCC">
            <w:pPr>
              <w:pStyle w:val="Zkladntext"/>
            </w:pPr>
            <w:sdt>
              <w:sdtPr>
                <w:id w:val="-166037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zdravotní péče</w:t>
            </w:r>
          </w:p>
          <w:p w:rsidR="00E55F2E" w:rsidRDefault="002D134C" w:rsidP="001C6BCC">
            <w:pPr>
              <w:pStyle w:val="Zkladntext"/>
            </w:pPr>
            <w:sdt>
              <w:sdtPr>
                <w:id w:val="-34169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zboží a služby</w:t>
            </w:r>
          </w:p>
          <w:p w:rsidR="00E55F2E" w:rsidRDefault="002D134C" w:rsidP="00E55F2E">
            <w:pPr>
              <w:pStyle w:val="Zkladntext"/>
            </w:pPr>
            <w:sdt>
              <w:sdtPr>
                <w:id w:val="127459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</w:t>
            </w:r>
            <w:r w:rsidR="00E55F2E" w:rsidRPr="00E55F2E">
              <w:t>bydlení</w:t>
            </w:r>
          </w:p>
          <w:p w:rsidR="00E55F2E" w:rsidRDefault="002D134C" w:rsidP="00E55F2E">
            <w:pPr>
              <w:pStyle w:val="Zkladntext"/>
            </w:pPr>
            <w:sdt>
              <w:sdtPr>
                <w:id w:val="-17286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55F2E">
              <w:t xml:space="preserve"> jiný: </w:t>
            </w:r>
            <w:sdt>
              <w:sdtPr>
                <w:id w:val="1042868504"/>
                <w:placeholder>
                  <w:docPart w:val="085D0DC6EBBE49E8B340960589FDB6EF"/>
                </w:placeholder>
                <w:showingPlcHdr/>
              </w:sdtPr>
              <w:sdtEndPr/>
              <w:sdtContent>
                <w:r w:rsidR="00E55F2E" w:rsidRPr="009C2D9D">
                  <w:rPr>
                    <w:rStyle w:val="Zstupntext"/>
                  </w:rPr>
                  <w:t>Kl</w:t>
                </w:r>
                <w:r w:rsidR="00E55F2E">
                  <w:rPr>
                    <w:rStyle w:val="Zstupntext"/>
                  </w:rPr>
                  <w:t>e</w:t>
                </w:r>
                <w:r w:rsidR="00E55F2E" w:rsidRPr="009C2D9D">
                  <w:rPr>
                    <w:rStyle w:val="Zstupntext"/>
                  </w:rPr>
                  <w:t xml:space="preserve">pněte sem a </w:t>
                </w:r>
                <w:r w:rsidR="00E55F2E">
                  <w:rPr>
                    <w:rStyle w:val="Zstupntext"/>
                  </w:rPr>
                  <w:t>napište.</w:t>
                </w:r>
              </w:sdtContent>
            </w:sdt>
          </w:p>
        </w:tc>
      </w:tr>
    </w:tbl>
    <w:p w:rsidR="00862465" w:rsidRPr="007E0CBB" w:rsidRDefault="00801555" w:rsidP="007E0CBB">
      <w:pPr>
        <w:pStyle w:val="Nadpis2"/>
      </w:pPr>
      <w:r w:rsidRPr="007E0CBB">
        <w:t>Co se stalo?</w:t>
      </w:r>
    </w:p>
    <w:p w:rsidR="00801555" w:rsidRDefault="002D134C" w:rsidP="00801555">
      <w:sdt>
        <w:sdtPr>
          <w:rPr>
            <w:rStyle w:val="ZkladntextChar"/>
          </w:rPr>
          <w:id w:val="-1138035054"/>
          <w:placeholder>
            <w:docPart w:val="3E373BFC874441EE8A813DC4EF70F2F1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 xml:space="preserve">Klepněte sem a </w:t>
          </w:r>
          <w:r w:rsidR="00684F64">
            <w:rPr>
              <w:color w:val="727272"/>
            </w:rPr>
            <w:t>stručně popište, co se stalo</w:t>
          </w:r>
          <w:r w:rsidR="00801555" w:rsidRPr="0084578C">
            <w:rPr>
              <w:color w:val="727272"/>
            </w:rPr>
            <w:t>.</w:t>
          </w:r>
        </w:sdtContent>
      </w:sdt>
    </w:p>
    <w:p w:rsidR="00801555" w:rsidRPr="002919E7" w:rsidRDefault="00801555" w:rsidP="00801555">
      <w:pPr>
        <w:pStyle w:val="Nadpis2"/>
        <w:rPr>
          <w:b/>
        </w:rPr>
      </w:pPr>
      <w:r>
        <w:t xml:space="preserve">Čeho chcete dosáhnout? Co </w:t>
      </w:r>
      <w:r w:rsidR="00A429D1">
        <w:t>považujete za nejlepší řešení?</w:t>
      </w:r>
      <w:r w:rsidR="002919E7">
        <w:t xml:space="preserve"> Zaškrtněte kliknutím.</w:t>
      </w:r>
    </w:p>
    <w:p w:rsidR="00A565C5" w:rsidRDefault="002D134C" w:rsidP="00A565C5">
      <w:pPr>
        <w:pStyle w:val="Zkladntext"/>
      </w:pPr>
      <w:sdt>
        <w:sdtPr>
          <w:id w:val="1408494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EB7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upuštění od diskriminace </w:t>
      </w:r>
      <w:r w:rsidR="00A565C5" w:rsidRPr="00A36B84">
        <w:rPr>
          <w:rStyle w:val="Zdraznn"/>
        </w:rPr>
        <w:t>(</w:t>
      </w:r>
      <w:r w:rsidR="00A36B84" w:rsidRPr="00A36B84">
        <w:rPr>
          <w:rStyle w:val="Zdraznn"/>
        </w:rPr>
        <w:t>A</w:t>
      </w:r>
      <w:r w:rsidR="00A565C5" w:rsidRPr="00A36B84">
        <w:rPr>
          <w:rStyle w:val="Zdraznn"/>
        </w:rPr>
        <w:t>by mě ten, na koho si stěžuji, přestal diskriminovat</w:t>
      </w:r>
      <w:r w:rsidR="00A36B84" w:rsidRPr="00A36B84">
        <w:rPr>
          <w:rStyle w:val="Zdraznn"/>
        </w:rPr>
        <w:t>.</w:t>
      </w:r>
      <w:r w:rsidR="00A565C5" w:rsidRPr="00A36B84">
        <w:rPr>
          <w:rStyle w:val="Zdraznn"/>
        </w:rPr>
        <w:t>)</w:t>
      </w:r>
    </w:p>
    <w:p w:rsidR="00A565C5" w:rsidRPr="00A36B84" w:rsidRDefault="002D134C" w:rsidP="00A36B84">
      <w:pPr>
        <w:pStyle w:val="Zkladntext"/>
        <w:ind w:left="3686" w:hanging="3686"/>
        <w:rPr>
          <w:rStyle w:val="Zdraznn"/>
        </w:rPr>
      </w:pPr>
      <w:sdt>
        <w:sdtPr>
          <w:rPr>
            <w:i/>
            <w:iCs/>
          </w:rPr>
          <w:id w:val="-1098999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i w:val="0"/>
            <w:iCs w:val="0"/>
          </w:rPr>
        </w:sdtEndPr>
        <w:sdtContent>
          <w:r w:rsidR="00410EB7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odstranění následků diskriminace</w:t>
      </w:r>
      <w:r w:rsidR="00A36B84">
        <w:t xml:space="preserve"> </w:t>
      </w:r>
      <w:r w:rsidR="00A36B84" w:rsidRPr="00A36B84">
        <w:rPr>
          <w:rStyle w:val="Zdraznn"/>
        </w:rPr>
        <w:t>(</w:t>
      </w:r>
      <w:r w:rsidR="00A36B84">
        <w:rPr>
          <w:rStyle w:val="Zdraznn"/>
        </w:rPr>
        <w:t>A</w:t>
      </w:r>
      <w:r w:rsidR="00A36B84" w:rsidRPr="00A36B84">
        <w:rPr>
          <w:rStyle w:val="Zdraznn"/>
        </w:rPr>
        <w:t>by se vrátilo, co bylo</w:t>
      </w:r>
      <w:r w:rsidR="00A36B84">
        <w:rPr>
          <w:rStyle w:val="Zdraznn"/>
        </w:rPr>
        <w:t xml:space="preserve"> dřív</w:t>
      </w:r>
      <w:r w:rsidR="00A36B84" w:rsidRPr="00A36B84">
        <w:rPr>
          <w:rStyle w:val="Zdraznn"/>
        </w:rPr>
        <w:t>; abych dostal/a to, co ostatní</w:t>
      </w:r>
      <w:r w:rsidR="00A36B84">
        <w:rPr>
          <w:rStyle w:val="Zdraznn"/>
        </w:rPr>
        <w:t>.</w:t>
      </w:r>
      <w:r w:rsidR="00A36B84" w:rsidRPr="00A36B84">
        <w:rPr>
          <w:rStyle w:val="Zdraznn"/>
        </w:rPr>
        <w:t>)</w:t>
      </w:r>
    </w:p>
    <w:p w:rsidR="00A565C5" w:rsidRDefault="002D134C" w:rsidP="00A565C5">
      <w:sdt>
        <w:sdtPr>
          <w:id w:val="12971042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zrušení diskriminačního rozhodnutí úřadu</w:t>
      </w:r>
      <w:r w:rsidR="00A36B84">
        <w:t xml:space="preserve"> </w:t>
      </w:r>
      <w:r w:rsidR="00A36B84" w:rsidRPr="00A36B84">
        <w:rPr>
          <w:rStyle w:val="Zdraznn"/>
        </w:rPr>
        <w:t>(Aby úřad změnil rozhodnutí</w:t>
      </w:r>
      <w:r w:rsidR="00CB2672">
        <w:rPr>
          <w:rStyle w:val="Zdraznn"/>
        </w:rPr>
        <w:t>,</w:t>
      </w:r>
      <w:r w:rsidR="00A36B84" w:rsidRPr="00A36B84">
        <w:rPr>
          <w:rStyle w:val="Zdraznn"/>
        </w:rPr>
        <w:t xml:space="preserve"> nebo vydal nové.)</w:t>
      </w:r>
    </w:p>
    <w:p w:rsidR="00A565C5" w:rsidRDefault="002D134C" w:rsidP="00A565C5">
      <w:pPr>
        <w:pStyle w:val="Zkladntext"/>
      </w:pPr>
      <w:sdt>
        <w:sdtPr>
          <w:id w:val="189477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omluva</w:t>
      </w:r>
      <w:r w:rsidR="00A36B84">
        <w:t xml:space="preserve"> </w:t>
      </w:r>
      <w:r w:rsidR="00A36B84" w:rsidRPr="00A36B84">
        <w:rPr>
          <w:rStyle w:val="Zdraznn"/>
        </w:rPr>
        <w:t>(Aby se mi omluvil ten, kdo mě diskriminoval.)</w:t>
      </w:r>
    </w:p>
    <w:p w:rsidR="00A565C5" w:rsidRDefault="002D134C" w:rsidP="00A36B84">
      <w:pPr>
        <w:pStyle w:val="Zkladntext"/>
        <w:ind w:left="4111" w:hanging="4111"/>
      </w:pPr>
      <w:sdt>
        <w:sdtPr>
          <w:id w:val="2027055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náhrada nemajetkové újmy v</w:t>
      </w:r>
      <w:r w:rsidR="00A36B84">
        <w:t> </w:t>
      </w:r>
      <w:r w:rsidR="00A565C5">
        <w:t>penězích</w:t>
      </w:r>
      <w:r w:rsidR="00A36B84">
        <w:t xml:space="preserve"> </w:t>
      </w:r>
      <w:r w:rsidR="00A36B84" w:rsidRPr="00A36B84">
        <w:rPr>
          <w:rStyle w:val="Zdraznn"/>
        </w:rPr>
        <w:t>(Abych dostal/a alespoň peníze jako ná</w:t>
      </w:r>
      <w:r w:rsidR="00A36B84">
        <w:rPr>
          <w:rStyle w:val="Zdraznn"/>
        </w:rPr>
        <w:t>hradu za to, co </w:t>
      </w:r>
      <w:r w:rsidR="00CB2672">
        <w:rPr>
          <w:rStyle w:val="Zdraznn"/>
        </w:rPr>
        <w:t>se </w:t>
      </w:r>
      <w:r w:rsidR="00166658">
        <w:rPr>
          <w:rStyle w:val="Zdraznn"/>
        </w:rPr>
        <w:t>mi stalo</w:t>
      </w:r>
      <w:r w:rsidR="00A36B84" w:rsidRPr="00A36B84">
        <w:rPr>
          <w:rStyle w:val="Zdraznn"/>
        </w:rPr>
        <w:t>.)</w:t>
      </w:r>
    </w:p>
    <w:p w:rsidR="00A565C5" w:rsidRPr="00A565C5" w:rsidRDefault="002D134C" w:rsidP="00A565C5">
      <w:sdt>
        <w:sdtPr>
          <w:id w:val="1803875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5C5">
            <w:rPr>
              <w:rFonts w:ascii="MS Gothic" w:eastAsia="MS Gothic" w:hAnsi="MS Gothic" w:hint="eastAsia"/>
            </w:rPr>
            <w:t>☐</w:t>
          </w:r>
        </w:sdtContent>
      </w:sdt>
      <w:r w:rsidR="00A565C5">
        <w:t xml:space="preserve"> něco jiného: </w:t>
      </w:r>
      <w:sdt>
        <w:sdtPr>
          <w:id w:val="-1964805375"/>
          <w:placeholder>
            <w:docPart w:val="76A9E0B7654F4E749DA5CD144AD6344C"/>
          </w:placeholder>
          <w:showingPlcHdr/>
        </w:sdtPr>
        <w:sdtEndPr/>
        <w:sdtContent>
          <w:r w:rsidR="00A565C5" w:rsidRPr="009C2D9D">
            <w:rPr>
              <w:rStyle w:val="Zstupntext"/>
            </w:rPr>
            <w:t>Kl</w:t>
          </w:r>
          <w:r w:rsidR="00A565C5">
            <w:rPr>
              <w:rStyle w:val="Zstupntext"/>
            </w:rPr>
            <w:t>e</w:t>
          </w:r>
          <w:r w:rsidR="00A565C5" w:rsidRPr="009C2D9D">
            <w:rPr>
              <w:rStyle w:val="Zstupntext"/>
            </w:rPr>
            <w:t xml:space="preserve">pněte sem a </w:t>
          </w:r>
          <w:r w:rsidR="00A565C5">
            <w:rPr>
              <w:rStyle w:val="Zstupntext"/>
            </w:rPr>
            <w:t>napište.</w:t>
          </w:r>
        </w:sdtContent>
      </w:sdt>
    </w:p>
    <w:p w:rsidR="008F4FB4" w:rsidRDefault="002D134C" w:rsidP="00A565C5">
      <w:pPr>
        <w:pStyle w:val="Zkladntext"/>
        <w:pBdr>
          <w:top w:val="single" w:sz="4" w:space="1" w:color="auto"/>
        </w:pBdr>
        <w:ind w:left="284" w:hanging="284"/>
      </w:pPr>
      <w:sdt>
        <w:sdtPr>
          <w:id w:val="846060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5A7A">
            <w:rPr>
              <w:rFonts w:ascii="MS Gothic" w:eastAsia="MS Gothic" w:hAnsi="MS Gothic" w:hint="eastAsia"/>
            </w:rPr>
            <w:t>☐</w:t>
          </w:r>
        </w:sdtContent>
      </w:sdt>
      <w:r w:rsidR="00F95A7A">
        <w:tab/>
        <w:t>Kdyby ombudsman zjistil, že Vás někdo diskriminoval a že byste mohli uspět u soudu, chtěli byste to zkusit?</w:t>
      </w:r>
    </w:p>
    <w:p w:rsidR="00A429D1" w:rsidRDefault="00A429D1" w:rsidP="00A429D1">
      <w:pPr>
        <w:pStyle w:val="Nadpis2"/>
      </w:pPr>
      <w:r>
        <w:t xml:space="preserve">Už jste se pokusili situaci vyřešit? </w:t>
      </w:r>
      <w:r w:rsidR="0084578C">
        <w:t xml:space="preserve">Co jste udělali? </w:t>
      </w:r>
      <w:r>
        <w:t>Jak to dopadlo?</w:t>
      </w:r>
    </w:p>
    <w:p w:rsidR="00A429D1" w:rsidRDefault="002D134C" w:rsidP="00A429D1">
      <w:sdt>
        <w:sdtPr>
          <w:rPr>
            <w:rStyle w:val="ZkladntextChar"/>
          </w:rPr>
          <w:id w:val="2097360939"/>
          <w:placeholder>
            <w:docPart w:val="3342EA062CB645358BA24A25A5720E89"/>
          </w:placeholder>
          <w:showingPlcHdr/>
        </w:sdtPr>
        <w:sdtEndPr>
          <w:rPr>
            <w:rStyle w:val="Standardnpsmoodstavce"/>
          </w:rPr>
        </w:sdtEndPr>
        <w:sdtContent>
          <w:r w:rsidR="00A429D1" w:rsidRPr="0084578C">
            <w:rPr>
              <w:color w:val="727272"/>
            </w:rPr>
            <w:t>Klepněte sem a napište, co jste dosud udělali a jak to dopadlo.</w:t>
          </w:r>
          <w:r w:rsidR="00361C2E">
            <w:rPr>
              <w:color w:val="727272"/>
            </w:rPr>
            <w:t xml:space="preserve"> Například pokud jste napsali některému úřadu, šli jste na policii, podali jste žalobu k soudu a podobně.</w:t>
          </w:r>
        </w:sdtContent>
      </w:sdt>
    </w:p>
    <w:p w:rsidR="00361C2E" w:rsidRDefault="00361C2E" w:rsidP="00361C2E">
      <w:pPr>
        <w:pStyle w:val="Nadpis2"/>
      </w:pPr>
      <w:r>
        <w:t>Máte nějaké důkazy o tom, co se stalo? Viděl to někdo?</w:t>
      </w:r>
    </w:p>
    <w:p w:rsidR="00361C2E" w:rsidRPr="00361C2E" w:rsidRDefault="002D134C" w:rsidP="00361C2E">
      <w:sdt>
        <w:sdtPr>
          <w:rPr>
            <w:rStyle w:val="ZkladntextChar"/>
          </w:rPr>
          <w:id w:val="1137922361"/>
          <w:placeholder>
            <w:docPart w:val="6DFDACA747A6438B9F382B73A9C53E75"/>
          </w:placeholder>
          <w:showingPlcHdr/>
        </w:sdtPr>
        <w:sdtEndPr>
          <w:rPr>
            <w:rStyle w:val="Standardnpsmoodstavce"/>
          </w:rPr>
        </w:sdtEndPr>
        <w:sdtContent>
          <w:r w:rsidR="00361C2E" w:rsidRPr="0084578C">
            <w:rPr>
              <w:color w:val="727272"/>
            </w:rPr>
            <w:t xml:space="preserve">Klepněte sem a napište, </w:t>
          </w:r>
          <w:r w:rsidR="00361C2E">
            <w:rPr>
              <w:color w:val="727272"/>
            </w:rPr>
            <w:t>jestli můžete předložit důkazy</w:t>
          </w:r>
          <w:r w:rsidR="00A17BA2">
            <w:rPr>
              <w:color w:val="727272"/>
            </w:rPr>
            <w:t xml:space="preserve"> </w:t>
          </w:r>
          <w:r w:rsidR="00361C2E">
            <w:rPr>
              <w:color w:val="727272"/>
            </w:rPr>
            <w:t>– například listiny, fotky, nahrávky, máte svědka a podobně.</w:t>
          </w:r>
        </w:sdtContent>
      </w:sdt>
    </w:p>
    <w:p w:rsidR="00A429D1" w:rsidRDefault="00A429D1" w:rsidP="00A429D1">
      <w:pPr>
        <w:pStyle w:val="Nadpis2"/>
      </w:pPr>
      <w:r>
        <w:t>Seznam dokumentů</w:t>
      </w:r>
      <w:r w:rsidR="00361C2E">
        <w:t xml:space="preserve"> (fotek, nahrávek)</w:t>
      </w:r>
      <w:r>
        <w:t>, které ombudsmanovi posíláte.</w:t>
      </w:r>
    </w:p>
    <w:sdt>
      <w:sdtPr>
        <w:rPr>
          <w:rStyle w:val="ZkladntextChar"/>
        </w:rPr>
        <w:id w:val="2137289198"/>
        <w:placeholder>
          <w:docPart w:val="8BB1437F06FC4F4BB50DD13A7E9DC7A2"/>
        </w:placeholder>
        <w:showingPlcHdr/>
      </w:sdtPr>
      <w:sdtEndPr>
        <w:rPr>
          <w:rStyle w:val="Standardnpsmoodstavce"/>
        </w:rPr>
      </w:sdtEndPr>
      <w:sdtContent>
        <w:p w:rsidR="00A429D1" w:rsidRPr="00361C2E" w:rsidRDefault="00A429D1" w:rsidP="00C249EF">
          <w:pPr>
            <w:rPr>
              <w:color w:val="727272"/>
            </w:rPr>
          </w:pPr>
          <w:r w:rsidRPr="0084578C">
            <w:rPr>
              <w:color w:val="727272"/>
            </w:rPr>
            <w:t xml:space="preserve">Klepněte sem a napište seznam </w:t>
          </w:r>
          <w:r w:rsidR="00166658">
            <w:rPr>
              <w:color w:val="727272"/>
            </w:rPr>
            <w:t>příloh, k</w:t>
          </w:r>
          <w:r w:rsidRPr="0084578C">
            <w:rPr>
              <w:color w:val="727272"/>
            </w:rPr>
            <w:t xml:space="preserve">teré </w:t>
          </w:r>
          <w:r w:rsidR="002919E7">
            <w:rPr>
              <w:color w:val="727272"/>
            </w:rPr>
            <w:t xml:space="preserve">ombudsmanovi </w:t>
          </w:r>
          <w:r w:rsidR="00361C2E">
            <w:rPr>
              <w:color w:val="727272"/>
            </w:rPr>
            <w:t>k případu posíláte</w:t>
          </w:r>
          <w:r w:rsidRPr="0084578C">
            <w:rPr>
              <w:color w:val="727272"/>
            </w:rPr>
            <w:t>.</w:t>
          </w:r>
          <w:r w:rsidR="00C249EF">
            <w:rPr>
              <w:color w:val="727272"/>
            </w:rPr>
            <w:t xml:space="preserve"> </w:t>
          </w:r>
          <w:r w:rsidR="00C249EF" w:rsidRPr="00C249EF">
            <w:rPr>
              <w:color w:val="727272"/>
            </w:rPr>
            <w:t>Vždy prosím pošlete rozhodnutí úřadů (stačí kopie/fotografie). E-mailová zpráva ombudsmanovi (s přílohami) nesmí být větší než 20 MB. Pokud se přílohy nedají zmenšit, rozdělte je do více zpráv.</w:t>
          </w:r>
        </w:p>
      </w:sdtContent>
    </w:sdt>
    <w:p w:rsidR="00C249EF" w:rsidRPr="0024647E" w:rsidRDefault="001F4A8C" w:rsidP="00C249EF">
      <w:pPr>
        <w:pStyle w:val="Zkladntext"/>
        <w:spacing w:before="240"/>
      </w:pPr>
      <w:r>
        <w:rPr>
          <w:rStyle w:val="Siln"/>
        </w:rPr>
        <w:lastRenderedPageBreak/>
        <w:t>d</w:t>
      </w:r>
      <w:r w:rsidR="00C249EF" w:rsidRPr="0024647E">
        <w:rPr>
          <w:rStyle w:val="Siln"/>
        </w:rPr>
        <w:t>atum</w:t>
      </w:r>
      <w:r w:rsidR="00C249EF" w:rsidRPr="0024647E">
        <w:t xml:space="preserve"> (pokud podnět vytisknete): </w:t>
      </w:r>
      <w:sdt>
        <w:sdtPr>
          <w:id w:val="-679509447"/>
          <w:placeholder>
            <w:docPart w:val="14F1F5FF4D4C465EA25462491D8CDF28"/>
          </w:placeholder>
          <w:showingPlcHdr/>
        </w:sdtPr>
        <w:sdtEndPr/>
        <w:sdtContent>
          <w:r w:rsidR="00C249EF" w:rsidRPr="0024647E">
            <w:rPr>
              <w:color w:val="727272"/>
            </w:rPr>
            <w:t>Klepněte sem a napište datum.</w:t>
          </w:r>
        </w:sdtContent>
      </w:sdt>
    </w:p>
    <w:p w:rsidR="00C249EF" w:rsidRPr="0024647E" w:rsidRDefault="001F4A8C" w:rsidP="00410EB7">
      <w:pPr>
        <w:pStyle w:val="Zkladntext"/>
        <w:spacing w:before="240"/>
      </w:pPr>
      <w:r>
        <w:rPr>
          <w:rStyle w:val="Siln"/>
        </w:rPr>
        <w:t>p</w:t>
      </w:r>
      <w:r w:rsidR="00C249EF" w:rsidRPr="0024647E">
        <w:rPr>
          <w:rStyle w:val="Siln"/>
        </w:rPr>
        <w:t>odpis</w:t>
      </w:r>
      <w:r w:rsidR="00C249EF" w:rsidRPr="0024647E">
        <w:t xml:space="preserve"> (pokud podnět vytisknete):</w:t>
      </w:r>
    </w:p>
    <w:p w:rsidR="0071125F" w:rsidRPr="0071125F" w:rsidRDefault="0071125F" w:rsidP="0071125F"/>
    <w:p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777BDE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:rsidR="00A565C5" w:rsidRPr="00A565C5" w:rsidRDefault="00A565C5" w:rsidP="00A565C5">
      <w:pPr>
        <w:pStyle w:val="Zkladntext"/>
      </w:pPr>
      <w:r w:rsidRPr="00A565C5">
        <w:t>Když při řešení Vašeho případu obdržíme od úřadu nebo zařízení V</w:t>
      </w:r>
      <w:r w:rsidR="00CB2672">
        <w:t>aše další osobní údaje, také je </w:t>
      </w:r>
      <w:r w:rsidRPr="00A565C5">
        <w:t>budeme zpracovávat.</w:t>
      </w:r>
    </w:p>
    <w:p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="004F606C">
        <w:rPr>
          <w:rStyle w:val="Siln"/>
        </w:rPr>
        <w:t xml:space="preserve"> ještě 7</w:t>
      </w:r>
      <w:r w:rsidRPr="00803F3E">
        <w:rPr>
          <w:rStyle w:val="Siln"/>
        </w:rPr>
        <w:t xml:space="preserve"> let</w:t>
      </w:r>
      <w:r w:rsidRPr="0030271B">
        <w:t>.</w:t>
      </w:r>
    </w:p>
    <w:p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t>M</w:t>
      </w:r>
      <w:r w:rsidR="0084578C" w:rsidRPr="0023453D">
        <w:rPr>
          <w:rStyle w:val="Siln"/>
        </w:rPr>
        <w:t>áte právo</w:t>
      </w:r>
    </w:p>
    <w:p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>542 542 311,</w:t>
      </w:r>
      <w:r w:rsidR="002D134C">
        <w:t xml:space="preserve"> </w:t>
      </w:r>
      <w:hyperlink r:id="rId14" w:history="1">
        <w:r w:rsidR="002D134C" w:rsidRPr="00EE6233">
          <w:rPr>
            <w:rStyle w:val="Hypertextovodkaz"/>
          </w:rPr>
          <w:t>poverenkyne@</w:t>
        </w:r>
        <w:r w:rsidR="002D134C" w:rsidRPr="00EE6233">
          <w:rPr>
            <w:rStyle w:val="Hypertextovodkaz"/>
          </w:rPr>
          <w:t>o</w:t>
        </w:r>
        <w:r w:rsidR="002D134C" w:rsidRPr="00EE6233">
          <w:rPr>
            <w:rStyle w:val="Hypertextovodkaz"/>
          </w:rPr>
          <w:t>chrance.cz</w:t>
        </w:r>
      </w:hyperlink>
      <w:bookmarkStart w:id="0" w:name="_GoBack"/>
      <w:bookmarkEnd w:id="0"/>
      <w:r w:rsidR="0040556E">
        <w:t>).</w:t>
      </w:r>
    </w:p>
    <w:sectPr w:rsidR="0084578C" w:rsidRPr="0023453D" w:rsidSect="008548BE">
      <w:footerReference w:type="default" r:id="rId15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14" w:rsidRDefault="000F4C14" w:rsidP="009179BD">
      <w:r>
        <w:separator/>
      </w:r>
    </w:p>
  </w:endnote>
  <w:endnote w:type="continuationSeparator" w:id="0">
    <w:p w:rsidR="000F4C14" w:rsidRDefault="000F4C14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34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14" w:rsidRDefault="000F4C14" w:rsidP="009179BD">
      <w:r>
        <w:separator/>
      </w:r>
    </w:p>
  </w:footnote>
  <w:footnote w:type="continuationSeparator" w:id="0">
    <w:p w:rsidR="000F4C14" w:rsidRDefault="000F4C14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861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878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46A9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1558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4C14"/>
    <w:rsid w:val="000F62AD"/>
    <w:rsid w:val="000F7EC2"/>
    <w:rsid w:val="00100BBC"/>
    <w:rsid w:val="00101EA3"/>
    <w:rsid w:val="00102DAD"/>
    <w:rsid w:val="001033D8"/>
    <w:rsid w:val="0010356C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4CEA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658"/>
    <w:rsid w:val="001679F8"/>
    <w:rsid w:val="00167CB0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A72"/>
    <w:rsid w:val="001A1D12"/>
    <w:rsid w:val="001A250A"/>
    <w:rsid w:val="001A3286"/>
    <w:rsid w:val="001A32C2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0CC1"/>
    <w:rsid w:val="001E133D"/>
    <w:rsid w:val="001E36FB"/>
    <w:rsid w:val="001E5669"/>
    <w:rsid w:val="001E6E52"/>
    <w:rsid w:val="001F1401"/>
    <w:rsid w:val="001F430C"/>
    <w:rsid w:val="001F4591"/>
    <w:rsid w:val="001F480A"/>
    <w:rsid w:val="001F497F"/>
    <w:rsid w:val="001F4A8C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33E6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E7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134C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1C2E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10EB7"/>
    <w:rsid w:val="0041251C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E91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7D26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054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F028A"/>
    <w:rsid w:val="004F0500"/>
    <w:rsid w:val="004F0F03"/>
    <w:rsid w:val="004F3DD8"/>
    <w:rsid w:val="004F479C"/>
    <w:rsid w:val="004F4DD9"/>
    <w:rsid w:val="004F606C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4F64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13C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BD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432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628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6CB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5E3"/>
    <w:rsid w:val="008978C8"/>
    <w:rsid w:val="008A03E8"/>
    <w:rsid w:val="008A12E3"/>
    <w:rsid w:val="008A1393"/>
    <w:rsid w:val="008A1E01"/>
    <w:rsid w:val="008A202F"/>
    <w:rsid w:val="008A4AA9"/>
    <w:rsid w:val="008A5ED7"/>
    <w:rsid w:val="008A7D98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2057"/>
    <w:rsid w:val="008E4230"/>
    <w:rsid w:val="008E52C8"/>
    <w:rsid w:val="008E5D2C"/>
    <w:rsid w:val="008E6827"/>
    <w:rsid w:val="008E72A0"/>
    <w:rsid w:val="008E7F7B"/>
    <w:rsid w:val="008F4CAF"/>
    <w:rsid w:val="008F4FB4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2B9"/>
    <w:rsid w:val="009F2A03"/>
    <w:rsid w:val="009F407F"/>
    <w:rsid w:val="009F53CB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17BA2"/>
    <w:rsid w:val="00A20B12"/>
    <w:rsid w:val="00A21397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B84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5C5"/>
    <w:rsid w:val="00A569DC"/>
    <w:rsid w:val="00A601D5"/>
    <w:rsid w:val="00A61D5A"/>
    <w:rsid w:val="00A630D0"/>
    <w:rsid w:val="00A63717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114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45E4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172A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9EF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4F7A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672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E7CBA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447EB"/>
    <w:rsid w:val="00D50754"/>
    <w:rsid w:val="00D5416A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30EC"/>
    <w:rsid w:val="00E4480A"/>
    <w:rsid w:val="00E4483D"/>
    <w:rsid w:val="00E448DD"/>
    <w:rsid w:val="00E476B2"/>
    <w:rsid w:val="00E50744"/>
    <w:rsid w:val="00E51AE5"/>
    <w:rsid w:val="00E52BA4"/>
    <w:rsid w:val="00E53E81"/>
    <w:rsid w:val="00E5545C"/>
    <w:rsid w:val="00E559E8"/>
    <w:rsid w:val="00E55F2E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1D0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3A2B"/>
    <w:rsid w:val="00EF4C2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1EFA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67A62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5A7A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89DB55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522F"/>
    <w:pPr>
      <w:keepNext/>
      <w:spacing w:before="20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1522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C878DA"/>
    <w:pPr>
      <w:spacing w:before="60" w:after="6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C878DA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373BFC874441EE8A813DC4EF70F2F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0F2C1D-153F-4EF6-9DA3-4ED6A5B1D2BF}"/>
      </w:docPartPr>
      <w:docPartBody>
        <w:p w:rsidR="0062079D" w:rsidRDefault="007A2EA8" w:rsidP="007A2EA8">
          <w:pPr>
            <w:pStyle w:val="3E373BFC874441EE8A813DC4EF70F2F133"/>
          </w:pPr>
          <w:r w:rsidRPr="0084578C">
            <w:rPr>
              <w:color w:val="727272"/>
            </w:rPr>
            <w:t xml:space="preserve">Klepněte sem a </w:t>
          </w:r>
          <w:r>
            <w:rPr>
              <w:color w:val="727272"/>
            </w:rPr>
            <w:t>stručně popište, co se stalo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3342EA062CB645358BA24A25A5720E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CDB8D-4C0D-45B8-AA57-197B48AB4490}"/>
      </w:docPartPr>
      <w:docPartBody>
        <w:p w:rsidR="0062079D" w:rsidRDefault="007A2EA8" w:rsidP="007A2EA8">
          <w:pPr>
            <w:pStyle w:val="3342EA062CB645358BA24A25A5720E8933"/>
          </w:pPr>
          <w:r w:rsidRPr="0084578C">
            <w:rPr>
              <w:color w:val="727272"/>
            </w:rPr>
            <w:t>Klepněte sem a napište, co jste dosud udělali a jak to dopadlo.</w:t>
          </w:r>
          <w:r>
            <w:rPr>
              <w:color w:val="727272"/>
            </w:rPr>
            <w:t xml:space="preserve"> Například pokud jste napsali některému úřadu, šli jste na policii, podali jste žalobu k soudu a podobně.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62079D" w:rsidRDefault="007A2EA8" w:rsidP="007A2EA8">
          <w:pPr>
            <w:pStyle w:val="8BB1437F06FC4F4BB50DD13A7E9DC7A233"/>
          </w:pPr>
          <w:r w:rsidRPr="0084578C">
            <w:rPr>
              <w:color w:val="727272"/>
            </w:rPr>
            <w:t xml:space="preserve">Klepněte sem a napište seznam </w:t>
          </w:r>
          <w:r>
            <w:rPr>
              <w:color w:val="727272"/>
            </w:rPr>
            <w:t>příloh, k</w:t>
          </w:r>
          <w:r w:rsidRPr="0084578C">
            <w:rPr>
              <w:color w:val="727272"/>
            </w:rPr>
            <w:t xml:space="preserve">teré </w:t>
          </w:r>
          <w:r>
            <w:rPr>
              <w:color w:val="727272"/>
            </w:rPr>
            <w:t>ombudsmanovi k případu posíláte</w:t>
          </w:r>
          <w:r w:rsidRPr="0084578C">
            <w:rPr>
              <w:color w:val="727272"/>
            </w:rPr>
            <w:t>.</w:t>
          </w:r>
          <w:r>
            <w:rPr>
              <w:color w:val="727272"/>
            </w:rPr>
            <w:t xml:space="preserve"> </w:t>
          </w:r>
          <w:r w:rsidRPr="00C249EF">
            <w:rPr>
              <w:color w:val="727272"/>
            </w:rPr>
            <w:t>Vždy prosím pošlete rozhodnutí úřadů (stačí kopie/fotografie). E-mailová zpráva ombudsmanovi (s přílohami) nesmí být větší než 20 MB. Pokud se přílohy nedají zmenšit, rozdělte je do více zpráv.</w:t>
          </w:r>
        </w:p>
      </w:docPartBody>
    </w:docPart>
    <w:docPart>
      <w:docPartPr>
        <w:name w:val="2D5BF2650E344B498A2429B292179B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408368A-1FDE-449C-888A-AB4E38AFE445}"/>
      </w:docPartPr>
      <w:docPartBody>
        <w:p w:rsidR="0062079D" w:rsidRDefault="007A2EA8" w:rsidP="007A2EA8">
          <w:pPr>
            <w:pStyle w:val="2D5BF2650E344B498A2429B292179BEA19"/>
          </w:pPr>
          <w:r w:rsidRPr="001A60CA">
            <w:rPr>
              <w:color w:val="727272"/>
            </w:rPr>
            <w:t xml:space="preserve">Klepněte sem a </w:t>
          </w:r>
          <w:r>
            <w:rPr>
              <w:color w:val="727272"/>
            </w:rPr>
            <w:t>na</w:t>
          </w:r>
          <w:r w:rsidRPr="001A60CA">
            <w:rPr>
              <w:color w:val="727272"/>
            </w:rPr>
            <w:t>pište</w:t>
          </w:r>
          <w:r>
            <w:rPr>
              <w:color w:val="727272"/>
            </w:rPr>
            <w:t xml:space="preserve"> co nejvíce informací o tom, kdo Vás diskriminoval: jméno a příjmení, název firmy, adresa, telefon a podobně</w:t>
          </w:r>
          <w:r w:rsidRPr="001A60CA">
            <w:rPr>
              <w:color w:val="727272"/>
            </w:rPr>
            <w:t>.</w:t>
          </w:r>
        </w:p>
      </w:docPartBody>
    </w:docPart>
    <w:docPart>
      <w:docPartPr>
        <w:name w:val="6867E330378F4682883CC54DF8E0766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20543C-EFE6-4AD1-8B3A-676724FC916F}"/>
      </w:docPartPr>
      <w:docPartBody>
        <w:p w:rsidR="00922D4C" w:rsidRDefault="007A2EA8" w:rsidP="007A2EA8">
          <w:pPr>
            <w:pStyle w:val="6867E330378F4682883CC54DF8E0766F8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085D0DC6EBBE49E8B340960589FDB6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F1771CC-1875-4F46-8F79-6E9902F3F9A1}"/>
      </w:docPartPr>
      <w:docPartBody>
        <w:p w:rsidR="00922D4C" w:rsidRDefault="007A2EA8" w:rsidP="007A2EA8">
          <w:pPr>
            <w:pStyle w:val="085D0DC6EBBE49E8B340960589FDB6EF7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6DFDACA747A6438B9F382B73A9C53E7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EF273-E172-4706-A6D9-D5D61E5C510A}"/>
      </w:docPartPr>
      <w:docPartBody>
        <w:p w:rsidR="00922D4C" w:rsidRDefault="007A2EA8" w:rsidP="007A2EA8">
          <w:pPr>
            <w:pStyle w:val="6DFDACA747A6438B9F382B73A9C53E757"/>
          </w:pPr>
          <w:r w:rsidRPr="0084578C">
            <w:rPr>
              <w:color w:val="727272"/>
            </w:rPr>
            <w:t xml:space="preserve">Klepněte sem a napište, </w:t>
          </w:r>
          <w:r>
            <w:rPr>
              <w:color w:val="727272"/>
            </w:rPr>
            <w:t>jestli můžete předložit důkazy – například listiny, fotky, nahrávky, máte svědka a podobně.</w:t>
          </w:r>
        </w:p>
      </w:docPartBody>
    </w:docPart>
    <w:docPart>
      <w:docPartPr>
        <w:name w:val="76A9E0B7654F4E749DA5CD144AD634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5785A7-AE2F-492B-9DBF-786EE2E24338}"/>
      </w:docPartPr>
      <w:docPartBody>
        <w:p w:rsidR="007A2EA8" w:rsidRDefault="007A2EA8" w:rsidP="007A2EA8">
          <w:pPr>
            <w:pStyle w:val="76A9E0B7654F4E749DA5CD144AD6344C3"/>
          </w:pPr>
          <w:r w:rsidRPr="009C2D9D">
            <w:rPr>
              <w:rStyle w:val="Zstupntext"/>
            </w:rPr>
            <w:t>Kl</w:t>
          </w:r>
          <w:r>
            <w:rPr>
              <w:rStyle w:val="Zstupntext"/>
            </w:rPr>
            <w:t>e</w:t>
          </w:r>
          <w:r w:rsidRPr="009C2D9D">
            <w:rPr>
              <w:rStyle w:val="Zstupntext"/>
            </w:rPr>
            <w:t xml:space="preserve">pněte sem a </w:t>
          </w:r>
          <w:r>
            <w:rPr>
              <w:rStyle w:val="Zstupntext"/>
            </w:rPr>
            <w:t>napište.</w:t>
          </w:r>
        </w:p>
      </w:docPartBody>
    </w:docPart>
    <w:docPart>
      <w:docPartPr>
        <w:name w:val="14F1F5FF4D4C465EA25462491D8CDF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94643B-840A-491C-B3C0-C56E291E4E55}"/>
      </w:docPartPr>
      <w:docPartBody>
        <w:p w:rsidR="00B3220F" w:rsidRDefault="007A2EA8" w:rsidP="007A2EA8">
          <w:pPr>
            <w:pStyle w:val="14F1F5FF4D4C465EA25462491D8CDF282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4AB2BED3A16A4B0CA1D2A9F1F01DC2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BAB978-526B-4EC3-88FC-81B4F53F3E1F}"/>
      </w:docPartPr>
      <w:docPartBody>
        <w:p w:rsidR="00EE67C1" w:rsidRDefault="002A1661" w:rsidP="002A1661">
          <w:pPr>
            <w:pStyle w:val="4AB2BED3A16A4B0CA1D2A9F1F01DC20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94783CBC42B40C1A69136CCCC0BF4E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4D98C6C-700C-41AD-9858-7315D6D55705}"/>
      </w:docPartPr>
      <w:docPartBody>
        <w:p w:rsidR="00EE67C1" w:rsidRDefault="002A1661" w:rsidP="002A1661">
          <w:pPr>
            <w:pStyle w:val="494783CBC42B40C1A69136CCCC0BF4E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36FC1A55B944CC796029679E786FF0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F0289C-A904-495C-AC5C-A7E6A9831DE0}"/>
      </w:docPartPr>
      <w:docPartBody>
        <w:p w:rsidR="00EE67C1" w:rsidRDefault="002A1661" w:rsidP="002A1661">
          <w:pPr>
            <w:pStyle w:val="536FC1A55B944CC796029679E786FF0D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A0C9C6D11064C56B6326900F70307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9FC865-20C6-4ADB-9844-BC95E17D6BF0}"/>
      </w:docPartPr>
      <w:docPartBody>
        <w:p w:rsidR="00EE67C1" w:rsidRDefault="002A1661" w:rsidP="002A1661">
          <w:pPr>
            <w:pStyle w:val="DA0C9C6D11064C56B6326900F703073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D97AE1D921644E4BC51CD8B6D7B4C4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F4BF33-D10A-45AD-B110-AE105D29715E}"/>
      </w:docPartPr>
      <w:docPartBody>
        <w:p w:rsidR="00EE67C1" w:rsidRDefault="002A1661" w:rsidP="002A1661">
          <w:pPr>
            <w:pStyle w:val="1D97AE1D921644E4BC51CD8B6D7B4C4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00F001EBA5347B986EED470C58D9D0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6B01BBC-8C2B-4DC2-A4E4-5E724F9CE4EB}"/>
      </w:docPartPr>
      <w:docPartBody>
        <w:p w:rsidR="00EE67C1" w:rsidRDefault="002A1661" w:rsidP="002A1661">
          <w:pPr>
            <w:pStyle w:val="900F001EBA5347B986EED470C58D9D05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C5AB78F89F142E1BAE68FCAE63B4A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F8AC32-B2F9-4DF2-B2D9-98FCF2CF1BC9}"/>
      </w:docPartPr>
      <w:docPartBody>
        <w:p w:rsidR="00EE67C1" w:rsidRDefault="002A1661" w:rsidP="002A1661">
          <w:pPr>
            <w:pStyle w:val="5C5AB78F89F142E1BAE68FCAE63B4AF4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9EEE4BD5EBE4BCD823C5935602933D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D7343E-6C6B-4645-B2EC-34AF8B2FE750}"/>
      </w:docPartPr>
      <w:docPartBody>
        <w:p w:rsidR="00EE67C1" w:rsidRDefault="002A1661" w:rsidP="002A1661">
          <w:pPr>
            <w:pStyle w:val="B9EEE4BD5EBE4BCD823C5935602933D3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48D9AE7AA744945B75C0E561784C3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47CA8B0-E63A-473E-A364-BC7DE074BDEC}"/>
      </w:docPartPr>
      <w:docPartBody>
        <w:p w:rsidR="00EE67C1" w:rsidRDefault="002A1661" w:rsidP="002A1661">
          <w:pPr>
            <w:pStyle w:val="F48D9AE7AA744945B75C0E561784C39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733013F30564AF8A89496C9C9B5FA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DBB4B8D-2705-40A2-BA4E-BBB10E753BA7}"/>
      </w:docPartPr>
      <w:docPartBody>
        <w:p w:rsidR="00EE67C1" w:rsidRDefault="002A1661" w:rsidP="002A1661">
          <w:pPr>
            <w:pStyle w:val="E733013F30564AF8A89496C9C9B5FA4C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205BCA4AA074DB09F1A0ED24C5FAD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714B8D4-8331-498B-A8E3-DF6E3E1316A5}"/>
      </w:docPartPr>
      <w:docPartBody>
        <w:p w:rsidR="00EE67C1" w:rsidRDefault="002A1661" w:rsidP="002A1661">
          <w:pPr>
            <w:pStyle w:val="E205BCA4AA074DB09F1A0ED24C5FAD2E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2AF02CCCA1B49849B1E450C0E2B53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B2EF652-B37C-4C1C-9343-5961768D70D0}"/>
      </w:docPartPr>
      <w:docPartBody>
        <w:p w:rsidR="00EE67C1" w:rsidRDefault="002A1661" w:rsidP="002A1661">
          <w:pPr>
            <w:pStyle w:val="92AF02CCCA1B49849B1E450C0E2B53A1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AE846535B0334DED8214B5C346F5797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A59358-BBDC-4C7F-9958-4367E8237093}"/>
      </w:docPartPr>
      <w:docPartBody>
        <w:p w:rsidR="00EE67C1" w:rsidRDefault="002A1661" w:rsidP="002A1661">
          <w:pPr>
            <w:pStyle w:val="AE846535B0334DED8214B5C346F5797E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2040F47C543346D68369A082E14896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5E58E3-841B-41F2-B88C-3F432BC69656}"/>
      </w:docPartPr>
      <w:docPartBody>
        <w:p w:rsidR="00EE67C1" w:rsidRDefault="002A1661" w:rsidP="002A1661">
          <w:pPr>
            <w:pStyle w:val="2040F47C543346D68369A082E1489654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61AC0E23E678435D9759A0583FF9EE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5C6DC2C-9BB5-4291-B26D-F8722A59A3D4}"/>
      </w:docPartPr>
      <w:docPartBody>
        <w:p w:rsidR="00EE67C1" w:rsidRDefault="002A1661" w:rsidP="002A1661">
          <w:pPr>
            <w:pStyle w:val="61AC0E23E678435D9759A0583FF9EE8F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CEF732E664F403395E4BA9AD2A946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4AF7F8-1BEE-4DCF-A529-C158C87BB932}"/>
      </w:docPartPr>
      <w:docPartBody>
        <w:p w:rsidR="00EE67C1" w:rsidRDefault="002A1661" w:rsidP="002A1661">
          <w:pPr>
            <w:pStyle w:val="8CEF732E664F403395E4BA9AD2A946D7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3AD6A7A99C042D0911FC2952938CB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D7DB62-53A1-4A16-AA68-7EDB6EBDB046}"/>
      </w:docPartPr>
      <w:docPartBody>
        <w:p w:rsidR="00EE67C1" w:rsidRDefault="002A1661" w:rsidP="002A1661">
          <w:pPr>
            <w:pStyle w:val="F3AD6A7A99C042D0911FC2952938CB4F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DA75A397D824659906F5F50E8EDA8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AF063A-680D-4CA0-A7BC-D382BE38F12E}"/>
      </w:docPartPr>
      <w:docPartBody>
        <w:p w:rsidR="00EE67C1" w:rsidRDefault="002A1661" w:rsidP="002A1661">
          <w:pPr>
            <w:pStyle w:val="3DA75A397D824659906F5F50E8EDA8CD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2FBFCF0DA3EF4C7786ACC43EC7FF26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215FDE-4D1C-4DF3-90A8-71162168CFB8}"/>
      </w:docPartPr>
      <w:docPartBody>
        <w:p w:rsidR="00EE67C1" w:rsidRDefault="002A1661" w:rsidP="002A1661">
          <w:pPr>
            <w:pStyle w:val="2FBFCF0DA3EF4C7786ACC43EC7FF26A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FE4EDD8AA18431F88F91C921B08EBC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EC9611-AF8F-47A9-A974-364CC9D37F17}"/>
      </w:docPartPr>
      <w:docPartBody>
        <w:p w:rsidR="00EE67C1" w:rsidRDefault="002A1661" w:rsidP="002A1661">
          <w:pPr>
            <w:pStyle w:val="DFE4EDD8AA18431F88F91C921B08EBC3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45E68508BA0C4B44830E927B96B65F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D1ED4D-2037-4B06-9944-5E11738BFD3B}"/>
      </w:docPartPr>
      <w:docPartBody>
        <w:p w:rsidR="00EE67C1" w:rsidRDefault="002A1661" w:rsidP="002A1661">
          <w:pPr>
            <w:pStyle w:val="45E68508BA0C4B44830E927B96B65FE4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40BDC5759EDF4E84A9FCFB5C06CA38F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0F396D-88D7-489F-9E28-27D2FBFB4C51}"/>
      </w:docPartPr>
      <w:docPartBody>
        <w:p w:rsidR="00EE67C1" w:rsidRDefault="002A1661" w:rsidP="002A1661">
          <w:pPr>
            <w:pStyle w:val="40BDC5759EDF4E84A9FCFB5C06CA38F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p>
      </w:docPartBody>
    </w:docPart>
    <w:docPart>
      <w:docPartPr>
        <w:name w:val="A82A9793BF7046FC8CF3CE2A2096C94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4808E4-89ED-48B7-ABF4-A7DC9566EA80}"/>
      </w:docPartPr>
      <w:docPartBody>
        <w:p w:rsidR="00EE67C1" w:rsidRDefault="002A1661" w:rsidP="002A1661">
          <w:pPr>
            <w:pStyle w:val="A82A9793BF7046FC8CF3CE2A2096C94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4B64376E195F41DB9ACE31E28F71E9C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431D5A-5EAE-4622-8EBC-27A8D3894C2C}"/>
      </w:docPartPr>
      <w:docPartBody>
        <w:p w:rsidR="00EE67C1" w:rsidRDefault="002A1661" w:rsidP="002A1661">
          <w:pPr>
            <w:pStyle w:val="4B64376E195F41DB9ACE31E28F71E9CB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9A2B32F4D9F045F0AD498CD3D17127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5167C8D-CC7E-4563-9D62-0829BE5C10C0}"/>
      </w:docPartPr>
      <w:docPartBody>
        <w:p w:rsidR="00EE67C1" w:rsidRDefault="002A1661" w:rsidP="002A1661">
          <w:pPr>
            <w:pStyle w:val="9A2B32F4D9F045F0AD498CD3D1712726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A6401C5905D747FAB8F230E2AC0EC0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F03D10-05EA-4617-BEF7-C21C1A541C34}"/>
      </w:docPartPr>
      <w:docPartBody>
        <w:p w:rsidR="00EE67C1" w:rsidRDefault="002A1661" w:rsidP="002A1661">
          <w:pPr>
            <w:pStyle w:val="A6401C5905D747FAB8F230E2AC0EC0D2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2A1661"/>
    <w:rsid w:val="00614C96"/>
    <w:rsid w:val="0062079D"/>
    <w:rsid w:val="007A2EA8"/>
    <w:rsid w:val="00922D4C"/>
    <w:rsid w:val="00AB3E38"/>
    <w:rsid w:val="00B3220F"/>
    <w:rsid w:val="00E8099F"/>
    <w:rsid w:val="00E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A1661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922D4C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43E3965ABDDC4D3F92DE22AD733AA402">
    <w:name w:val="43E3965ABDDC4D3F92DE22AD733AA402"/>
    <w:rsid w:val="0062079D"/>
  </w:style>
  <w:style w:type="paragraph" w:customStyle="1" w:styleId="412D16E99D93404CA09ABFC777891BD8">
    <w:name w:val="412D16E99D93404CA09ABFC777891BD8"/>
    <w:rsid w:val="0062079D"/>
  </w:style>
  <w:style w:type="paragraph" w:customStyle="1" w:styleId="4A89154CE2284166B79D4F02FE2ED8DC">
    <w:name w:val="4A89154CE2284166B79D4F02FE2ED8DC"/>
    <w:rsid w:val="0062079D"/>
  </w:style>
  <w:style w:type="paragraph" w:customStyle="1" w:styleId="D0981B44307748399DF08895EA356166">
    <w:name w:val="D0981B44307748399DF08895EA356166"/>
    <w:rsid w:val="0062079D"/>
  </w:style>
  <w:style w:type="paragraph" w:customStyle="1" w:styleId="15D3E6A1552F4200BB71718002E21ADF">
    <w:name w:val="15D3E6A1552F4200BB71718002E21ADF"/>
    <w:rsid w:val="0062079D"/>
  </w:style>
  <w:style w:type="paragraph" w:customStyle="1" w:styleId="7E151A3660F244D7A5A5FCC188D5CFFE">
    <w:name w:val="7E151A3660F244D7A5A5FCC188D5CFFE"/>
    <w:rsid w:val="0062079D"/>
  </w:style>
  <w:style w:type="paragraph" w:customStyle="1" w:styleId="4509099A778F4BA0AA0E397FBF7D081C">
    <w:name w:val="4509099A778F4BA0AA0E397FBF7D081C"/>
    <w:rsid w:val="0062079D"/>
  </w:style>
  <w:style w:type="paragraph" w:customStyle="1" w:styleId="C0CF437730E149F793285886BCDD4E4239">
    <w:name w:val="C0CF437730E149F793285886BCDD4E42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8">
    <w:name w:val="2B60DD91044A4D7697E5D174236F37C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9">
    <w:name w:val="012366D692B44F69891F7BDAE8C79C6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8">
    <w:name w:val="F019322C564A4E36B113C0740C48A89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7">
    <w:name w:val="E4358666D8484C43AB547DA225B1F77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9">
    <w:name w:val="2B60DD91044A4D7697E5D174236F37C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0">
    <w:name w:val="012366D692B44F69891F7BDAE8C79C6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9">
    <w:name w:val="F019322C564A4E36B113C0740C48A89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8">
    <w:name w:val="E4358666D8484C43AB547DA225B1F77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">
    <w:name w:val="6867E330378F4682883CC54DF8E0766F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1">
    <w:name w:val="C0CF437730E149F793285886BCDD4E42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0">
    <w:name w:val="2B60DD91044A4D7697E5D174236F37C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1">
    <w:name w:val="012366D692B44F69891F7BDAE8C79C6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0">
    <w:name w:val="F019322C564A4E36B113C0740C48A89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9">
    <w:name w:val="E4358666D8484C43AB547DA225B1F77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1">
    <w:name w:val="6867E330378F4682883CC54DF8E0766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85D0DC6EBBE49E8B340960589FDB6EF">
    <w:name w:val="085D0DC6EBBE49E8B340960589FDB6EF"/>
    <w:rsid w:val="0062079D"/>
  </w:style>
  <w:style w:type="paragraph" w:customStyle="1" w:styleId="6DFDACA747A6438B9F382B73A9C53E75">
    <w:name w:val="6DFDACA747A6438B9F382B73A9C53E75"/>
    <w:rsid w:val="0062079D"/>
  </w:style>
  <w:style w:type="paragraph" w:customStyle="1" w:styleId="91CFB24F67CF4514AAA5020F655EF83F">
    <w:name w:val="91CFB24F67CF4514AAA5020F655EF83F"/>
    <w:rsid w:val="0062079D"/>
  </w:style>
  <w:style w:type="paragraph" w:customStyle="1" w:styleId="C0CF437730E149F793285886BCDD4E4242">
    <w:name w:val="C0CF437730E149F793285886BCDD4E42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1">
    <w:name w:val="2B60DD91044A4D7697E5D174236F37C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2">
    <w:name w:val="012366D692B44F69891F7BDAE8C79C6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1">
    <w:name w:val="F019322C564A4E36B113C0740C48A89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0">
    <w:name w:val="E4358666D8484C43AB547DA225B1F77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2">
    <w:name w:val="6867E330378F4682883CC54DF8E0766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1">
    <w:name w:val="085D0DC6EBBE49E8B340960589FDB6E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1">
    <w:name w:val="91CFB24F67CF4514AAA5020F655EF83F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1">
    <w:name w:val="6DFDACA747A6438B9F382B73A9C53E75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3">
    <w:name w:val="C0CF437730E149F793285886BCDD4E42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3">
    <w:name w:val="CC956E05EEFE4B3982987DBD9A2E8D8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3">
    <w:name w:val="245958C4C7EC4E1EAE64C32744AAB03A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5">
    <w:name w:val="5DE406EDD0CC40E891A55F46369F7AF7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2">
    <w:name w:val="2B60DD91044A4D7697E5D174236F37C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3">
    <w:name w:val="012366D692B44F69891F7BDAE8C79C61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2">
    <w:name w:val="F019322C564A4E36B113C0740C48A89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1">
    <w:name w:val="E4358666D8484C43AB547DA225B1F77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3">
    <w:name w:val="6867E330378F4682883CC54DF8E0766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2">
    <w:name w:val="085D0DC6EBBE49E8B340960589FDB6E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2">
    <w:name w:val="91CFB24F67CF4514AAA5020F655EF83F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2">
    <w:name w:val="6DFDACA747A6438B9F382B73A9C53E75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4">
    <w:name w:val="C0CF437730E149F793285886BCDD4E42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4">
    <w:name w:val="CC956E05EEFE4B3982987DBD9A2E8D8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4">
    <w:name w:val="245958C4C7EC4E1EAE64C32744AAB03A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6">
    <w:name w:val="5DE406EDD0CC40E891A55F46369F7AF7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3">
    <w:name w:val="2B60DD91044A4D7697E5D174236F37C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4">
    <w:name w:val="012366D692B44F69891F7BDAE8C79C61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3">
    <w:name w:val="F019322C564A4E36B113C0740C48A899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2">
    <w:name w:val="E4358666D8484C43AB547DA225B1F77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4">
    <w:name w:val="6867E330378F4682883CC54DF8E0766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3">
    <w:name w:val="085D0DC6EBBE49E8B340960589FDB6E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3">
    <w:name w:val="91CFB24F67CF4514AAA5020F655EF83F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3">
    <w:name w:val="6DFDACA747A6438B9F382B73A9C53E75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5">
    <w:name w:val="C0CF437730E149F793285886BCDD4E42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5">
    <w:name w:val="CC956E05EEFE4B3982987DBD9A2E8D8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5">
    <w:name w:val="245958C4C7EC4E1EAE64C32744AAB03A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7">
    <w:name w:val="5DE406EDD0CC40E891A55F46369F7AF7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4">
    <w:name w:val="2B60DD91044A4D7697E5D174236F37C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5">
    <w:name w:val="012366D692B44F69891F7BDAE8C79C61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4">
    <w:name w:val="F019322C564A4E36B113C0740C48A899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3">
    <w:name w:val="E4358666D8484C43AB547DA225B1F779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5">
    <w:name w:val="6867E330378F4682883CC54DF8E0766F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4">
    <w:name w:val="085D0DC6EBBE49E8B340960589FDB6E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1CFB24F67CF4514AAA5020F655EF83F4">
    <w:name w:val="91CFB24F67CF4514AAA5020F655EF83F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4">
    <w:name w:val="6DFDACA747A6438B9F382B73A9C53E75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76A9E0B7654F4E749DA5CD144AD6344C">
    <w:name w:val="76A9E0B7654F4E749DA5CD144AD6344C"/>
    <w:rsid w:val="00922D4C"/>
  </w:style>
  <w:style w:type="paragraph" w:customStyle="1" w:styleId="C0CF437730E149F793285886BCDD4E4246">
    <w:name w:val="C0CF437730E149F793285886BCDD4E42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4">
    <w:name w:val="52B6D796511743F186C53533338EF6D1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6">
    <w:name w:val="CAFB5293F043447DABC2B08B7207C230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6">
    <w:name w:val="CC956E05EEFE4B3982987DBD9A2E8D8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6">
    <w:name w:val="9B406939A12E45F89C98E666D4AEC464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6">
    <w:name w:val="BC2D0110BE164BA58749C7D18EA1E18F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6">
    <w:name w:val="245958C4C7EC4E1EAE64C32744AAB03A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6">
    <w:name w:val="733215D0BED54CBA8EE124F72234A335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6">
    <w:name w:val="5551B2C4B7B047E3BA7339C35568F017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4">
    <w:name w:val="AAE7AF88FE8F48C69B58A717BAB5986D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6">
    <w:name w:val="457D261C378F4EB9A834CBF398E8909F4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8">
    <w:name w:val="5DE406EDD0CC40E891A55F46369F7AF718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5">
    <w:name w:val="798318F66C1C48919F30AA7E503B7584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5">
    <w:name w:val="2B60DD91044A4D7697E5D174236F37C7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6">
    <w:name w:val="012366D692B44F69891F7BDAE8C79C611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6">
    <w:name w:val="A6511664B78E4735AA325D1333CA87FB1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5">
    <w:name w:val="F019322C564A4E36B113C0740C48A899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4">
    <w:name w:val="E4358666D8484C43AB547DA225B1F77914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5">
    <w:name w:val="E76838BC504A4B8FAF14F3CEF0B80E671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3">
    <w:name w:val="D304088D306D4868A334BE2E6C3D0682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3">
    <w:name w:val="46423D9F0187481AA6C0F9C6CEF0B2C1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3">
    <w:name w:val="3865CF9BA71846F78B4199EDBA38C35A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3">
    <w:name w:val="285723BEFF7140F19A36E4715F6C013913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6">
    <w:name w:val="6867E330378F4682883CC54DF8E0766F6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5">
    <w:name w:val="085D0DC6EBBE49E8B340960589FDB6EF5"/>
    <w:rsid w:val="00922D4C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1">
    <w:name w:val="76A9E0B7654F4E749DA5CD144AD6344C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5">
    <w:name w:val="6DFDACA747A6438B9F382B73A9C53E755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922D4C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922D4C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3ED49D1F6203436484812DCE5758AA2E">
    <w:name w:val="3ED49D1F6203436484812DCE5758AA2E"/>
    <w:rsid w:val="007A2EA8"/>
  </w:style>
  <w:style w:type="paragraph" w:customStyle="1" w:styleId="96EABD3B892143CB87FCCD4CF2EA2A1E">
    <w:name w:val="96EABD3B892143CB87FCCD4CF2EA2A1E"/>
    <w:rsid w:val="007A2EA8"/>
  </w:style>
  <w:style w:type="paragraph" w:customStyle="1" w:styleId="6980D6BB3546488082494ED636C0D638">
    <w:name w:val="6980D6BB3546488082494ED636C0D638"/>
    <w:rsid w:val="007A2EA8"/>
  </w:style>
  <w:style w:type="paragraph" w:customStyle="1" w:styleId="749DE8B95B3A4643BE9B89468A490B55">
    <w:name w:val="749DE8B95B3A4643BE9B89468A490B55"/>
    <w:rsid w:val="007A2EA8"/>
  </w:style>
  <w:style w:type="paragraph" w:customStyle="1" w:styleId="C4E6CEB2BA804D8FA661B6214C3E91C7">
    <w:name w:val="C4E6CEB2BA804D8FA661B6214C3E91C7"/>
    <w:rsid w:val="007A2EA8"/>
  </w:style>
  <w:style w:type="paragraph" w:customStyle="1" w:styleId="E76E6F2E0EB148E992EC845DA24CBABB">
    <w:name w:val="E76E6F2E0EB148E992EC845DA24CBABB"/>
    <w:rsid w:val="007A2EA8"/>
  </w:style>
  <w:style w:type="paragraph" w:customStyle="1" w:styleId="5627E1CBDC9946D8906EDCC75C1B1AFF">
    <w:name w:val="5627E1CBDC9946D8906EDCC75C1B1AFF"/>
    <w:rsid w:val="007A2EA8"/>
  </w:style>
  <w:style w:type="paragraph" w:customStyle="1" w:styleId="58BEA62196CF40A2903A7CBA91621BDD">
    <w:name w:val="58BEA62196CF40A2903A7CBA91621BDD"/>
    <w:rsid w:val="007A2EA8"/>
  </w:style>
  <w:style w:type="paragraph" w:customStyle="1" w:styleId="9F151649D92E4F8893E869D039B8145A">
    <w:name w:val="9F151649D92E4F8893E869D039B8145A"/>
    <w:rsid w:val="007A2EA8"/>
  </w:style>
  <w:style w:type="paragraph" w:customStyle="1" w:styleId="756945E7C00B45118992D5C344C0694C">
    <w:name w:val="756945E7C00B45118992D5C344C0694C"/>
    <w:rsid w:val="007A2EA8"/>
  </w:style>
  <w:style w:type="paragraph" w:customStyle="1" w:styleId="8FD30F1DE75C47D888B038E03641DF42">
    <w:name w:val="8FD30F1DE75C47D888B038E03641DF42"/>
    <w:rsid w:val="007A2EA8"/>
  </w:style>
  <w:style w:type="paragraph" w:customStyle="1" w:styleId="54EE508B4472438F892D3E008C9BA63E">
    <w:name w:val="54EE508B4472438F892D3E008C9BA63E"/>
    <w:rsid w:val="007A2EA8"/>
  </w:style>
  <w:style w:type="paragraph" w:customStyle="1" w:styleId="FADAA857214742C7A324F798F9C362C0">
    <w:name w:val="FADAA857214742C7A324F798F9C362C0"/>
    <w:rsid w:val="007A2EA8"/>
  </w:style>
  <w:style w:type="paragraph" w:customStyle="1" w:styleId="E4DD17F72FBF45D28925B42A13C92F28">
    <w:name w:val="E4DD17F72FBF45D28925B42A13C92F28"/>
    <w:rsid w:val="007A2EA8"/>
  </w:style>
  <w:style w:type="paragraph" w:customStyle="1" w:styleId="B46551AC757E47539050EDC94671747D">
    <w:name w:val="B46551AC757E47539050EDC94671747D"/>
    <w:rsid w:val="007A2EA8"/>
  </w:style>
  <w:style w:type="paragraph" w:customStyle="1" w:styleId="9F63C24608DC4D9EB22C98C36E234CE3">
    <w:name w:val="9F63C24608DC4D9EB22C98C36E234CE3"/>
    <w:rsid w:val="007A2EA8"/>
  </w:style>
  <w:style w:type="paragraph" w:customStyle="1" w:styleId="C38D217E55AD4DF6B9133B223B75CFEA">
    <w:name w:val="C38D217E55AD4DF6B9133B223B75CFEA"/>
    <w:rsid w:val="007A2EA8"/>
  </w:style>
  <w:style w:type="paragraph" w:customStyle="1" w:styleId="57B427CE9BC34D34BFF3DF04D3C47259">
    <w:name w:val="57B427CE9BC34D34BFF3DF04D3C47259"/>
    <w:rsid w:val="007A2EA8"/>
  </w:style>
  <w:style w:type="paragraph" w:customStyle="1" w:styleId="2D88A44AA9B041AF9C748C169602AE09">
    <w:name w:val="2D88A44AA9B041AF9C748C169602AE09"/>
    <w:rsid w:val="007A2EA8"/>
  </w:style>
  <w:style w:type="paragraph" w:customStyle="1" w:styleId="24E9423A82E34E54B5925A001B7E3623">
    <w:name w:val="24E9423A82E34E54B5925A001B7E3623"/>
    <w:rsid w:val="007A2EA8"/>
  </w:style>
  <w:style w:type="paragraph" w:customStyle="1" w:styleId="109C4C29436B4006A31759A11B18AD82">
    <w:name w:val="109C4C29436B4006A31759A11B18AD82"/>
    <w:rsid w:val="007A2EA8"/>
  </w:style>
  <w:style w:type="paragraph" w:customStyle="1" w:styleId="70D319BE90034D769A52E113D21F2288">
    <w:name w:val="70D319BE90034D769A52E113D21F2288"/>
    <w:rsid w:val="007A2EA8"/>
  </w:style>
  <w:style w:type="paragraph" w:customStyle="1" w:styleId="308E708D153E43F7A607AA299B1EB9B3">
    <w:name w:val="308E708D153E43F7A607AA299B1EB9B3"/>
    <w:rsid w:val="007A2EA8"/>
  </w:style>
  <w:style w:type="paragraph" w:customStyle="1" w:styleId="AC4D0AB65FF94CE59ADE7B3B86447230">
    <w:name w:val="AC4D0AB65FF94CE59ADE7B3B86447230"/>
    <w:rsid w:val="007A2EA8"/>
  </w:style>
  <w:style w:type="paragraph" w:customStyle="1" w:styleId="63817755DF3946B39F74CBC38FC3E58E">
    <w:name w:val="63817755DF3946B39F74CBC38FC3E58E"/>
    <w:rsid w:val="007A2EA8"/>
  </w:style>
  <w:style w:type="paragraph" w:customStyle="1" w:styleId="98C70D71F0A04D82A26CE03C4B8AD55F">
    <w:name w:val="98C70D71F0A04D82A26CE03C4B8AD55F"/>
    <w:rsid w:val="007A2EA8"/>
  </w:style>
  <w:style w:type="paragraph" w:customStyle="1" w:styleId="14F1F5FF4D4C465EA25462491D8CDF28">
    <w:name w:val="14F1F5FF4D4C465EA25462491D8CDF28"/>
    <w:rsid w:val="007A2EA8"/>
  </w:style>
  <w:style w:type="paragraph" w:customStyle="1" w:styleId="690280425F74473681098A59CA168B75">
    <w:name w:val="690280425F74473681098A59CA168B75"/>
    <w:rsid w:val="007A2EA8"/>
  </w:style>
  <w:style w:type="paragraph" w:customStyle="1" w:styleId="3ED49D1F6203436484812DCE5758AA2E1">
    <w:name w:val="3ED49D1F6203436484812DCE5758AA2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6EABD3B892143CB87FCCD4CF2EA2A1E1">
    <w:name w:val="96EABD3B892143CB87FCCD4CF2EA2A1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980D6BB3546488082494ED636C0D6381">
    <w:name w:val="6980D6BB3546488082494ED636C0D63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9DE8B95B3A4643BE9B89468A490B551">
    <w:name w:val="749DE8B95B3A4643BE9B89468A490B55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4E6CEB2BA804D8FA661B6214C3E91C71">
    <w:name w:val="C4E6CEB2BA804D8FA661B6214C3E91C7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E6F2E0EB148E992EC845DA24CBABB1">
    <w:name w:val="E76E6F2E0EB148E992EC845DA24CBABB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627E1CBDC9946D8906EDCC75C1B1AFF1">
    <w:name w:val="5627E1CBDC9946D8906EDCC75C1B1AFF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BEA62196CF40A2903A7CBA91621BDD1">
    <w:name w:val="58BEA62196CF40A2903A7CBA91621BDD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151649D92E4F8893E869D039B8145A1">
    <w:name w:val="9F151649D92E4F8893E869D039B8145A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56945E7C00B45118992D5C344C0694C1">
    <w:name w:val="756945E7C00B45118992D5C344C0694C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D30F1DE75C47D888B038E03641DF421">
    <w:name w:val="8FD30F1DE75C47D888B038E03641DF42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C70D71F0A04D82A26CE03C4B8AD55F1">
    <w:name w:val="98C70D71F0A04D82A26CE03C4B8AD55F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DAA857214742C7A324F798F9C362C01">
    <w:name w:val="FADAA857214742C7A324F798F9C362C0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DD17F72FBF45D28925B42A13C92F281">
    <w:name w:val="E4DD17F72FBF45D28925B42A13C92F2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551AC757E47539050EDC94671747D1">
    <w:name w:val="B46551AC757E47539050EDC94671747D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63C24608DC4D9EB22C98C36E234CE31">
    <w:name w:val="9F63C24608DC4D9EB22C98C36E234CE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38D217E55AD4DF6B9133B223B75CFEA1">
    <w:name w:val="C38D217E55AD4DF6B9133B223B75CFEA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7B427CE9BC34D34BFF3DF04D3C472591">
    <w:name w:val="57B427CE9BC34D34BFF3DF04D3C47259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88A44AA9B041AF9C748C169602AE091">
    <w:name w:val="2D88A44AA9B041AF9C748C169602AE09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9423A82E34E54B5925A001B7E36231">
    <w:name w:val="24E9423A82E34E54B5925A001B7E362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9C4C29436B4006A31759A11B18AD821">
    <w:name w:val="109C4C29436B4006A31759A11B18AD82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0D319BE90034D769A52E113D21F22881">
    <w:name w:val="70D319BE90034D769A52E113D21F228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8E708D153E43F7A607AA299B1EB9B31">
    <w:name w:val="308E708D153E43F7A607AA299B1EB9B3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4D0AB65FF94CE59ADE7B3B864472301">
    <w:name w:val="AC4D0AB65FF94CE59ADE7B3B86447230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817755DF3946B39F74CBC38FC3E58E1">
    <w:name w:val="63817755DF3946B39F74CBC38FC3E58E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7">
    <w:name w:val="6867E330378F4682883CC54DF8E0766F7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6">
    <w:name w:val="085D0DC6EBBE49E8B340960589FDB6EF6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2">
    <w:name w:val="76A9E0B7654F4E749DA5CD144AD6344C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6">
    <w:name w:val="6DFDACA747A6438B9F382B73A9C53E756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F1F5FF4D4C465EA25462491D8CDF281">
    <w:name w:val="14F1F5FF4D4C465EA25462491D8CDF281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D49D1F6203436484812DCE5758AA2E2">
    <w:name w:val="3ED49D1F6203436484812DCE5758AA2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6EABD3B892143CB87FCCD4CF2EA2A1E2">
    <w:name w:val="96EABD3B892143CB87FCCD4CF2EA2A1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980D6BB3546488082494ED636C0D6382">
    <w:name w:val="6980D6BB3546488082494ED636C0D63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49DE8B95B3A4643BE9B89468A490B552">
    <w:name w:val="749DE8B95B3A4643BE9B89468A490B55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4E6CEB2BA804D8FA661B6214C3E91C72">
    <w:name w:val="C4E6CEB2BA804D8FA661B6214C3E91C7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E6F2E0EB148E992EC845DA24CBABB2">
    <w:name w:val="E76E6F2E0EB148E992EC845DA24CBABB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627E1CBDC9946D8906EDCC75C1B1AFF2">
    <w:name w:val="5627E1CBDC9946D8906EDCC75C1B1AFF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BEA62196CF40A2903A7CBA91621BDD2">
    <w:name w:val="58BEA62196CF40A2903A7CBA91621BDD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151649D92E4F8893E869D039B8145A2">
    <w:name w:val="9F151649D92E4F8893E869D039B8145A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56945E7C00B45118992D5C344C0694C2">
    <w:name w:val="756945E7C00B45118992D5C344C0694C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D30F1DE75C47D888B038E03641DF422">
    <w:name w:val="8FD30F1DE75C47D888B038E03641DF42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C70D71F0A04D82A26CE03C4B8AD55F2">
    <w:name w:val="98C70D71F0A04D82A26CE03C4B8AD55F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ADAA857214742C7A324F798F9C362C02">
    <w:name w:val="FADAA857214742C7A324F798F9C362C0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DD17F72FBF45D28925B42A13C92F282">
    <w:name w:val="E4DD17F72FBF45D28925B42A13C92F2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6551AC757E47539050EDC94671747D2">
    <w:name w:val="B46551AC757E47539050EDC94671747D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F63C24608DC4D9EB22C98C36E234CE32">
    <w:name w:val="9F63C24608DC4D9EB22C98C36E234CE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38D217E55AD4DF6B9133B223B75CFEA2">
    <w:name w:val="C38D217E55AD4DF6B9133B223B75CFEA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7B427CE9BC34D34BFF3DF04D3C472592">
    <w:name w:val="57B427CE9BC34D34BFF3DF04D3C47259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88A44AA9B041AF9C748C169602AE092">
    <w:name w:val="2D88A44AA9B041AF9C748C169602AE09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9423A82E34E54B5925A001B7E36232">
    <w:name w:val="24E9423A82E34E54B5925A001B7E362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09C4C29436B4006A31759A11B18AD822">
    <w:name w:val="109C4C29436B4006A31759A11B18AD82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0D319BE90034D769A52E113D21F22882">
    <w:name w:val="70D319BE90034D769A52E113D21F228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8E708D153E43F7A607AA299B1EB9B32">
    <w:name w:val="308E708D153E43F7A607AA299B1EB9B3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C4D0AB65FF94CE59ADE7B3B864472302">
    <w:name w:val="AC4D0AB65FF94CE59ADE7B3B86447230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817755DF3946B39F74CBC38FC3E58E2">
    <w:name w:val="63817755DF3946B39F74CBC38FC3E58E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867E330378F4682883CC54DF8E0766F8">
    <w:name w:val="6867E330378F4682883CC54DF8E0766F8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85D0DC6EBBE49E8B340960589FDB6EF7">
    <w:name w:val="085D0DC6EBBE49E8B340960589FDB6EF7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6A9E0B7654F4E749DA5CD144AD6344C3">
    <w:name w:val="76A9E0B7654F4E749DA5CD144AD6344C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DACA747A6438B9F382B73A9C53E757">
    <w:name w:val="6DFDACA747A6438B9F382B73A9C53E757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7A2EA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F1F5FF4D4C465EA25462491D8CDF282">
    <w:name w:val="14F1F5FF4D4C465EA25462491D8CDF282"/>
    <w:rsid w:val="007A2EA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433B09308684F9498B4C1911C57823B">
    <w:name w:val="0433B09308684F9498B4C1911C57823B"/>
    <w:rsid w:val="00E8099F"/>
  </w:style>
  <w:style w:type="paragraph" w:customStyle="1" w:styleId="B0AFCFF20A434561ABC0EEA7534DE5CD">
    <w:name w:val="B0AFCFF20A434561ABC0EEA7534DE5CD"/>
    <w:rsid w:val="00E8099F"/>
  </w:style>
  <w:style w:type="paragraph" w:customStyle="1" w:styleId="BE49539DF26546E49483FCBBE78B6AE5">
    <w:name w:val="BE49539DF26546E49483FCBBE78B6AE5"/>
    <w:rsid w:val="00E8099F"/>
  </w:style>
  <w:style w:type="paragraph" w:customStyle="1" w:styleId="62916F5B5CAE4A739D0365F5865B3061">
    <w:name w:val="62916F5B5CAE4A739D0365F5865B3061"/>
    <w:rsid w:val="00E8099F"/>
  </w:style>
  <w:style w:type="paragraph" w:customStyle="1" w:styleId="99686089C7D34D429144B137160B6C4F">
    <w:name w:val="99686089C7D34D429144B137160B6C4F"/>
    <w:rsid w:val="00E8099F"/>
  </w:style>
  <w:style w:type="paragraph" w:customStyle="1" w:styleId="4F0B3B61C9AC4D99937596CDE2971205">
    <w:name w:val="4F0B3B61C9AC4D99937596CDE2971205"/>
    <w:rsid w:val="00E8099F"/>
  </w:style>
  <w:style w:type="paragraph" w:customStyle="1" w:styleId="5D24EB47552045F6A897FDA484DC06F7">
    <w:name w:val="5D24EB47552045F6A897FDA484DC06F7"/>
    <w:rsid w:val="00E8099F"/>
  </w:style>
  <w:style w:type="paragraph" w:customStyle="1" w:styleId="12F44B178FA24FE7BD3BD08F72BEA7E7">
    <w:name w:val="12F44B178FA24FE7BD3BD08F72BEA7E7"/>
    <w:rsid w:val="00E8099F"/>
  </w:style>
  <w:style w:type="paragraph" w:customStyle="1" w:styleId="A2FA4CB22A6A49B4974F73479D729207">
    <w:name w:val="A2FA4CB22A6A49B4974F73479D729207"/>
    <w:rsid w:val="00E8099F"/>
  </w:style>
  <w:style w:type="paragraph" w:customStyle="1" w:styleId="49DE5BFCE0B44BD7A7F972CE5AAC4664">
    <w:name w:val="49DE5BFCE0B44BD7A7F972CE5AAC4664"/>
    <w:rsid w:val="00E8099F"/>
  </w:style>
  <w:style w:type="paragraph" w:customStyle="1" w:styleId="A19BAA37FD7C4B4899EDE9F8F5A763B6">
    <w:name w:val="A19BAA37FD7C4B4899EDE9F8F5A763B6"/>
    <w:rsid w:val="00E8099F"/>
  </w:style>
  <w:style w:type="paragraph" w:customStyle="1" w:styleId="DEE510E52E334ADBADFE5B7410047A44">
    <w:name w:val="DEE510E52E334ADBADFE5B7410047A44"/>
    <w:rsid w:val="00E8099F"/>
  </w:style>
  <w:style w:type="paragraph" w:customStyle="1" w:styleId="35DBB88E922C44AA9E328DBC1AE34313">
    <w:name w:val="35DBB88E922C44AA9E328DBC1AE34313"/>
    <w:rsid w:val="00E8099F"/>
  </w:style>
  <w:style w:type="paragraph" w:customStyle="1" w:styleId="5D5CE5DDE09E4BD799A353C6C450E8EC">
    <w:name w:val="5D5CE5DDE09E4BD799A353C6C450E8EC"/>
    <w:rsid w:val="00E8099F"/>
  </w:style>
  <w:style w:type="paragraph" w:customStyle="1" w:styleId="16B638DCF38F4E7E8C72FD5A7C561277">
    <w:name w:val="16B638DCF38F4E7E8C72FD5A7C561277"/>
    <w:rsid w:val="00E8099F"/>
  </w:style>
  <w:style w:type="paragraph" w:customStyle="1" w:styleId="6FA5E4A7B9374E27917239D8C5F6C192">
    <w:name w:val="6FA5E4A7B9374E27917239D8C5F6C192"/>
    <w:rsid w:val="00E8099F"/>
  </w:style>
  <w:style w:type="paragraph" w:customStyle="1" w:styleId="9D388569CE714DCD8DF48C9760B5EF77">
    <w:name w:val="9D388569CE714DCD8DF48C9760B5EF77"/>
    <w:rsid w:val="00E8099F"/>
  </w:style>
  <w:style w:type="paragraph" w:customStyle="1" w:styleId="84F10C4BDA6C48218B3CD732C7FFFDAC">
    <w:name w:val="84F10C4BDA6C48218B3CD732C7FFFDAC"/>
    <w:rsid w:val="00E8099F"/>
  </w:style>
  <w:style w:type="paragraph" w:customStyle="1" w:styleId="69E86981345B48BA96E35445823F25DB">
    <w:name w:val="69E86981345B48BA96E35445823F25DB"/>
    <w:rsid w:val="00E8099F"/>
  </w:style>
  <w:style w:type="paragraph" w:customStyle="1" w:styleId="2035E5619ABE413CA0EDA4431B6A1A60">
    <w:name w:val="2035E5619ABE413CA0EDA4431B6A1A60"/>
    <w:rsid w:val="00E8099F"/>
  </w:style>
  <w:style w:type="paragraph" w:customStyle="1" w:styleId="442483BE545D4BD8BE677F8DEA9A75E9">
    <w:name w:val="442483BE545D4BD8BE677F8DEA9A75E9"/>
    <w:rsid w:val="00E8099F"/>
  </w:style>
  <w:style w:type="paragraph" w:customStyle="1" w:styleId="1CFFD2F3683241E084348EB76552CB38">
    <w:name w:val="1CFFD2F3683241E084348EB76552CB38"/>
    <w:rsid w:val="00E8099F"/>
  </w:style>
  <w:style w:type="paragraph" w:customStyle="1" w:styleId="514933C268324A9AA19E7CB8B11F5D42">
    <w:name w:val="514933C268324A9AA19E7CB8B11F5D42"/>
    <w:rsid w:val="00E8099F"/>
  </w:style>
  <w:style w:type="paragraph" w:customStyle="1" w:styleId="771398FD57F8464190EEE25B205301C6">
    <w:name w:val="771398FD57F8464190EEE25B205301C6"/>
    <w:rsid w:val="00E8099F"/>
  </w:style>
  <w:style w:type="paragraph" w:customStyle="1" w:styleId="04E3B940306E4CDB939B3096B14106B2">
    <w:name w:val="04E3B940306E4CDB939B3096B14106B2"/>
    <w:rsid w:val="00E8099F"/>
  </w:style>
  <w:style w:type="paragraph" w:customStyle="1" w:styleId="4AB2BED3A16A4B0CA1D2A9F1F01DC201">
    <w:name w:val="4AB2BED3A16A4B0CA1D2A9F1F01DC201"/>
    <w:rsid w:val="002A1661"/>
  </w:style>
  <w:style w:type="paragraph" w:customStyle="1" w:styleId="494783CBC42B40C1A69136CCCC0BF4E6">
    <w:name w:val="494783CBC42B40C1A69136CCCC0BF4E6"/>
    <w:rsid w:val="002A1661"/>
  </w:style>
  <w:style w:type="paragraph" w:customStyle="1" w:styleId="536FC1A55B944CC796029679E786FF0D">
    <w:name w:val="536FC1A55B944CC796029679E786FF0D"/>
    <w:rsid w:val="002A1661"/>
  </w:style>
  <w:style w:type="paragraph" w:customStyle="1" w:styleId="DA0C9C6D11064C56B6326900F7030738">
    <w:name w:val="DA0C9C6D11064C56B6326900F7030738"/>
    <w:rsid w:val="002A1661"/>
  </w:style>
  <w:style w:type="paragraph" w:customStyle="1" w:styleId="1D97AE1D921644E4BC51CD8B6D7B4C49">
    <w:name w:val="1D97AE1D921644E4BC51CD8B6D7B4C49"/>
    <w:rsid w:val="002A1661"/>
  </w:style>
  <w:style w:type="paragraph" w:customStyle="1" w:styleId="900F001EBA5347B986EED470C58D9D05">
    <w:name w:val="900F001EBA5347B986EED470C58D9D05"/>
    <w:rsid w:val="002A1661"/>
  </w:style>
  <w:style w:type="paragraph" w:customStyle="1" w:styleId="5C5AB78F89F142E1BAE68FCAE63B4AF4">
    <w:name w:val="5C5AB78F89F142E1BAE68FCAE63B4AF4"/>
    <w:rsid w:val="002A1661"/>
  </w:style>
  <w:style w:type="paragraph" w:customStyle="1" w:styleId="B9EEE4BD5EBE4BCD823C5935602933D3">
    <w:name w:val="B9EEE4BD5EBE4BCD823C5935602933D3"/>
    <w:rsid w:val="002A1661"/>
  </w:style>
  <w:style w:type="paragraph" w:customStyle="1" w:styleId="F48D9AE7AA744945B75C0E561784C391">
    <w:name w:val="F48D9AE7AA744945B75C0E561784C391"/>
    <w:rsid w:val="002A1661"/>
  </w:style>
  <w:style w:type="paragraph" w:customStyle="1" w:styleId="E733013F30564AF8A89496C9C9B5FA4C">
    <w:name w:val="E733013F30564AF8A89496C9C9B5FA4C"/>
    <w:rsid w:val="002A1661"/>
  </w:style>
  <w:style w:type="paragraph" w:customStyle="1" w:styleId="E205BCA4AA074DB09F1A0ED24C5FAD2E">
    <w:name w:val="E205BCA4AA074DB09F1A0ED24C5FAD2E"/>
    <w:rsid w:val="002A1661"/>
  </w:style>
  <w:style w:type="paragraph" w:customStyle="1" w:styleId="92AF02CCCA1B49849B1E450C0E2B53A1">
    <w:name w:val="92AF02CCCA1B49849B1E450C0E2B53A1"/>
    <w:rsid w:val="002A1661"/>
  </w:style>
  <w:style w:type="paragraph" w:customStyle="1" w:styleId="AE846535B0334DED8214B5C346F5797E">
    <w:name w:val="AE846535B0334DED8214B5C346F5797E"/>
    <w:rsid w:val="002A1661"/>
  </w:style>
  <w:style w:type="paragraph" w:customStyle="1" w:styleId="2040F47C543346D68369A082E1489654">
    <w:name w:val="2040F47C543346D68369A082E1489654"/>
    <w:rsid w:val="002A1661"/>
  </w:style>
  <w:style w:type="paragraph" w:customStyle="1" w:styleId="61AC0E23E678435D9759A0583FF9EE8F">
    <w:name w:val="61AC0E23E678435D9759A0583FF9EE8F"/>
    <w:rsid w:val="002A1661"/>
  </w:style>
  <w:style w:type="paragraph" w:customStyle="1" w:styleId="8CEF732E664F403395E4BA9AD2A946D7">
    <w:name w:val="8CEF732E664F403395E4BA9AD2A946D7"/>
    <w:rsid w:val="002A1661"/>
  </w:style>
  <w:style w:type="paragraph" w:customStyle="1" w:styleId="F3AD6A7A99C042D0911FC2952938CB4F">
    <w:name w:val="F3AD6A7A99C042D0911FC2952938CB4F"/>
    <w:rsid w:val="002A1661"/>
  </w:style>
  <w:style w:type="paragraph" w:customStyle="1" w:styleId="3DA75A397D824659906F5F50E8EDA8CD">
    <w:name w:val="3DA75A397D824659906F5F50E8EDA8CD"/>
    <w:rsid w:val="002A1661"/>
  </w:style>
  <w:style w:type="paragraph" w:customStyle="1" w:styleId="2FBFCF0DA3EF4C7786ACC43EC7FF26A9">
    <w:name w:val="2FBFCF0DA3EF4C7786ACC43EC7FF26A9"/>
    <w:rsid w:val="002A1661"/>
  </w:style>
  <w:style w:type="paragraph" w:customStyle="1" w:styleId="DFE4EDD8AA18431F88F91C921B08EBC3">
    <w:name w:val="DFE4EDD8AA18431F88F91C921B08EBC3"/>
    <w:rsid w:val="002A1661"/>
  </w:style>
  <w:style w:type="paragraph" w:customStyle="1" w:styleId="45E68508BA0C4B44830E927B96B65FE4">
    <w:name w:val="45E68508BA0C4B44830E927B96B65FE4"/>
    <w:rsid w:val="002A1661"/>
  </w:style>
  <w:style w:type="paragraph" w:customStyle="1" w:styleId="40BDC5759EDF4E84A9FCFB5C06CA38F5">
    <w:name w:val="40BDC5759EDF4E84A9FCFB5C06CA38F5"/>
    <w:rsid w:val="002A1661"/>
  </w:style>
  <w:style w:type="paragraph" w:customStyle="1" w:styleId="A82A9793BF7046FC8CF3CE2A2096C945">
    <w:name w:val="A82A9793BF7046FC8CF3CE2A2096C945"/>
    <w:rsid w:val="002A1661"/>
  </w:style>
  <w:style w:type="paragraph" w:customStyle="1" w:styleId="4B64376E195F41DB9ACE31E28F71E9CB">
    <w:name w:val="4B64376E195F41DB9ACE31E28F71E9CB"/>
    <w:rsid w:val="002A1661"/>
  </w:style>
  <w:style w:type="paragraph" w:customStyle="1" w:styleId="9A2B32F4D9F045F0AD498CD3D1712726">
    <w:name w:val="9A2B32F4D9F045F0AD498CD3D1712726"/>
    <w:rsid w:val="002A1661"/>
  </w:style>
  <w:style w:type="paragraph" w:customStyle="1" w:styleId="A6401C5905D747FAB8F230E2AC0EC0D2">
    <w:name w:val="A6401C5905D747FAB8F230E2AC0EC0D2"/>
    <w:rsid w:val="002A1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DECED1-5A6C-41C4-A5D1-E0450D7F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6</TotalTime>
  <Pages>3</Pages>
  <Words>871</Words>
  <Characters>5140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 Mgr.</cp:lastModifiedBy>
  <cp:revision>12</cp:revision>
  <cp:lastPrinted>2021-03-17T09:23:00Z</cp:lastPrinted>
  <dcterms:created xsi:type="dcterms:W3CDTF">2021-04-14T11:05:00Z</dcterms:created>
  <dcterms:modified xsi:type="dcterms:W3CDTF">2021-04-20T10:46:00Z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